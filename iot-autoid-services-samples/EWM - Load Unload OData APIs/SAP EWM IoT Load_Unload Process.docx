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styles.xml" ContentType="application/vnd.openxmlformats-officedocument.wordprocessingml.styl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3A5B04" w:rsidR="0086572C" w:rsidP="004C1975" w:rsidRDefault="00013618" w14:paraId="583DB375" w14:textId="3DFEFEA8">
      <w:pPr>
        <w:pStyle w:val="CoverTitle"/>
        <w:spacing w:line="360" w:lineRule="auto"/>
        <w:jc w:val="both"/>
        <w:rPr>
          <w:rFonts w:cs="Arial"/>
          <w:sz w:val="20"/>
          <w:szCs w:val="20"/>
        </w:rPr>
      </w:pPr>
      <w:r>
        <w:rPr>
          <w:rFonts w:cs="Arial"/>
          <w:sz w:val="20"/>
          <w:szCs w:val="20"/>
        </w:rPr>
        <w:t>Load and Unload IoT System</w:t>
      </w:r>
    </w:p>
    <w:p w:rsidRPr="003A5B04" w:rsidR="00FF29A1" w:rsidP="004C1975" w:rsidRDefault="00013618" w14:paraId="521A6722" w14:textId="1EF6ED2B">
      <w:pPr>
        <w:pStyle w:val="CoverSubtitle"/>
        <w:spacing w:line="360" w:lineRule="auto"/>
        <w:jc w:val="both"/>
        <w:rPr>
          <w:sz w:val="20"/>
          <w:szCs w:val="20"/>
        </w:rPr>
      </w:pPr>
      <w:r>
        <w:rPr>
          <w:sz w:val="20"/>
          <w:szCs w:val="20"/>
        </w:rPr>
        <w:t xml:space="preserve">How-to-Guide </w:t>
      </w:r>
      <w:r w:rsidR="00C468E7">
        <w:rPr>
          <w:sz w:val="20"/>
          <w:szCs w:val="20"/>
        </w:rPr>
        <w:t>Load and Unload Process with IoT System</w:t>
      </w:r>
    </w:p>
    <w:p w:rsidRPr="003A5B04" w:rsidR="00B65992" w:rsidP="004C1975" w:rsidRDefault="00C468E7" w14:paraId="59F35A6B" w14:textId="29511582">
      <w:pPr>
        <w:pStyle w:val="ConfidentialStatus"/>
        <w:spacing w:line="360" w:lineRule="auto"/>
        <w:jc w:val="both"/>
        <w:rPr>
          <w:b/>
          <w:sz w:val="20"/>
          <w:szCs w:val="20"/>
        </w:rPr>
      </w:pPr>
      <w:r>
        <w:rPr>
          <w:sz w:val="20"/>
          <w:szCs w:val="20"/>
        </w:rPr>
        <w:t>INTERNAL</w:t>
      </w:r>
      <w:r w:rsidRPr="003A5B04" w:rsidR="002B5614">
        <w:rPr>
          <w:noProof/>
          <w:sz w:val="20"/>
          <w:szCs w:val="20"/>
        </w:rPr>
        <w:drawing>
          <wp:inline distT="0" distB="0" distL="0" distR="0" wp14:anchorId="2510691D" wp14:editId="019D537B">
            <wp:extent cx="6115050" cy="4076700"/>
            <wp:effectExtent l="0" t="0" r="0" b="0"/>
            <wp:docPr id="18" name="Picture 18" descr="C:\Users\D057423\AppData\Local\Microsoft\Windows\INetCache\Content.Word\283227_shutterstock_53077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057423\AppData\Local\Microsoft\Windows\INetCache\Content.Word\283227_shutterstock_53077522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4076700"/>
                    </a:xfrm>
                    <a:prstGeom prst="rect">
                      <a:avLst/>
                    </a:prstGeom>
                    <a:noFill/>
                    <a:ln>
                      <a:noFill/>
                    </a:ln>
                  </pic:spPr>
                </pic:pic>
              </a:graphicData>
            </a:graphic>
          </wp:inline>
        </w:drawing>
      </w:r>
    </w:p>
    <w:p w:rsidRPr="003A5B04" w:rsidR="000C7811" w:rsidP="004C1975" w:rsidRDefault="000C7811" w14:paraId="2E179765" w14:textId="77777777">
      <w:pPr>
        <w:spacing w:line="360" w:lineRule="auto"/>
        <w:jc w:val="both"/>
        <w:rPr>
          <w:rFonts w:cs="Arial"/>
          <w:b/>
          <w:szCs w:val="20"/>
        </w:rPr>
      </w:pPr>
    </w:p>
    <w:p w:rsidRPr="003A5B04" w:rsidR="00101F58" w:rsidP="004C1975" w:rsidRDefault="00101F58" w14:paraId="5A17BE0E" w14:textId="77777777">
      <w:pPr>
        <w:spacing w:line="360" w:lineRule="auto"/>
        <w:jc w:val="both"/>
        <w:rPr>
          <w:rFonts w:cs="Arial"/>
          <w:b/>
          <w:szCs w:val="20"/>
        </w:rPr>
        <w:sectPr w:rsidRPr="003A5B04" w:rsidR="00101F58" w:rsidSect="005401BB">
          <w:headerReference w:type="default" r:id="rId9"/>
          <w:footerReference w:type="default" r:id="rId10"/>
          <w:headerReference w:type="first" r:id="rId11"/>
          <w:footerReference w:type="first" r:id="rId12"/>
          <w:pgSz w:w="11907" w:h="16840" w:orient="portrait" w:code="9"/>
          <w:pgMar w:top="2552" w:right="1134" w:bottom="1985" w:left="1134" w:header="851" w:footer="1075" w:gutter="0"/>
          <w:cols w:space="708"/>
          <w:titlePg/>
          <w:docGrid w:linePitch="360"/>
        </w:sectPr>
      </w:pPr>
    </w:p>
    <w:p w:rsidRPr="003A5B04" w:rsidR="000C7811" w:rsidP="004C1975" w:rsidRDefault="00935EE2" w14:paraId="5BE2FA0C" w14:textId="77777777">
      <w:pPr>
        <w:pStyle w:val="TOC"/>
        <w:spacing w:line="360" w:lineRule="auto"/>
        <w:jc w:val="both"/>
        <w:rPr>
          <w:sz w:val="20"/>
          <w:szCs w:val="20"/>
        </w:rPr>
      </w:pPr>
      <w:r w:rsidRPr="003A5B04">
        <w:rPr>
          <w:sz w:val="20"/>
          <w:szCs w:val="20"/>
        </w:rPr>
        <w:lastRenderedPageBreak/>
        <w:t xml:space="preserve">Table of </w:t>
      </w:r>
      <w:r w:rsidRPr="003A5B04" w:rsidR="00702A31">
        <w:rPr>
          <w:sz w:val="20"/>
          <w:szCs w:val="20"/>
        </w:rPr>
        <w:t>Content</w:t>
      </w:r>
      <w:r w:rsidRPr="003A5B04" w:rsidR="00D90B87">
        <w:rPr>
          <w:sz w:val="20"/>
          <w:szCs w:val="20"/>
        </w:rPr>
        <w:t>S</w:t>
      </w:r>
    </w:p>
    <w:p w:rsidR="00B87FB6" w:rsidP="423BAB61" w:rsidRDefault="00FD4A3D" w14:paraId="367C809B" w14:textId="745E646C">
      <w:pPr>
        <w:pStyle w:val="TOC1"/>
        <w:tabs>
          <w:tab w:val="right" w:leader="dot" w:pos="9630"/>
        </w:tabs>
        <w:rPr>
          <w:rFonts w:ascii="Arial" w:hAnsi="Arial" w:eastAsia="Calibri" w:cs="Times New Roman"/>
          <w:b w:val="1"/>
          <w:bCs w:val="1"/>
          <w:noProof/>
          <w:lang w:val="en-DE" w:eastAsia="en-DE"/>
        </w:rPr>
      </w:pPr>
      <w:r>
        <w:fldChar w:fldCharType="begin"/>
      </w:r>
      <w:r>
        <w:instrText xml:space="preserve">TOC \o "1-4" \h \z \u</w:instrText>
      </w:r>
      <w:r>
        <w:fldChar w:fldCharType="separate"/>
      </w:r>
      <w:hyperlink w:anchor="_Toc551775202">
        <w:r w:rsidRPr="423BAB61" w:rsidR="423BAB61">
          <w:rPr>
            <w:rStyle w:val="Hyperlink"/>
          </w:rPr>
          <w:t>General</w:t>
        </w:r>
        <w:r>
          <w:tab/>
        </w:r>
        <w:r>
          <w:fldChar w:fldCharType="begin"/>
        </w:r>
        <w:r>
          <w:instrText xml:space="preserve">PAGEREF _Toc551775202 \h</w:instrText>
        </w:r>
        <w:r>
          <w:fldChar w:fldCharType="separate"/>
        </w:r>
        <w:r w:rsidRPr="423BAB61" w:rsidR="423BAB61">
          <w:rPr>
            <w:rStyle w:val="Hyperlink"/>
          </w:rPr>
          <w:t>3</w:t>
        </w:r>
        <w:r>
          <w:fldChar w:fldCharType="end"/>
        </w:r>
      </w:hyperlink>
    </w:p>
    <w:p w:rsidR="00B87FB6" w:rsidP="423BAB61" w:rsidRDefault="00B10F9C" w14:paraId="615E8A68" w14:textId="1E4C222F">
      <w:pPr>
        <w:pStyle w:val="TOC2"/>
        <w:tabs>
          <w:tab w:val="right" w:leader="dot" w:pos="9630"/>
        </w:tabs>
        <w:rPr>
          <w:rFonts w:ascii="Arial" w:hAnsi="Arial" w:eastAsia="Calibri" w:cs="Times New Roman"/>
          <w:b w:val="1"/>
          <w:bCs w:val="1"/>
          <w:noProof/>
          <w:lang w:val="en-DE" w:eastAsia="en-DE"/>
        </w:rPr>
      </w:pPr>
      <w:hyperlink w:anchor="_Toc1487046199">
        <w:r w:rsidRPr="423BAB61" w:rsidR="423BAB61">
          <w:rPr>
            <w:rStyle w:val="Hyperlink"/>
          </w:rPr>
          <w:t>Change Log</w:t>
        </w:r>
        <w:r>
          <w:tab/>
        </w:r>
        <w:r>
          <w:fldChar w:fldCharType="begin"/>
        </w:r>
        <w:r>
          <w:instrText xml:space="preserve">PAGEREF _Toc1487046199 \h</w:instrText>
        </w:r>
        <w:r>
          <w:fldChar w:fldCharType="separate"/>
        </w:r>
        <w:r w:rsidRPr="423BAB61" w:rsidR="423BAB61">
          <w:rPr>
            <w:rStyle w:val="Hyperlink"/>
          </w:rPr>
          <w:t>3</w:t>
        </w:r>
        <w:r>
          <w:fldChar w:fldCharType="end"/>
        </w:r>
      </w:hyperlink>
    </w:p>
    <w:p w:rsidR="00B87FB6" w:rsidP="423BAB61" w:rsidRDefault="00B10F9C" w14:paraId="02F0984B" w14:textId="13B6967B">
      <w:pPr>
        <w:pStyle w:val="TOC2"/>
        <w:tabs>
          <w:tab w:val="right" w:leader="dot" w:pos="9630"/>
        </w:tabs>
        <w:rPr>
          <w:rFonts w:ascii="Arial" w:hAnsi="Arial" w:eastAsia="Calibri" w:cs="Times New Roman"/>
          <w:b w:val="1"/>
          <w:bCs w:val="1"/>
          <w:noProof/>
          <w:lang w:val="en-DE" w:eastAsia="en-DE"/>
        </w:rPr>
      </w:pPr>
      <w:hyperlink w:anchor="_Toc1076583994">
        <w:r w:rsidRPr="423BAB61" w:rsidR="423BAB61">
          <w:rPr>
            <w:rStyle w:val="Hyperlink"/>
          </w:rPr>
          <w:t>Scope of this documents</w:t>
        </w:r>
        <w:r>
          <w:tab/>
        </w:r>
        <w:r>
          <w:fldChar w:fldCharType="begin"/>
        </w:r>
        <w:r>
          <w:instrText xml:space="preserve">PAGEREF _Toc1076583994 \h</w:instrText>
        </w:r>
        <w:r>
          <w:fldChar w:fldCharType="separate"/>
        </w:r>
        <w:r w:rsidRPr="423BAB61" w:rsidR="423BAB61">
          <w:rPr>
            <w:rStyle w:val="Hyperlink"/>
          </w:rPr>
          <w:t>3</w:t>
        </w:r>
        <w:r>
          <w:fldChar w:fldCharType="end"/>
        </w:r>
      </w:hyperlink>
    </w:p>
    <w:p w:rsidR="00B87FB6" w:rsidP="423BAB61" w:rsidRDefault="00B10F9C" w14:paraId="630F26EC" w14:textId="6EB5B648">
      <w:pPr>
        <w:pStyle w:val="TOC1"/>
        <w:tabs>
          <w:tab w:val="right" w:leader="dot" w:pos="9630"/>
        </w:tabs>
        <w:rPr>
          <w:rFonts w:ascii="Arial" w:hAnsi="Arial" w:eastAsia="Calibri" w:cs="Times New Roman"/>
          <w:b w:val="1"/>
          <w:bCs w:val="1"/>
          <w:noProof/>
          <w:lang w:val="en-DE" w:eastAsia="en-DE"/>
        </w:rPr>
      </w:pPr>
      <w:hyperlink w:anchor="_Toc2022613179">
        <w:r w:rsidRPr="423BAB61" w:rsidR="423BAB61">
          <w:rPr>
            <w:rStyle w:val="Hyperlink"/>
          </w:rPr>
          <w:t>Prerequisites</w:t>
        </w:r>
        <w:r>
          <w:tab/>
        </w:r>
        <w:r>
          <w:fldChar w:fldCharType="begin"/>
        </w:r>
        <w:r>
          <w:instrText xml:space="preserve">PAGEREF _Toc2022613179 \h</w:instrText>
        </w:r>
        <w:r>
          <w:fldChar w:fldCharType="separate"/>
        </w:r>
        <w:r w:rsidRPr="423BAB61" w:rsidR="423BAB61">
          <w:rPr>
            <w:rStyle w:val="Hyperlink"/>
          </w:rPr>
          <w:t>3</w:t>
        </w:r>
        <w:r>
          <w:fldChar w:fldCharType="end"/>
        </w:r>
      </w:hyperlink>
    </w:p>
    <w:p w:rsidR="00B87FB6" w:rsidP="423BAB61" w:rsidRDefault="00B10F9C" w14:paraId="575515FC" w14:textId="213D80AF">
      <w:pPr>
        <w:pStyle w:val="TOC1"/>
        <w:tabs>
          <w:tab w:val="right" w:leader="dot" w:pos="9630"/>
          <w:tab w:val="left" w:leader="none" w:pos="390"/>
        </w:tabs>
        <w:rPr>
          <w:rFonts w:ascii="Arial" w:hAnsi="Arial" w:eastAsia="Calibri" w:cs="Times New Roman"/>
          <w:b w:val="1"/>
          <w:bCs w:val="1"/>
          <w:noProof/>
          <w:lang w:val="en-DE" w:eastAsia="en-DE"/>
        </w:rPr>
      </w:pPr>
      <w:hyperlink w:anchor="_Toc1429867919">
        <w:r w:rsidRPr="423BAB61" w:rsidR="423BAB61">
          <w:rPr>
            <w:rStyle w:val="Hyperlink"/>
          </w:rPr>
          <w:t>1.</w:t>
        </w:r>
        <w:r>
          <w:tab/>
        </w:r>
        <w:r w:rsidRPr="423BAB61" w:rsidR="423BAB61">
          <w:rPr>
            <w:rStyle w:val="Hyperlink"/>
          </w:rPr>
          <w:t>Create Odata service</w:t>
        </w:r>
        <w:r>
          <w:tab/>
        </w:r>
        <w:r>
          <w:fldChar w:fldCharType="begin"/>
        </w:r>
        <w:r>
          <w:instrText xml:space="preserve">PAGEREF _Toc1429867919 \h</w:instrText>
        </w:r>
        <w:r>
          <w:fldChar w:fldCharType="separate"/>
        </w:r>
        <w:r w:rsidRPr="423BAB61" w:rsidR="423BAB61">
          <w:rPr>
            <w:rStyle w:val="Hyperlink"/>
          </w:rPr>
          <w:t>3</w:t>
        </w:r>
        <w:r>
          <w:fldChar w:fldCharType="end"/>
        </w:r>
      </w:hyperlink>
    </w:p>
    <w:p w:rsidR="00B87FB6" w:rsidP="423BAB61" w:rsidRDefault="00B10F9C" w14:paraId="763944C0" w14:textId="393640FC">
      <w:pPr>
        <w:pStyle w:val="TOC2"/>
        <w:tabs>
          <w:tab w:val="right" w:leader="dot" w:pos="9630"/>
          <w:tab w:val="left" w:leader="none" w:pos="600"/>
        </w:tabs>
        <w:rPr>
          <w:rFonts w:ascii="Arial" w:hAnsi="Arial" w:eastAsia="Calibri" w:cs="Times New Roman"/>
          <w:b w:val="1"/>
          <w:bCs w:val="1"/>
          <w:noProof/>
          <w:lang w:val="en-DE" w:eastAsia="en-DE"/>
        </w:rPr>
      </w:pPr>
      <w:hyperlink w:anchor="_Toc1502530818">
        <w:r w:rsidRPr="423BAB61" w:rsidR="423BAB61">
          <w:rPr>
            <w:rStyle w:val="Hyperlink"/>
          </w:rPr>
          <w:t>1.1.</w:t>
        </w:r>
        <w:r>
          <w:tab/>
        </w:r>
        <w:r w:rsidRPr="423BAB61" w:rsidR="423BAB61">
          <w:rPr>
            <w:rStyle w:val="Hyperlink"/>
          </w:rPr>
          <w:t>Create Entity Types</w:t>
        </w:r>
        <w:r>
          <w:tab/>
        </w:r>
        <w:r>
          <w:fldChar w:fldCharType="begin"/>
        </w:r>
        <w:r>
          <w:instrText xml:space="preserve">PAGEREF _Toc1502530818 \h</w:instrText>
        </w:r>
        <w:r>
          <w:fldChar w:fldCharType="separate"/>
        </w:r>
        <w:r w:rsidRPr="423BAB61" w:rsidR="423BAB61">
          <w:rPr>
            <w:rStyle w:val="Hyperlink"/>
          </w:rPr>
          <w:t>4</w:t>
        </w:r>
        <w:r>
          <w:fldChar w:fldCharType="end"/>
        </w:r>
      </w:hyperlink>
    </w:p>
    <w:p w:rsidR="00B87FB6" w:rsidP="423BAB61" w:rsidRDefault="00B10F9C" w14:paraId="0E0F82A6" w14:textId="43C12EF6">
      <w:pPr>
        <w:pStyle w:val="TOC2"/>
        <w:tabs>
          <w:tab w:val="right" w:leader="dot" w:pos="9630"/>
          <w:tab w:val="left" w:leader="none" w:pos="600"/>
        </w:tabs>
        <w:rPr>
          <w:rFonts w:ascii="Arial" w:hAnsi="Arial" w:eastAsia="Calibri" w:cs="Times New Roman"/>
          <w:b w:val="1"/>
          <w:bCs w:val="1"/>
          <w:noProof/>
          <w:lang w:val="en-DE" w:eastAsia="en-DE"/>
        </w:rPr>
      </w:pPr>
      <w:hyperlink w:anchor="_Toc444348522">
        <w:r w:rsidRPr="423BAB61" w:rsidR="423BAB61">
          <w:rPr>
            <w:rStyle w:val="Hyperlink"/>
          </w:rPr>
          <w:t>1.2.</w:t>
        </w:r>
        <w:r>
          <w:tab/>
        </w:r>
        <w:r w:rsidRPr="423BAB61" w:rsidR="423BAB61">
          <w:rPr>
            <w:rStyle w:val="Hyperlink"/>
          </w:rPr>
          <w:t>Create Function Imports</w:t>
        </w:r>
        <w:r>
          <w:tab/>
        </w:r>
        <w:r>
          <w:fldChar w:fldCharType="begin"/>
        </w:r>
        <w:r>
          <w:instrText xml:space="preserve">PAGEREF _Toc444348522 \h</w:instrText>
        </w:r>
        <w:r>
          <w:fldChar w:fldCharType="separate"/>
        </w:r>
        <w:r w:rsidRPr="423BAB61" w:rsidR="423BAB61">
          <w:rPr>
            <w:rStyle w:val="Hyperlink"/>
          </w:rPr>
          <w:t>9</w:t>
        </w:r>
        <w:r>
          <w:fldChar w:fldCharType="end"/>
        </w:r>
      </w:hyperlink>
    </w:p>
    <w:p w:rsidR="00B87FB6" w:rsidP="423BAB61" w:rsidRDefault="00B10F9C" w14:paraId="0413C864" w14:textId="03B8B43D">
      <w:pPr>
        <w:pStyle w:val="TOC2"/>
        <w:tabs>
          <w:tab w:val="right" w:leader="dot" w:pos="9630"/>
          <w:tab w:val="left" w:leader="none" w:pos="600"/>
        </w:tabs>
        <w:rPr>
          <w:rFonts w:ascii="Arial" w:hAnsi="Arial" w:eastAsia="Calibri" w:cs="Times New Roman"/>
          <w:b w:val="1"/>
          <w:bCs w:val="1"/>
          <w:noProof/>
          <w:lang w:val="en-DE" w:eastAsia="en-DE"/>
        </w:rPr>
      </w:pPr>
      <w:hyperlink w:anchor="_Toc36359642">
        <w:r w:rsidRPr="423BAB61" w:rsidR="423BAB61">
          <w:rPr>
            <w:rStyle w:val="Hyperlink"/>
          </w:rPr>
          <w:t>1.3.</w:t>
        </w:r>
        <w:r>
          <w:tab/>
        </w:r>
        <w:r w:rsidRPr="423BAB61" w:rsidR="423BAB61">
          <w:rPr>
            <w:rStyle w:val="Hyperlink"/>
          </w:rPr>
          <w:t>Generate ODATA Services Class</w:t>
        </w:r>
        <w:r>
          <w:tab/>
        </w:r>
        <w:r>
          <w:fldChar w:fldCharType="begin"/>
        </w:r>
        <w:r>
          <w:instrText xml:space="preserve">PAGEREF _Toc36359642 \h</w:instrText>
        </w:r>
        <w:r>
          <w:fldChar w:fldCharType="separate"/>
        </w:r>
        <w:r w:rsidRPr="423BAB61" w:rsidR="423BAB61">
          <w:rPr>
            <w:rStyle w:val="Hyperlink"/>
          </w:rPr>
          <w:t>12</w:t>
        </w:r>
        <w:r>
          <w:fldChar w:fldCharType="end"/>
        </w:r>
      </w:hyperlink>
    </w:p>
    <w:p w:rsidR="00B87FB6" w:rsidP="423BAB61" w:rsidRDefault="00B10F9C" w14:paraId="05FB4CA5" w14:textId="2E2179EE">
      <w:pPr>
        <w:pStyle w:val="TOC1"/>
        <w:tabs>
          <w:tab w:val="right" w:leader="dot" w:pos="9630"/>
          <w:tab w:val="left" w:leader="none" w:pos="390"/>
        </w:tabs>
        <w:rPr>
          <w:rFonts w:ascii="Arial" w:hAnsi="Arial" w:eastAsia="Calibri" w:cs="Times New Roman"/>
          <w:b w:val="1"/>
          <w:bCs w:val="1"/>
          <w:noProof/>
          <w:lang w:val="en-DE" w:eastAsia="en-DE"/>
        </w:rPr>
      </w:pPr>
      <w:hyperlink w:anchor="_Toc1861710927">
        <w:r w:rsidRPr="423BAB61" w:rsidR="423BAB61">
          <w:rPr>
            <w:rStyle w:val="Hyperlink"/>
          </w:rPr>
          <w:t>2.</w:t>
        </w:r>
        <w:r>
          <w:tab/>
        </w:r>
        <w:r w:rsidRPr="423BAB61" w:rsidR="423BAB61">
          <w:rPr>
            <w:rStyle w:val="Hyperlink"/>
          </w:rPr>
          <w:t>Register services</w:t>
        </w:r>
        <w:r>
          <w:tab/>
        </w:r>
        <w:r>
          <w:fldChar w:fldCharType="begin"/>
        </w:r>
        <w:r>
          <w:instrText xml:space="preserve">PAGEREF _Toc1861710927 \h</w:instrText>
        </w:r>
        <w:r>
          <w:fldChar w:fldCharType="separate"/>
        </w:r>
        <w:r w:rsidRPr="423BAB61" w:rsidR="423BAB61">
          <w:rPr>
            <w:rStyle w:val="Hyperlink"/>
          </w:rPr>
          <w:t>14</w:t>
        </w:r>
        <w:r>
          <w:fldChar w:fldCharType="end"/>
        </w:r>
      </w:hyperlink>
    </w:p>
    <w:p w:rsidR="00B87FB6" w:rsidP="423BAB61" w:rsidRDefault="00B10F9C" w14:paraId="14B7FEC8" w14:textId="4B4AAF75">
      <w:pPr>
        <w:pStyle w:val="TOC1"/>
        <w:tabs>
          <w:tab w:val="right" w:leader="dot" w:pos="9630"/>
          <w:tab w:val="left" w:leader="none" w:pos="390"/>
        </w:tabs>
        <w:rPr>
          <w:rFonts w:ascii="Arial" w:hAnsi="Arial" w:eastAsia="Calibri" w:cs="Times New Roman"/>
          <w:b w:val="1"/>
          <w:bCs w:val="1"/>
          <w:noProof/>
          <w:lang w:val="en-DE" w:eastAsia="en-DE"/>
        </w:rPr>
      </w:pPr>
      <w:hyperlink w:anchor="_Toc1201885318">
        <w:r w:rsidRPr="423BAB61" w:rsidR="423BAB61">
          <w:rPr>
            <w:rStyle w:val="Hyperlink"/>
          </w:rPr>
          <w:t>3.</w:t>
        </w:r>
        <w:r>
          <w:tab/>
        </w:r>
        <w:r w:rsidRPr="423BAB61" w:rsidR="423BAB61">
          <w:rPr>
            <w:rStyle w:val="Hyperlink"/>
          </w:rPr>
          <w:t>development</w:t>
        </w:r>
        <w:r>
          <w:tab/>
        </w:r>
        <w:r>
          <w:fldChar w:fldCharType="begin"/>
        </w:r>
        <w:r>
          <w:instrText xml:space="preserve">PAGEREF _Toc1201885318 \h</w:instrText>
        </w:r>
        <w:r>
          <w:fldChar w:fldCharType="separate"/>
        </w:r>
        <w:r w:rsidRPr="423BAB61" w:rsidR="423BAB61">
          <w:rPr>
            <w:rStyle w:val="Hyperlink"/>
          </w:rPr>
          <w:t>16</w:t>
        </w:r>
        <w:r>
          <w:fldChar w:fldCharType="end"/>
        </w:r>
      </w:hyperlink>
    </w:p>
    <w:p w:rsidR="00B87FB6" w:rsidP="423BAB61" w:rsidRDefault="00B10F9C" w14:paraId="71B5F1E8" w14:textId="748A2313">
      <w:pPr>
        <w:pStyle w:val="TOC1"/>
        <w:tabs>
          <w:tab w:val="right" w:leader="dot" w:pos="9630"/>
          <w:tab w:val="left" w:leader="none" w:pos="390"/>
        </w:tabs>
        <w:rPr>
          <w:rFonts w:ascii="Arial" w:hAnsi="Arial" w:eastAsia="Calibri" w:cs="Times New Roman"/>
          <w:b w:val="1"/>
          <w:bCs w:val="1"/>
          <w:noProof/>
          <w:lang w:val="en-DE" w:eastAsia="en-DE"/>
        </w:rPr>
      </w:pPr>
      <w:hyperlink w:anchor="_Toc1197730491">
        <w:r w:rsidRPr="423BAB61" w:rsidR="423BAB61">
          <w:rPr>
            <w:rStyle w:val="Hyperlink"/>
          </w:rPr>
          <w:t>4.</w:t>
        </w:r>
        <w:r>
          <w:tab/>
        </w:r>
        <w:r w:rsidRPr="423BAB61" w:rsidR="423BAB61">
          <w:rPr>
            <w:rStyle w:val="Hyperlink"/>
          </w:rPr>
          <w:t>Test</w:t>
        </w:r>
        <w:r>
          <w:tab/>
        </w:r>
        <w:r>
          <w:fldChar w:fldCharType="begin"/>
        </w:r>
        <w:r>
          <w:instrText xml:space="preserve">PAGEREF _Toc1197730491 \h</w:instrText>
        </w:r>
        <w:r>
          <w:fldChar w:fldCharType="separate"/>
        </w:r>
        <w:r w:rsidRPr="423BAB61" w:rsidR="423BAB61">
          <w:rPr>
            <w:rStyle w:val="Hyperlink"/>
          </w:rPr>
          <w:t>18</w:t>
        </w:r>
        <w:r>
          <w:fldChar w:fldCharType="end"/>
        </w:r>
      </w:hyperlink>
      <w:r>
        <w:fldChar w:fldCharType="end"/>
      </w:r>
    </w:p>
    <w:p w:rsidR="00D36AE5" w:rsidP="423BAB61" w:rsidRDefault="00FD4A3D" w14:paraId="38915370" w14:textId="6C0E3469" w14:noSpellErr="1">
      <w:pPr>
        <w:pStyle w:val="Introduction"/>
        <w:spacing w:line="360" w:lineRule="auto"/>
        <w:jc w:val="both"/>
        <w:rPr>
          <w:rFonts w:cs="Arial"/>
          <w:b w:val="1"/>
          <w:bCs w:val="1"/>
          <w:caps w:val="1"/>
          <w:lang w:val="en-US"/>
        </w:rPr>
      </w:pPr>
    </w:p>
    <w:p w:rsidR="00DF5CBE" w:rsidP="00DF5CBE" w:rsidRDefault="00DF5CBE" w14:paraId="3E0C2FB4" w14:textId="15DC9C90"/>
    <w:p w:rsidR="00DF5CBE" w:rsidP="00DF5CBE" w:rsidRDefault="00DF5CBE" w14:paraId="4B6F1030" w14:textId="47468B65"/>
    <w:p w:rsidR="00DF5CBE" w:rsidP="00DF5CBE" w:rsidRDefault="00DF5CBE" w14:paraId="785E7575" w14:textId="5ACD0C8D"/>
    <w:p w:rsidRPr="00DF5CBE" w:rsidR="00DF5CBE" w:rsidP="00DF5CBE" w:rsidRDefault="00DF5CBE" w14:paraId="07677197" w14:textId="77777777"/>
    <w:p w:rsidRPr="003A5B04" w:rsidR="0073291B" w:rsidP="004C1975" w:rsidRDefault="00B14608" w14:paraId="44022985" w14:textId="7DE34AC8">
      <w:pPr>
        <w:pStyle w:val="TOC"/>
        <w:spacing w:line="360" w:lineRule="auto"/>
        <w:jc w:val="both"/>
        <w:rPr>
          <w:sz w:val="20"/>
          <w:szCs w:val="20"/>
        </w:rPr>
      </w:pPr>
      <w:r w:rsidRPr="003A5B04">
        <w:rPr>
          <w:sz w:val="20"/>
          <w:szCs w:val="20"/>
        </w:rPr>
        <w:t>Table of Tables</w:t>
      </w:r>
    </w:p>
    <w:p w:rsidR="007B3444" w:rsidRDefault="00FF3C2F" w14:paraId="2E96377A" w14:textId="1EBE04A5">
      <w:pPr>
        <w:pStyle w:val="TableofFigures"/>
        <w:tabs>
          <w:tab w:val="right" w:leader="dot" w:pos="9629"/>
        </w:tabs>
        <w:rPr>
          <w:rFonts w:asciiTheme="minorHAnsi" w:hAnsiTheme="minorHAnsi" w:eastAsiaTheme="minorEastAsia" w:cstheme="minorBidi"/>
          <w:noProof/>
          <w:sz w:val="22"/>
          <w:lang w:val="en-DE" w:eastAsia="en-DE"/>
        </w:rPr>
      </w:pPr>
      <w:r w:rsidRPr="003A5B04">
        <w:rPr>
          <w:rFonts w:cs="Arial"/>
          <w:b/>
          <w:caps/>
          <w:szCs w:val="20"/>
        </w:rPr>
        <w:fldChar w:fldCharType="begin"/>
      </w:r>
      <w:r w:rsidRPr="003A5B04">
        <w:rPr>
          <w:rFonts w:cs="Arial"/>
          <w:b/>
          <w:caps/>
          <w:szCs w:val="20"/>
        </w:rPr>
        <w:instrText xml:space="preserve"> TOC \h \z \c "Table" </w:instrText>
      </w:r>
      <w:r w:rsidRPr="003A5B04">
        <w:rPr>
          <w:rFonts w:cs="Arial"/>
          <w:b/>
          <w:caps/>
          <w:szCs w:val="20"/>
        </w:rPr>
        <w:fldChar w:fldCharType="separate"/>
      </w:r>
      <w:hyperlink w:history="1" w:anchor="_Toc90900199">
        <w:r w:rsidRPr="00892B0F" w:rsidR="007B3444">
          <w:rPr>
            <w:rStyle w:val="Hyperlink"/>
            <w:rFonts w:cs="Arial"/>
            <w:noProof/>
          </w:rPr>
          <w:t>Table 1 Change Log</w:t>
        </w:r>
        <w:r w:rsidR="007B3444">
          <w:rPr>
            <w:noProof/>
            <w:webHidden/>
          </w:rPr>
          <w:tab/>
        </w:r>
        <w:r w:rsidR="007B3444">
          <w:rPr>
            <w:noProof/>
            <w:webHidden/>
          </w:rPr>
          <w:fldChar w:fldCharType="begin"/>
        </w:r>
        <w:r w:rsidR="007B3444">
          <w:rPr>
            <w:noProof/>
            <w:webHidden/>
          </w:rPr>
          <w:instrText xml:space="preserve"> PAGEREF _Toc90900199 \h </w:instrText>
        </w:r>
        <w:r w:rsidR="007B3444">
          <w:rPr>
            <w:noProof/>
            <w:webHidden/>
          </w:rPr>
        </w:r>
        <w:r w:rsidR="007B3444">
          <w:rPr>
            <w:noProof/>
            <w:webHidden/>
          </w:rPr>
          <w:fldChar w:fldCharType="separate"/>
        </w:r>
        <w:r w:rsidR="007B3444">
          <w:rPr>
            <w:noProof/>
            <w:webHidden/>
          </w:rPr>
          <w:t>4</w:t>
        </w:r>
        <w:r w:rsidR="007B3444">
          <w:rPr>
            <w:noProof/>
            <w:webHidden/>
          </w:rPr>
          <w:fldChar w:fldCharType="end"/>
        </w:r>
      </w:hyperlink>
    </w:p>
    <w:p w:rsidRPr="003A5B04" w:rsidR="0073291B" w:rsidP="004C1975" w:rsidRDefault="00FF3C2F" w14:paraId="3D6B00EE" w14:textId="53DB1644">
      <w:pPr>
        <w:pStyle w:val="Introduction"/>
        <w:spacing w:line="360" w:lineRule="auto"/>
        <w:jc w:val="both"/>
        <w:rPr>
          <w:rFonts w:cs="Arial"/>
          <w:b/>
          <w:caps/>
          <w:lang w:val="en-US"/>
        </w:rPr>
      </w:pPr>
      <w:r w:rsidRPr="003A5B04">
        <w:rPr>
          <w:rFonts w:cs="Arial"/>
          <w:b/>
          <w:caps/>
          <w:lang w:val="en-US"/>
        </w:rPr>
        <w:fldChar w:fldCharType="end"/>
      </w:r>
    </w:p>
    <w:p w:rsidR="00706D8C" w:rsidP="004C1975" w:rsidRDefault="00D965E3" w14:paraId="1C16FBF7" w14:textId="77777777">
      <w:pPr>
        <w:pStyle w:val="Introduction"/>
        <w:spacing w:line="360" w:lineRule="auto"/>
        <w:jc w:val="both"/>
        <w:rPr>
          <w:rFonts w:cs="Arial"/>
          <w:lang w:val="en-US"/>
        </w:rPr>
      </w:pPr>
      <w:r w:rsidRPr="003A5B04">
        <w:rPr>
          <w:rFonts w:cs="Arial"/>
          <w:lang w:val="en-US"/>
        </w:rPr>
        <w:br w:type="page"/>
      </w:r>
    </w:p>
    <w:p w:rsidR="00706D8C" w:rsidP="004C1975" w:rsidRDefault="00706D8C" w14:paraId="2788B25A" w14:textId="77777777">
      <w:pPr>
        <w:pStyle w:val="Introduction"/>
        <w:spacing w:line="360" w:lineRule="auto"/>
        <w:jc w:val="both"/>
        <w:rPr>
          <w:rFonts w:cs="Arial"/>
          <w:lang w:val="en-US"/>
        </w:rPr>
      </w:pPr>
    </w:p>
    <w:p w:rsidR="00892D79" w:rsidP="004C1975" w:rsidRDefault="002B5614" w14:paraId="4B52FC35" w14:textId="007251EA">
      <w:pPr>
        <w:pStyle w:val="Introduction"/>
        <w:spacing w:line="360" w:lineRule="auto"/>
        <w:jc w:val="both"/>
        <w:rPr>
          <w:rFonts w:cs="Arial"/>
          <w:lang w:val="en-US"/>
        </w:rPr>
      </w:pPr>
      <w:r w:rsidRPr="003A5B04">
        <w:rPr>
          <w:rFonts w:cs="Arial"/>
          <w:lang w:val="en-US"/>
        </w:rPr>
        <w:t xml:space="preserve">The </w:t>
      </w:r>
      <w:r w:rsidRPr="003A5B04" w:rsidR="00ED266A">
        <w:rPr>
          <w:rFonts w:cs="Arial"/>
          <w:lang w:val="en-US"/>
        </w:rPr>
        <w:t xml:space="preserve">Purpose of this document is to </w:t>
      </w:r>
      <w:r w:rsidR="00E54F5A">
        <w:rPr>
          <w:rFonts w:cs="Arial"/>
          <w:lang w:val="en-US"/>
        </w:rPr>
        <w:t>set up an ODATA service for the IoT System to Load and Unload Handling Units</w:t>
      </w:r>
      <w:r w:rsidR="00892D79">
        <w:rPr>
          <w:rFonts w:cs="Arial"/>
          <w:lang w:val="en-US"/>
        </w:rPr>
        <w:t xml:space="preserve">. </w:t>
      </w:r>
    </w:p>
    <w:p w:rsidRPr="003A5B04" w:rsidR="002B5614" w:rsidP="423BAB61" w:rsidRDefault="00DD7619" w14:paraId="73E6A76C" w14:textId="3E609278" w14:noSpellErr="1">
      <w:pPr>
        <w:pStyle w:val="Heading1"/>
        <w:spacing w:line="360" w:lineRule="auto"/>
        <w:jc w:val="both"/>
        <w:rPr>
          <w:rFonts w:cs="Arial"/>
        </w:rPr>
      </w:pPr>
      <w:bookmarkStart w:name="_Toc109796134" w:id="1"/>
      <w:bookmarkStart w:name="_Toc551775202" w:id="1437328363"/>
      <w:r w:rsidRPr="423BAB61" w:rsidR="00DD7619">
        <w:rPr>
          <w:rFonts w:cs="Arial"/>
        </w:rPr>
        <w:t>General</w:t>
      </w:r>
      <w:bookmarkEnd w:id="1437328363"/>
    </w:p>
    <w:p w:rsidRPr="003A5B04" w:rsidR="00DD7619" w:rsidP="423BAB61" w:rsidRDefault="00DD7619" w14:paraId="61060DD0" w14:textId="700AC361" w14:noSpellErr="1">
      <w:pPr>
        <w:pStyle w:val="Heading2"/>
        <w:spacing w:line="360" w:lineRule="auto"/>
        <w:jc w:val="both"/>
        <w:rPr>
          <w:rFonts w:cs="Arial"/>
        </w:rPr>
      </w:pPr>
      <w:bookmarkStart w:name="_Toc1487046199" w:id="2108443429"/>
      <w:r w:rsidRPr="423BAB61" w:rsidR="00DD7619">
        <w:rPr>
          <w:rFonts w:cs="Arial"/>
        </w:rPr>
        <w:t>Change Log</w:t>
      </w:r>
      <w:bookmarkEnd w:id="2108443429"/>
    </w:p>
    <w:p w:rsidRPr="003A5B04" w:rsidR="00DD7619" w:rsidP="004C1975" w:rsidRDefault="006655F4" w14:paraId="67F65F9D" w14:textId="6F0ACFB1">
      <w:pPr>
        <w:pStyle w:val="Caption"/>
        <w:keepNext/>
        <w:spacing w:line="360" w:lineRule="auto"/>
        <w:jc w:val="both"/>
        <w:rPr>
          <w:rFonts w:cs="Arial"/>
          <w:sz w:val="20"/>
          <w:szCs w:val="20"/>
        </w:rPr>
      </w:pPr>
      <w:bookmarkStart w:name="_Toc518027437" w:id="3"/>
      <w:bookmarkStart w:name="_Toc90900199" w:id="4"/>
      <w:r w:rsidRPr="003A5B04">
        <w:rPr>
          <w:rFonts w:cs="Arial"/>
          <w:sz w:val="20"/>
          <w:szCs w:val="20"/>
        </w:rPr>
        <w:t xml:space="preserve">Table </w:t>
      </w:r>
      <w:r w:rsidRPr="003A5B04">
        <w:rPr>
          <w:rFonts w:cs="Arial"/>
          <w:sz w:val="20"/>
          <w:szCs w:val="20"/>
        </w:rPr>
        <w:fldChar w:fldCharType="begin"/>
      </w:r>
      <w:r w:rsidRPr="003A5B04">
        <w:rPr>
          <w:rFonts w:cs="Arial"/>
          <w:sz w:val="20"/>
          <w:szCs w:val="20"/>
        </w:rPr>
        <w:instrText xml:space="preserve"> SEQ Table \* ARABIC </w:instrText>
      </w:r>
      <w:r w:rsidRPr="003A5B04">
        <w:rPr>
          <w:rFonts w:cs="Arial"/>
          <w:sz w:val="20"/>
          <w:szCs w:val="20"/>
        </w:rPr>
        <w:fldChar w:fldCharType="separate"/>
      </w:r>
      <w:r w:rsidR="00284E21">
        <w:rPr>
          <w:rFonts w:cs="Arial"/>
          <w:noProof/>
          <w:sz w:val="20"/>
          <w:szCs w:val="20"/>
        </w:rPr>
        <w:t>1</w:t>
      </w:r>
      <w:r w:rsidRPr="003A5B04">
        <w:rPr>
          <w:rFonts w:cs="Arial"/>
          <w:noProof/>
          <w:sz w:val="20"/>
          <w:szCs w:val="20"/>
        </w:rPr>
        <w:fldChar w:fldCharType="end"/>
      </w:r>
      <w:r w:rsidRPr="003A5B04">
        <w:rPr>
          <w:rFonts w:cs="Arial"/>
          <w:sz w:val="20"/>
          <w:szCs w:val="20"/>
        </w:rPr>
        <w:t xml:space="preserve"> </w:t>
      </w:r>
      <w:bookmarkEnd w:id="3"/>
      <w:r w:rsidRPr="003A5B04">
        <w:rPr>
          <w:rFonts w:cs="Arial"/>
          <w:sz w:val="20"/>
          <w:szCs w:val="20"/>
        </w:rPr>
        <w:t>Change Log</w:t>
      </w:r>
      <w:bookmarkEnd w:id="4"/>
    </w:p>
    <w:tbl>
      <w:tblPr>
        <w:tblStyle w:val="ListTable3-Accent1"/>
        <w:tblpPr w:leftFromText="180" w:rightFromText="180" w:vertAnchor="text" w:horzAnchor="margin" w:tblpY="77"/>
        <w:tblW w:w="5000" w:type="pct"/>
        <w:tblLook w:val="01A0" w:firstRow="1" w:lastRow="0" w:firstColumn="1" w:lastColumn="1" w:noHBand="0" w:noVBand="0"/>
      </w:tblPr>
      <w:tblGrid>
        <w:gridCol w:w="3041"/>
        <w:gridCol w:w="3295"/>
        <w:gridCol w:w="3293"/>
      </w:tblGrid>
      <w:tr w:rsidRPr="003A5B04" w:rsidR="00DD7619" w:rsidTr="007E3AFA" w14:paraId="322F359F" w14:textId="17D9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9" w:type="pct"/>
            <w:hideMark/>
          </w:tcPr>
          <w:p w:rsidRPr="003A5B04" w:rsidR="00DD7619" w:rsidP="004C1975" w:rsidRDefault="00DD7619" w14:paraId="26888B74" w14:textId="7D6305ED">
            <w:pPr>
              <w:pStyle w:val="TabL"/>
              <w:spacing w:line="360" w:lineRule="auto"/>
              <w:jc w:val="both"/>
              <w:rPr>
                <w:rFonts w:cs="Arial"/>
                <w:b w:val="0"/>
              </w:rPr>
            </w:pPr>
            <w:r w:rsidRPr="003A5B04">
              <w:rPr>
                <w:rFonts w:cs="Arial"/>
                <w:b w:val="0"/>
              </w:rPr>
              <w:t>Name</w:t>
            </w:r>
          </w:p>
        </w:tc>
        <w:tc>
          <w:tcPr>
            <w:cnfStyle w:val="000010000000" w:firstRow="0" w:lastRow="0" w:firstColumn="0" w:lastColumn="0" w:oddVBand="1" w:evenVBand="0" w:oddHBand="0" w:evenHBand="0" w:firstRowFirstColumn="0" w:firstRowLastColumn="0" w:lastRowFirstColumn="0" w:lastRowLastColumn="0"/>
            <w:tcW w:w="1711" w:type="pct"/>
            <w:hideMark/>
          </w:tcPr>
          <w:p w:rsidRPr="003A5B04" w:rsidR="00DD7619" w:rsidP="004C1975" w:rsidRDefault="00DD7619" w14:paraId="5F5A9C68" w14:textId="318C3DA9">
            <w:pPr>
              <w:pStyle w:val="TabL"/>
              <w:spacing w:line="360" w:lineRule="auto"/>
              <w:jc w:val="both"/>
              <w:rPr>
                <w:rFonts w:cs="Arial"/>
                <w:b w:val="0"/>
              </w:rPr>
            </w:pPr>
            <w:r w:rsidRPr="003A5B04">
              <w:rPr>
                <w:rFonts w:cs="Arial"/>
                <w:b w:val="0"/>
              </w:rPr>
              <w:t>Date</w:t>
            </w:r>
          </w:p>
        </w:tc>
        <w:tc>
          <w:tcPr>
            <w:cnfStyle w:val="000100001000" w:firstRow="0" w:lastRow="0" w:firstColumn="0" w:lastColumn="1" w:oddVBand="0" w:evenVBand="0" w:oddHBand="0" w:evenHBand="0" w:firstRowFirstColumn="0" w:firstRowLastColumn="1" w:lastRowFirstColumn="0" w:lastRowLastColumn="0"/>
            <w:tcW w:w="1710" w:type="pct"/>
          </w:tcPr>
          <w:p w:rsidRPr="003A5B04" w:rsidR="00DD7619" w:rsidP="004C1975" w:rsidRDefault="00DD7619" w14:paraId="03802D70" w14:textId="4D9193F4">
            <w:pPr>
              <w:pStyle w:val="TabL"/>
              <w:spacing w:line="360" w:lineRule="auto"/>
              <w:jc w:val="both"/>
              <w:rPr>
                <w:rFonts w:cs="Arial"/>
                <w:b w:val="0"/>
              </w:rPr>
            </w:pPr>
            <w:r w:rsidRPr="003A5B04">
              <w:rPr>
                <w:rFonts w:cs="Arial"/>
                <w:b w:val="0"/>
              </w:rPr>
              <w:t>Change</w:t>
            </w:r>
          </w:p>
        </w:tc>
      </w:tr>
      <w:tr w:rsidRPr="003A5B04" w:rsidR="00DD7619" w:rsidTr="007E3AFA" w14:paraId="10886248" w14:textId="47631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9" w:type="pct"/>
          </w:tcPr>
          <w:p w:rsidRPr="003A5B04" w:rsidR="00DD7619" w:rsidP="004C1975" w:rsidRDefault="006414B3" w14:paraId="0612E6C5" w14:textId="30405380">
            <w:pPr>
              <w:pStyle w:val="TabL"/>
              <w:tabs>
                <w:tab w:val="center" w:pos="4536"/>
                <w:tab w:val="right" w:pos="9628"/>
              </w:tabs>
              <w:spacing w:line="360" w:lineRule="auto"/>
              <w:jc w:val="both"/>
              <w:rPr>
                <w:rFonts w:cs="Arial"/>
                <w:color w:val="4D4D4D"/>
              </w:rPr>
            </w:pPr>
            <w:r>
              <w:rPr>
                <w:rFonts w:cs="Arial"/>
                <w:color w:val="4D4D4D"/>
              </w:rPr>
              <w:t xml:space="preserve">Ahmet </w:t>
            </w:r>
            <w:proofErr w:type="spellStart"/>
            <w:r>
              <w:rPr>
                <w:rFonts w:cs="Arial"/>
                <w:color w:val="4D4D4D"/>
              </w:rPr>
              <w:t>Cömertoglu</w:t>
            </w:r>
            <w:proofErr w:type="spellEnd"/>
          </w:p>
        </w:tc>
        <w:tc>
          <w:tcPr>
            <w:cnfStyle w:val="000010000000" w:firstRow="0" w:lastRow="0" w:firstColumn="0" w:lastColumn="0" w:oddVBand="1" w:evenVBand="0" w:oddHBand="0" w:evenHBand="0" w:firstRowFirstColumn="0" w:firstRowLastColumn="0" w:lastRowFirstColumn="0" w:lastRowLastColumn="0"/>
            <w:tcW w:w="1711" w:type="pct"/>
          </w:tcPr>
          <w:p w:rsidRPr="003A5B04" w:rsidR="00DD7619" w:rsidP="004C1975" w:rsidRDefault="006414B3" w14:paraId="1E2BC745" w14:textId="77D358ED">
            <w:pPr>
              <w:pStyle w:val="TabL"/>
              <w:tabs>
                <w:tab w:val="center" w:pos="4536"/>
                <w:tab w:val="right" w:pos="9628"/>
              </w:tabs>
              <w:spacing w:line="360" w:lineRule="auto"/>
              <w:jc w:val="both"/>
              <w:rPr>
                <w:rFonts w:cs="Arial"/>
                <w:color w:val="4D4D4D"/>
              </w:rPr>
            </w:pPr>
            <w:r>
              <w:rPr>
                <w:rFonts w:cs="Arial"/>
                <w:color w:val="4D4D4D"/>
              </w:rPr>
              <w:t>20.12.2021</w:t>
            </w:r>
          </w:p>
        </w:tc>
        <w:tc>
          <w:tcPr>
            <w:cnfStyle w:val="000100000000" w:firstRow="0" w:lastRow="0" w:firstColumn="0" w:lastColumn="1" w:oddVBand="0" w:evenVBand="0" w:oddHBand="0" w:evenHBand="0" w:firstRowFirstColumn="0" w:firstRowLastColumn="0" w:lastRowFirstColumn="0" w:lastRowLastColumn="0"/>
            <w:tcW w:w="1710" w:type="pct"/>
          </w:tcPr>
          <w:p w:rsidRPr="003A5B04" w:rsidR="00DD7619" w:rsidP="004C1975" w:rsidRDefault="00DD7619" w14:paraId="40991CCF" w14:textId="5B594F20">
            <w:pPr>
              <w:pStyle w:val="TabL"/>
              <w:tabs>
                <w:tab w:val="center" w:pos="4536"/>
                <w:tab w:val="right" w:pos="9628"/>
              </w:tabs>
              <w:spacing w:line="360" w:lineRule="auto"/>
              <w:jc w:val="both"/>
              <w:rPr>
                <w:rFonts w:cs="Arial"/>
                <w:color w:val="4D4D4D"/>
              </w:rPr>
            </w:pPr>
            <w:r w:rsidRPr="003A5B04">
              <w:rPr>
                <w:rFonts w:cs="Arial"/>
                <w:color w:val="4D4D4D"/>
              </w:rPr>
              <w:t>Creation of a first draft</w:t>
            </w:r>
            <w:r w:rsidR="005E3396">
              <w:rPr>
                <w:rFonts w:cs="Arial"/>
                <w:color w:val="4D4D4D"/>
              </w:rPr>
              <w:t xml:space="preserve"> V1</w:t>
            </w:r>
          </w:p>
        </w:tc>
      </w:tr>
      <w:tr w:rsidRPr="003A5B04" w:rsidR="00DD7619" w:rsidTr="007E3AFA" w14:paraId="4FAD168A" w14:textId="77777777">
        <w:tc>
          <w:tcPr>
            <w:cnfStyle w:val="001000000000" w:firstRow="0" w:lastRow="0" w:firstColumn="1" w:lastColumn="0" w:oddVBand="0" w:evenVBand="0" w:oddHBand="0" w:evenHBand="0" w:firstRowFirstColumn="0" w:firstRowLastColumn="0" w:lastRowFirstColumn="0" w:lastRowLastColumn="0"/>
            <w:tcW w:w="1579" w:type="pct"/>
          </w:tcPr>
          <w:p w:rsidRPr="003A5B04" w:rsidR="00DD7619" w:rsidP="004C1975" w:rsidRDefault="00DD7619" w14:paraId="73031102" w14:textId="77777777">
            <w:pPr>
              <w:pStyle w:val="TabL"/>
              <w:tabs>
                <w:tab w:val="center" w:pos="4536"/>
                <w:tab w:val="right" w:pos="9628"/>
              </w:tabs>
              <w:spacing w:line="360" w:lineRule="auto"/>
              <w:jc w:val="both"/>
              <w:rPr>
                <w:rFonts w:cs="Arial"/>
                <w:color w:val="4D4D4D"/>
              </w:rPr>
            </w:pPr>
          </w:p>
        </w:tc>
        <w:tc>
          <w:tcPr>
            <w:cnfStyle w:val="000010000000" w:firstRow="0" w:lastRow="0" w:firstColumn="0" w:lastColumn="0" w:oddVBand="1" w:evenVBand="0" w:oddHBand="0" w:evenHBand="0" w:firstRowFirstColumn="0" w:firstRowLastColumn="0" w:lastRowFirstColumn="0" w:lastRowLastColumn="0"/>
            <w:tcW w:w="1711" w:type="pct"/>
          </w:tcPr>
          <w:p w:rsidRPr="003A5B04" w:rsidR="00DD7619" w:rsidP="004C1975" w:rsidRDefault="00DD7619" w14:paraId="57B0640C" w14:textId="77777777">
            <w:pPr>
              <w:pStyle w:val="TabL"/>
              <w:tabs>
                <w:tab w:val="center" w:pos="4536"/>
                <w:tab w:val="right" w:pos="9628"/>
              </w:tabs>
              <w:spacing w:line="360" w:lineRule="auto"/>
              <w:jc w:val="both"/>
              <w:rPr>
                <w:rFonts w:cs="Arial"/>
                <w:color w:val="4D4D4D"/>
              </w:rPr>
            </w:pPr>
          </w:p>
        </w:tc>
        <w:tc>
          <w:tcPr>
            <w:cnfStyle w:val="000100000000" w:firstRow="0" w:lastRow="0" w:firstColumn="0" w:lastColumn="1" w:oddVBand="0" w:evenVBand="0" w:oddHBand="0" w:evenHBand="0" w:firstRowFirstColumn="0" w:firstRowLastColumn="0" w:lastRowFirstColumn="0" w:lastRowLastColumn="0"/>
            <w:tcW w:w="1710" w:type="pct"/>
          </w:tcPr>
          <w:p w:rsidRPr="003A5B04" w:rsidR="00DD7619" w:rsidP="004C1975" w:rsidRDefault="00DD7619" w14:paraId="24FB16F9" w14:textId="77777777">
            <w:pPr>
              <w:pStyle w:val="TabL"/>
              <w:tabs>
                <w:tab w:val="center" w:pos="4536"/>
                <w:tab w:val="right" w:pos="9628"/>
              </w:tabs>
              <w:spacing w:line="360" w:lineRule="auto"/>
              <w:jc w:val="both"/>
              <w:rPr>
                <w:rFonts w:cs="Arial"/>
                <w:color w:val="4D4D4D"/>
              </w:rPr>
            </w:pPr>
          </w:p>
        </w:tc>
      </w:tr>
    </w:tbl>
    <w:p w:rsidRPr="003A5B04" w:rsidR="00DD7619" w:rsidP="004C1975" w:rsidRDefault="00DD7619" w14:paraId="392D3FA4" w14:textId="77777777">
      <w:pPr>
        <w:spacing w:line="360" w:lineRule="auto"/>
        <w:jc w:val="both"/>
        <w:rPr>
          <w:rFonts w:cs="Arial"/>
          <w:szCs w:val="20"/>
        </w:rPr>
      </w:pPr>
    </w:p>
    <w:p w:rsidRPr="003A5B04" w:rsidR="00B37BD5" w:rsidP="423BAB61" w:rsidRDefault="002B5614" w14:paraId="618CE21E" w14:textId="2EFFF404" w14:noSpellErr="1">
      <w:pPr>
        <w:pStyle w:val="Heading2"/>
        <w:spacing w:line="360" w:lineRule="auto"/>
        <w:jc w:val="both"/>
        <w:rPr>
          <w:rFonts w:cs="Arial"/>
        </w:rPr>
      </w:pPr>
      <w:bookmarkStart w:name="_Toc1076583994" w:id="1413602951"/>
      <w:r w:rsidRPr="423BAB61" w:rsidR="002B5614">
        <w:rPr>
          <w:rFonts w:cs="Arial"/>
        </w:rPr>
        <w:t xml:space="preserve">Scope of this </w:t>
      </w:r>
      <w:r w:rsidRPr="423BAB61" w:rsidR="00472643">
        <w:rPr>
          <w:rFonts w:cs="Arial"/>
        </w:rPr>
        <w:t>documents</w:t>
      </w:r>
      <w:bookmarkEnd w:id="1413602951"/>
    </w:p>
    <w:p w:rsidRPr="003A5B04" w:rsidR="00B37BD5" w:rsidP="423BAB61" w:rsidRDefault="00B37BD5" w14:paraId="5DF0834F" w14:textId="77777777" w14:noSpellErr="1">
      <w:pPr>
        <w:pStyle w:val="Heading1"/>
        <w:spacing w:line="360" w:lineRule="auto"/>
        <w:jc w:val="both"/>
        <w:rPr>
          <w:rFonts w:cs="Arial"/>
        </w:rPr>
      </w:pPr>
      <w:bookmarkStart w:name="_Toc449699979" w:id="6"/>
      <w:bookmarkStart w:name="_Toc2022613179" w:id="1489073291"/>
      <w:r w:rsidRPr="423BAB61" w:rsidR="00B37BD5">
        <w:rPr>
          <w:rFonts w:cs="Arial"/>
        </w:rPr>
        <w:t>Prerequisites</w:t>
      </w:r>
      <w:bookmarkEnd w:id="6"/>
      <w:bookmarkEnd w:id="1489073291"/>
    </w:p>
    <w:p w:rsidR="00980930" w:rsidP="00777FD1" w:rsidRDefault="00777FD1" w14:paraId="010F9FF4" w14:textId="6BEB5F1D">
      <w:pPr>
        <w:pStyle w:val="ListParagraph"/>
        <w:numPr>
          <w:ilvl w:val="0"/>
          <w:numId w:val="14"/>
        </w:numPr>
      </w:pPr>
      <w:r>
        <w:t xml:space="preserve">The naming </w:t>
      </w:r>
      <w:proofErr w:type="gramStart"/>
      <w:r>
        <w:t>are</w:t>
      </w:r>
      <w:proofErr w:type="gramEnd"/>
      <w:r>
        <w:t xml:space="preserve"> case sensitive</w:t>
      </w:r>
    </w:p>
    <w:p w:rsidR="00980930" w:rsidP="00FC28F0" w:rsidRDefault="00980930" w14:paraId="6741E2B2" w14:textId="77777777"/>
    <w:p w:rsidR="00FC28F0" w:rsidP="00FC28F0" w:rsidRDefault="00FC28F0" w14:paraId="49A542A5" w14:textId="63FA8756"/>
    <w:p w:rsidR="00FC28F0" w:rsidP="00FC28F0" w:rsidRDefault="00FC28F0" w14:paraId="1D26CE74" w14:textId="7CB92EDB"/>
    <w:p w:rsidR="00980930" w:rsidP="00FC28F0" w:rsidRDefault="00980930" w14:paraId="674786DC" w14:textId="0D0EE1DF"/>
    <w:p w:rsidR="00980930" w:rsidP="00FC28F0" w:rsidRDefault="00980930" w14:paraId="0EFBD1AD" w14:textId="671A6F8D"/>
    <w:p w:rsidR="00980930" w:rsidP="00FC28F0" w:rsidRDefault="00980930" w14:paraId="7C365181" w14:textId="4AE1C789"/>
    <w:p w:rsidR="00980930" w:rsidP="00FC28F0" w:rsidRDefault="00980930" w14:paraId="52B0AE68" w14:textId="5F1FAB3D"/>
    <w:p w:rsidR="00980930" w:rsidP="00FC28F0" w:rsidRDefault="00980930" w14:paraId="5CF92CBC" w14:textId="7B38557B"/>
    <w:p w:rsidR="00980930" w:rsidP="00FC28F0" w:rsidRDefault="00980930" w14:paraId="3B3436B6" w14:textId="5D23B4AA"/>
    <w:p w:rsidR="00980930" w:rsidP="00FC28F0" w:rsidRDefault="00980930" w14:paraId="3DD6C1B6" w14:textId="72D248CB"/>
    <w:p w:rsidR="00980930" w:rsidP="00FC28F0" w:rsidRDefault="00980930" w14:paraId="083F803F" w14:textId="0727A4F7"/>
    <w:p w:rsidR="00980930" w:rsidP="00FC28F0" w:rsidRDefault="00980930" w14:paraId="16F0546D" w14:textId="1CE39205"/>
    <w:p w:rsidR="00980930" w:rsidP="00FC28F0" w:rsidRDefault="00980930" w14:paraId="61659B09" w14:textId="11F9A494"/>
    <w:p w:rsidR="00980930" w:rsidP="00FC28F0" w:rsidRDefault="00980930" w14:paraId="312B825B" w14:textId="6D34A690"/>
    <w:p w:rsidR="00980930" w:rsidP="00FC28F0" w:rsidRDefault="00980930" w14:paraId="17E6C36C" w14:textId="77777777"/>
    <w:p w:rsidR="00980930" w:rsidP="00FC28F0" w:rsidRDefault="00980930" w14:paraId="4FD9FB57" w14:textId="788C22A0"/>
    <w:p w:rsidR="00980930" w:rsidP="00FC28F0" w:rsidRDefault="00980930" w14:paraId="33195527" w14:textId="6DE48AEA"/>
    <w:p w:rsidR="00980930" w:rsidP="00FC28F0" w:rsidRDefault="00980930" w14:paraId="73B2135D" w14:textId="119DC768"/>
    <w:p w:rsidR="00980930" w:rsidP="00FC28F0" w:rsidRDefault="00980930" w14:paraId="6CF7948E" w14:textId="710AF921"/>
    <w:p w:rsidR="00980930" w:rsidP="00FC28F0" w:rsidRDefault="00980930" w14:paraId="4D045668" w14:textId="77777777"/>
    <w:p w:rsidR="00FC28F0" w:rsidP="00FC28F0" w:rsidRDefault="00FC28F0" w14:paraId="290B4F12" w14:textId="65A2C2BE"/>
    <w:p w:rsidR="00980930" w:rsidP="00FC28F0" w:rsidRDefault="00980930" w14:paraId="3015EB6F" w14:textId="53F5D731"/>
    <w:p w:rsidR="00980930" w:rsidP="00FC28F0" w:rsidRDefault="00980930" w14:paraId="194D52C9" w14:textId="466DB6A5"/>
    <w:p w:rsidR="00980930" w:rsidP="00FC28F0" w:rsidRDefault="00980930" w14:paraId="7A04B8AC" w14:textId="222D8B6F"/>
    <w:p w:rsidR="00980930" w:rsidP="00FC28F0" w:rsidRDefault="00980930" w14:paraId="484AD8FF" w14:textId="7A7386E6"/>
    <w:p w:rsidR="00980930" w:rsidP="00FC28F0" w:rsidRDefault="00980930" w14:paraId="3D0B24B5" w14:textId="6F8C1708"/>
    <w:p w:rsidR="00980930" w:rsidP="00FC28F0" w:rsidRDefault="00980930" w14:paraId="6C5C8198" w14:textId="33E48F71"/>
    <w:p w:rsidR="00980930" w:rsidP="00FC28F0" w:rsidRDefault="00980930" w14:paraId="625FB931" w14:textId="0D507029"/>
    <w:p w:rsidR="00980930" w:rsidP="00FC28F0" w:rsidRDefault="00980930" w14:paraId="61EB82D3" w14:textId="03112189"/>
    <w:p w:rsidR="00706D8C" w:rsidP="00FC28F0" w:rsidRDefault="00706D8C" w14:paraId="434030FA" w14:textId="10A3C71C"/>
    <w:p w:rsidR="00706D8C" w:rsidP="00FC28F0" w:rsidRDefault="00706D8C" w14:paraId="761A30F2" w14:textId="08BADF66"/>
    <w:p w:rsidR="00706D8C" w:rsidP="00FC28F0" w:rsidRDefault="00706D8C" w14:paraId="61158FB3" w14:textId="77777777"/>
    <w:p w:rsidR="00980930" w:rsidP="007B3444" w:rsidRDefault="007B3444" w14:paraId="54F7268E" w14:textId="4EEE1322" w14:noSpellErr="1">
      <w:pPr>
        <w:pStyle w:val="Heading1"/>
        <w:numPr>
          <w:ilvl w:val="0"/>
          <w:numId w:val="12"/>
        </w:numPr>
        <w:rPr/>
      </w:pPr>
      <w:bookmarkStart w:name="_Toc1429867919" w:id="377098841"/>
      <w:r w:rsidR="007B3444">
        <w:rPr/>
        <w:t>Create Odata service</w:t>
      </w:r>
      <w:bookmarkEnd w:id="377098841"/>
    </w:p>
    <w:p w:rsidR="007B3444" w:rsidP="007B3444" w:rsidRDefault="007B3444" w14:paraId="1E60D6F2" w14:textId="0422C25B"/>
    <w:p w:rsidR="00DF4D1D" w:rsidP="007B3444" w:rsidRDefault="008059D0" w14:paraId="402A0D0E" w14:textId="4941BA79">
      <w:r>
        <w:t>A new project needs to be created in the ODATA services by transaction (TC) SEGW</w:t>
      </w:r>
      <w:r w:rsidR="00DF4D1D">
        <w:t>.</w:t>
      </w:r>
    </w:p>
    <w:p w:rsidR="00DF4D1D" w:rsidP="007B3444" w:rsidRDefault="00DF4D1D" w14:paraId="799B8494" w14:textId="77777777"/>
    <w:p w:rsidR="007B3444" w:rsidP="007B3444" w:rsidRDefault="007B3444" w14:paraId="565AC64E" w14:textId="73768356"/>
    <w:p w:rsidR="007B3444" w:rsidP="007B3444" w:rsidRDefault="009F53B5" w14:paraId="249974C0" w14:textId="30A06BB5">
      <w:r>
        <w:rPr>
          <w:noProof/>
        </w:rPr>
        <w:drawing>
          <wp:inline distT="0" distB="0" distL="0" distR="0" wp14:anchorId="55785A1C" wp14:editId="0525C548">
            <wp:extent cx="5047619" cy="225714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619" cy="2257143"/>
                    </a:xfrm>
                    <a:prstGeom prst="rect">
                      <a:avLst/>
                    </a:prstGeom>
                  </pic:spPr>
                </pic:pic>
              </a:graphicData>
            </a:graphic>
          </wp:inline>
        </w:drawing>
      </w:r>
    </w:p>
    <w:p w:rsidR="009F53B5" w:rsidP="007B3444" w:rsidRDefault="009F53B5" w14:paraId="1550D586" w14:textId="591C3631"/>
    <w:p w:rsidR="007B3444" w:rsidP="007B3444" w:rsidRDefault="009F53B5" w14:paraId="04B183EE" w14:textId="69C7EFAE">
      <w:r>
        <w:t xml:space="preserve">Add a project name </w:t>
      </w:r>
      <w:r w:rsidR="00192F5E">
        <w:t>and description</w:t>
      </w:r>
    </w:p>
    <w:p w:rsidR="007B3444" w:rsidP="007B3444" w:rsidRDefault="007B3444" w14:paraId="2364973E" w14:textId="650AEE6D"/>
    <w:p w:rsidR="007B3444" w:rsidP="007B3444" w:rsidRDefault="00192F5E" w14:paraId="6F69C1AF" w14:textId="3642CA8A">
      <w:r>
        <w:rPr>
          <w:noProof/>
        </w:rPr>
        <w:drawing>
          <wp:inline distT="0" distB="0" distL="0" distR="0" wp14:anchorId="4C9E8D87" wp14:editId="79A8518D">
            <wp:extent cx="5731510" cy="3829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29050"/>
                    </a:xfrm>
                    <a:prstGeom prst="rect">
                      <a:avLst/>
                    </a:prstGeom>
                  </pic:spPr>
                </pic:pic>
              </a:graphicData>
            </a:graphic>
          </wp:inline>
        </w:drawing>
      </w:r>
    </w:p>
    <w:p w:rsidR="00192F5E" w:rsidP="007B3444" w:rsidRDefault="00192F5E" w14:paraId="3B60F24A" w14:textId="113BD8C7"/>
    <w:p w:rsidR="00192F5E" w:rsidP="007B3444" w:rsidRDefault="00192F5E" w14:paraId="3FF8003E" w14:textId="282E1BF9"/>
    <w:p w:rsidR="00192F5E" w:rsidP="007B3444" w:rsidRDefault="00192F5E" w14:paraId="0BF3E3F2" w14:textId="267C6F24"/>
    <w:p w:rsidR="00192F5E" w:rsidP="007B3444" w:rsidRDefault="00192F5E" w14:paraId="0EC082B6" w14:textId="0A63304D"/>
    <w:p w:rsidR="00192F5E" w:rsidP="007B3444" w:rsidRDefault="00192F5E" w14:paraId="1A40A595" w14:textId="3D1D1407"/>
    <w:p w:rsidR="00192F5E" w:rsidP="007B3444" w:rsidRDefault="00192F5E" w14:paraId="1F9634A6" w14:textId="606E918E"/>
    <w:p w:rsidR="00192F5E" w:rsidP="007B3444" w:rsidRDefault="00192F5E" w14:paraId="0CD2D8D8" w14:textId="3D6FBC5E"/>
    <w:p w:rsidR="00BD0A46" w:rsidP="007B3444" w:rsidRDefault="00BD0A46" w14:paraId="029A38FF" w14:textId="41D8C1FE"/>
    <w:p w:rsidR="00706D8C" w:rsidP="007B3444" w:rsidRDefault="00706D8C" w14:paraId="3396F73B" w14:textId="419750A0"/>
    <w:p w:rsidR="00706D8C" w:rsidP="007B3444" w:rsidRDefault="00706D8C" w14:paraId="64FCDAD2" w14:textId="53639C2E"/>
    <w:p w:rsidR="00706D8C" w:rsidP="007B3444" w:rsidRDefault="00706D8C" w14:paraId="2F6B6E26" w14:textId="77777777"/>
    <w:p w:rsidR="00BD0A46" w:rsidP="00BD0A46" w:rsidRDefault="00BD0A46" w14:paraId="36F9E3E5" w14:textId="2B6EEAEE" w14:noSpellErr="1">
      <w:pPr>
        <w:pStyle w:val="Heading2"/>
        <w:numPr>
          <w:ilvl w:val="1"/>
          <w:numId w:val="12"/>
        </w:numPr>
        <w:rPr/>
      </w:pPr>
      <w:bookmarkStart w:name="_Toc1502530818" w:id="1982494876"/>
      <w:r w:rsidR="00BD0A46">
        <w:rPr/>
        <w:t>Create Entity Types</w:t>
      </w:r>
      <w:bookmarkEnd w:id="1982494876"/>
    </w:p>
    <w:p w:rsidR="00192F5E" w:rsidP="007B3444" w:rsidRDefault="00192F5E" w14:paraId="0E4D9843" w14:textId="51D6F7EA"/>
    <w:p w:rsidR="007B3444" w:rsidP="007B3444" w:rsidRDefault="006F04BF" w14:paraId="0E8DEA9D" w14:textId="17A54F00">
      <w:r>
        <w:t xml:space="preserve">After the project has been created, the next step is to create </w:t>
      </w:r>
      <w:proofErr w:type="spellStart"/>
      <w:proofErr w:type="gramStart"/>
      <w:r>
        <w:t>a</w:t>
      </w:r>
      <w:proofErr w:type="spellEnd"/>
      <w:proofErr w:type="gramEnd"/>
      <w:r>
        <w:t xml:space="preserve"> entity type. It is</w:t>
      </w:r>
      <w:r w:rsidR="00713BC1">
        <w:t xml:space="preserve"> </w:t>
      </w:r>
      <w:proofErr w:type="gramStart"/>
      <w:r w:rsidR="00713BC1">
        <w:t>a</w:t>
      </w:r>
      <w:proofErr w:type="gramEnd"/>
      <w:r w:rsidR="00713BC1">
        <w:t xml:space="preserve"> advice</w:t>
      </w:r>
      <w:r>
        <w:t xml:space="preserve"> to use already existing structures or </w:t>
      </w:r>
      <w:r w:rsidR="003C7C52">
        <w:t xml:space="preserve">create an own structure and import it into the entity type. </w:t>
      </w:r>
    </w:p>
    <w:p w:rsidR="007B3444" w:rsidP="007B3444" w:rsidRDefault="007B3444" w14:paraId="248F572C" w14:textId="2A1000D6"/>
    <w:p w:rsidR="007B3444" w:rsidP="007B3444" w:rsidRDefault="006F04BF" w14:paraId="42FCE104" w14:textId="009EFFF0">
      <w:r>
        <w:rPr>
          <w:noProof/>
        </w:rPr>
        <w:drawing>
          <wp:inline distT="0" distB="0" distL="0" distR="0" wp14:anchorId="0421235D" wp14:editId="09DAAA06">
            <wp:extent cx="4941988" cy="39531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7435" cy="3957509"/>
                    </a:xfrm>
                    <a:prstGeom prst="rect">
                      <a:avLst/>
                    </a:prstGeom>
                  </pic:spPr>
                </pic:pic>
              </a:graphicData>
            </a:graphic>
          </wp:inline>
        </w:drawing>
      </w:r>
    </w:p>
    <w:p w:rsidR="00E47CC9" w:rsidP="007B3444" w:rsidRDefault="00E47CC9" w14:paraId="6ECD4B90" w14:textId="24C8485A"/>
    <w:p w:rsidR="00E47CC9" w:rsidP="007B3444" w:rsidRDefault="00E47CC9" w14:paraId="328C5819" w14:textId="569F84DE">
      <w:r>
        <w:t>For the Load/Unload Process import the structure /SCWM/S_HUIDENT</w:t>
      </w:r>
      <w:r w:rsidR="00DF60F1">
        <w:t>:</w:t>
      </w:r>
    </w:p>
    <w:p w:rsidR="007B3444" w:rsidP="007B3444" w:rsidRDefault="003134BD" w14:paraId="7C8313A2" w14:textId="24B961A7">
      <w:r>
        <w:rPr>
          <w:noProof/>
        </w:rPr>
        <w:drawing>
          <wp:inline distT="0" distB="0" distL="0" distR="0" wp14:anchorId="13C0A7E4" wp14:editId="60F59BE2">
            <wp:extent cx="5731510" cy="34632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63290"/>
                    </a:xfrm>
                    <a:prstGeom prst="rect">
                      <a:avLst/>
                    </a:prstGeom>
                  </pic:spPr>
                </pic:pic>
              </a:graphicData>
            </a:graphic>
          </wp:inline>
        </w:drawing>
      </w:r>
    </w:p>
    <w:p w:rsidR="003134BD" w:rsidP="007B3444" w:rsidRDefault="003134BD" w14:paraId="76E4035B" w14:textId="4ACEE83E"/>
    <w:p w:rsidR="003134BD" w:rsidP="007B3444" w:rsidRDefault="003134BD" w14:paraId="7EB081F0" w14:textId="5475D836"/>
    <w:p w:rsidR="003134BD" w:rsidP="007B3444" w:rsidRDefault="003134BD" w14:paraId="47F46B8E" w14:textId="70E95EEB">
      <w:r>
        <w:t xml:space="preserve">Choose the fields LGNUM and HUIDENT to be imported into the entity type. </w:t>
      </w:r>
    </w:p>
    <w:p w:rsidR="007B3444" w:rsidP="007B3444" w:rsidRDefault="00255DD4" w14:paraId="362E5429" w14:textId="627406F8">
      <w:r>
        <w:rPr>
          <w:noProof/>
        </w:rPr>
        <w:drawing>
          <wp:inline distT="0" distB="0" distL="0" distR="0" wp14:anchorId="183C3801" wp14:editId="593D4505">
            <wp:extent cx="5731510" cy="34632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63290"/>
                    </a:xfrm>
                    <a:prstGeom prst="rect">
                      <a:avLst/>
                    </a:prstGeom>
                  </pic:spPr>
                </pic:pic>
              </a:graphicData>
            </a:graphic>
          </wp:inline>
        </w:drawing>
      </w:r>
    </w:p>
    <w:p w:rsidR="007B3444" w:rsidP="007B3444" w:rsidRDefault="007B3444" w14:paraId="2B192FA3" w14:textId="00454C7F"/>
    <w:p w:rsidRPr="007B3444" w:rsidR="007B3444" w:rsidP="007B3444" w:rsidRDefault="00495B05" w14:paraId="79B90910" w14:textId="1771C575">
      <w:r>
        <w:t>Add the Key flag for both entries and finish the creation.</w:t>
      </w:r>
    </w:p>
    <w:p w:rsidR="00980930" w:rsidP="00FC28F0" w:rsidRDefault="00980930" w14:paraId="1D684322" w14:textId="43E437E2"/>
    <w:p w:rsidR="00980930" w:rsidP="00FC28F0" w:rsidRDefault="00495B05" w14:paraId="2540AC59" w14:textId="788FE119">
      <w:r>
        <w:rPr>
          <w:noProof/>
        </w:rPr>
        <w:drawing>
          <wp:inline distT="0" distB="0" distL="0" distR="0" wp14:anchorId="342314C8" wp14:editId="40E10BDB">
            <wp:extent cx="5731510" cy="34632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3290"/>
                    </a:xfrm>
                    <a:prstGeom prst="rect">
                      <a:avLst/>
                    </a:prstGeom>
                  </pic:spPr>
                </pic:pic>
              </a:graphicData>
            </a:graphic>
          </wp:inline>
        </w:drawing>
      </w:r>
    </w:p>
    <w:p w:rsidR="00495B05" w:rsidP="00FC28F0" w:rsidRDefault="00495B05" w14:paraId="42BB838D" w14:textId="390514B2"/>
    <w:p w:rsidR="00495B05" w:rsidP="00FC28F0" w:rsidRDefault="00495B05" w14:paraId="12F7C017" w14:textId="77777777"/>
    <w:p w:rsidR="00980930" w:rsidP="00FC28F0" w:rsidRDefault="00980930" w14:paraId="285792B8" w14:textId="2D7DBF96"/>
    <w:p w:rsidR="00336C4E" w:rsidP="00FC28F0" w:rsidRDefault="00336C4E" w14:paraId="4C2BB695" w14:textId="44084AD8"/>
    <w:p w:rsidR="00336C4E" w:rsidP="00FC28F0" w:rsidRDefault="00336C4E" w14:paraId="0D2C1CB5" w14:textId="7056163B"/>
    <w:p w:rsidR="00336C4E" w:rsidP="00FC28F0" w:rsidRDefault="00336C4E" w14:paraId="319FC467" w14:textId="593E7DB5"/>
    <w:p w:rsidR="00336C4E" w:rsidP="00FC28F0" w:rsidRDefault="00336C4E" w14:paraId="4D695DDF" w14:textId="77777777"/>
    <w:p w:rsidR="00980930" w:rsidP="00FC28F0" w:rsidRDefault="00980930" w14:paraId="397B53FB" w14:textId="4B519A5A"/>
    <w:p w:rsidR="00980930" w:rsidP="00FC28F0" w:rsidRDefault="00980930" w14:paraId="149B4431" w14:textId="267D64B4"/>
    <w:p w:rsidR="00DF5CBE" w:rsidP="00FC28F0" w:rsidRDefault="00DF5CBE" w14:paraId="338D25BB" w14:textId="48ED56B1"/>
    <w:p w:rsidR="00DF5CBE" w:rsidP="00FC28F0" w:rsidRDefault="00050D60" w14:paraId="577794C6" w14:textId="100EFC29">
      <w:r>
        <w:t xml:space="preserve">Adding another structure for the messaging. </w:t>
      </w:r>
    </w:p>
    <w:p w:rsidR="00DF5CBE" w:rsidP="00FC28F0" w:rsidRDefault="00DF5CBE" w14:paraId="2E30B1D2" w14:textId="77777777"/>
    <w:p w:rsidR="00980930" w:rsidP="00FC28F0" w:rsidRDefault="00050D60" w14:paraId="7790A7C7" w14:textId="29EC7275">
      <w:r>
        <w:rPr>
          <w:noProof/>
        </w:rPr>
        <w:drawing>
          <wp:inline distT="0" distB="0" distL="0" distR="0" wp14:anchorId="55DA216B" wp14:editId="2C40ED59">
            <wp:extent cx="4941988" cy="39531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7435" cy="3957509"/>
                    </a:xfrm>
                    <a:prstGeom prst="rect">
                      <a:avLst/>
                    </a:prstGeom>
                  </pic:spPr>
                </pic:pic>
              </a:graphicData>
            </a:graphic>
          </wp:inline>
        </w:drawing>
      </w:r>
    </w:p>
    <w:p w:rsidR="00050D60" w:rsidP="00FC28F0" w:rsidRDefault="00050D60" w14:paraId="6EEFC9DE" w14:textId="002041EA"/>
    <w:p w:rsidR="00050D60" w:rsidP="00FC28F0" w:rsidRDefault="00050D60" w14:paraId="708D4FA6" w14:textId="7C632F51">
      <w:r>
        <w:t>Select the standard structure /SCWM/S_ODATA_MESSAGE</w:t>
      </w:r>
    </w:p>
    <w:p w:rsidR="00980930" w:rsidP="00FC28F0" w:rsidRDefault="00980930" w14:paraId="1A78DA4C" w14:textId="295B4F02"/>
    <w:p w:rsidR="00980930" w:rsidP="00FC28F0" w:rsidRDefault="00897646" w14:paraId="24D15323" w14:textId="175F08A1">
      <w:r>
        <w:rPr>
          <w:noProof/>
        </w:rPr>
        <w:drawing>
          <wp:inline distT="0" distB="0" distL="0" distR="0" wp14:anchorId="218C28CA" wp14:editId="190592C5">
            <wp:extent cx="5731510" cy="34632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3290"/>
                    </a:xfrm>
                    <a:prstGeom prst="rect">
                      <a:avLst/>
                    </a:prstGeom>
                  </pic:spPr>
                </pic:pic>
              </a:graphicData>
            </a:graphic>
          </wp:inline>
        </w:drawing>
      </w:r>
    </w:p>
    <w:p w:rsidR="00897646" w:rsidP="00FC28F0" w:rsidRDefault="00897646" w14:paraId="33DAD1B2" w14:textId="7953BA4C"/>
    <w:p w:rsidR="00897646" w:rsidP="00FC28F0" w:rsidRDefault="00897646" w14:paraId="1C1EFD3B" w14:textId="5E431B09"/>
    <w:p w:rsidR="00336C4E" w:rsidP="00FC28F0" w:rsidRDefault="00336C4E" w14:paraId="4F711F1B" w14:textId="41C32BCB"/>
    <w:p w:rsidR="00336C4E" w:rsidP="00FC28F0" w:rsidRDefault="00336C4E" w14:paraId="7773F48B" w14:textId="3679649E"/>
    <w:p w:rsidR="00336C4E" w:rsidP="00FC28F0" w:rsidRDefault="00336C4E" w14:paraId="26C3E2A6" w14:textId="77777777"/>
    <w:p w:rsidR="00980930" w:rsidP="00FC28F0" w:rsidRDefault="00980930" w14:paraId="7E5C2DF9" w14:textId="77777777"/>
    <w:p w:rsidR="00801681" w:rsidP="00801681" w:rsidRDefault="00801681" w14:paraId="3975AD6B" w14:textId="75ABDA5D">
      <w:r>
        <w:t xml:space="preserve">Choose the fields MSG_SUCCESS, MSGID, MSGNO, MESSAGE, HUIDENT and LGNUM to be imported into the entity type. </w:t>
      </w:r>
    </w:p>
    <w:bookmarkEnd w:id="1"/>
    <w:p w:rsidR="0018709F" w:rsidP="004C1975" w:rsidRDefault="00801681" w14:paraId="4565A1AC" w14:textId="77777777">
      <w:pPr>
        <w:spacing w:line="360" w:lineRule="auto"/>
        <w:jc w:val="both"/>
        <w:rPr>
          <w:rFonts w:cs="Arial"/>
          <w:szCs w:val="20"/>
        </w:rPr>
      </w:pPr>
      <w:r>
        <w:rPr>
          <w:noProof/>
        </w:rPr>
        <w:drawing>
          <wp:inline distT="0" distB="0" distL="0" distR="0" wp14:anchorId="57819C35" wp14:editId="22527958">
            <wp:extent cx="5731510" cy="34632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63290"/>
                    </a:xfrm>
                    <a:prstGeom prst="rect">
                      <a:avLst/>
                    </a:prstGeom>
                  </pic:spPr>
                </pic:pic>
              </a:graphicData>
            </a:graphic>
          </wp:inline>
        </w:drawing>
      </w:r>
    </w:p>
    <w:p w:rsidR="00A3692E" w:rsidP="004C1975" w:rsidRDefault="00A3692E" w14:paraId="3CAB6BBF" w14:textId="77777777">
      <w:pPr>
        <w:spacing w:line="360" w:lineRule="auto"/>
        <w:jc w:val="both"/>
        <w:rPr>
          <w:rFonts w:cs="Arial"/>
          <w:szCs w:val="20"/>
        </w:rPr>
      </w:pPr>
      <w:r>
        <w:rPr>
          <w:noProof/>
        </w:rPr>
        <w:drawing>
          <wp:inline distT="0" distB="0" distL="0" distR="0" wp14:anchorId="201FD90F" wp14:editId="00D6E647">
            <wp:extent cx="5731510" cy="34632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3290"/>
                    </a:xfrm>
                    <a:prstGeom prst="rect">
                      <a:avLst/>
                    </a:prstGeom>
                  </pic:spPr>
                </pic:pic>
              </a:graphicData>
            </a:graphic>
          </wp:inline>
        </w:drawing>
      </w:r>
    </w:p>
    <w:p w:rsidR="00A3692E" w:rsidP="004C1975" w:rsidRDefault="00A3692E" w14:paraId="26819CF1" w14:textId="77777777">
      <w:pPr>
        <w:spacing w:line="360" w:lineRule="auto"/>
        <w:jc w:val="both"/>
        <w:rPr>
          <w:rFonts w:cs="Arial"/>
          <w:szCs w:val="20"/>
        </w:rPr>
      </w:pPr>
    </w:p>
    <w:p w:rsidR="00A3692E" w:rsidP="004C1975" w:rsidRDefault="00A3692E" w14:paraId="0F6DF14A" w14:textId="77777777">
      <w:pPr>
        <w:spacing w:line="360" w:lineRule="auto"/>
        <w:jc w:val="both"/>
        <w:rPr>
          <w:rFonts w:cs="Arial"/>
          <w:szCs w:val="20"/>
        </w:rPr>
      </w:pPr>
    </w:p>
    <w:p w:rsidR="00A3692E" w:rsidP="004C1975" w:rsidRDefault="00A3692E" w14:paraId="1316C94B" w14:textId="776D5B3C">
      <w:pPr>
        <w:spacing w:line="360" w:lineRule="auto"/>
        <w:jc w:val="both"/>
        <w:rPr>
          <w:rFonts w:cs="Arial"/>
          <w:szCs w:val="20"/>
        </w:rPr>
      </w:pPr>
    </w:p>
    <w:p w:rsidR="00336C4E" w:rsidP="004C1975" w:rsidRDefault="00336C4E" w14:paraId="395209DA" w14:textId="1B50D02E">
      <w:pPr>
        <w:spacing w:line="360" w:lineRule="auto"/>
        <w:jc w:val="both"/>
        <w:rPr>
          <w:rFonts w:cs="Arial"/>
          <w:szCs w:val="20"/>
        </w:rPr>
      </w:pPr>
    </w:p>
    <w:p w:rsidR="00336C4E" w:rsidP="004C1975" w:rsidRDefault="00336C4E" w14:paraId="064F4257" w14:textId="29B0BDFA">
      <w:pPr>
        <w:spacing w:line="360" w:lineRule="auto"/>
        <w:jc w:val="both"/>
        <w:rPr>
          <w:rFonts w:cs="Arial"/>
          <w:szCs w:val="20"/>
        </w:rPr>
      </w:pPr>
    </w:p>
    <w:p w:rsidR="00336C4E" w:rsidP="004C1975" w:rsidRDefault="00336C4E" w14:paraId="7C74E666" w14:textId="2BB7DB4E">
      <w:pPr>
        <w:spacing w:line="360" w:lineRule="auto"/>
        <w:jc w:val="both"/>
        <w:rPr>
          <w:rFonts w:cs="Arial"/>
          <w:szCs w:val="20"/>
        </w:rPr>
      </w:pPr>
    </w:p>
    <w:p w:rsidR="00336C4E" w:rsidP="004C1975" w:rsidRDefault="00336C4E" w14:paraId="476509BD" w14:textId="77777777">
      <w:pPr>
        <w:spacing w:line="360" w:lineRule="auto"/>
        <w:jc w:val="both"/>
        <w:rPr>
          <w:rFonts w:cs="Arial"/>
          <w:szCs w:val="20"/>
        </w:rPr>
      </w:pPr>
    </w:p>
    <w:p w:rsidR="00A3692E" w:rsidP="004C1975" w:rsidRDefault="00A3692E" w14:paraId="48CBD478" w14:textId="77777777">
      <w:pPr>
        <w:spacing w:line="360" w:lineRule="auto"/>
        <w:jc w:val="both"/>
        <w:rPr>
          <w:rFonts w:cs="Arial"/>
          <w:szCs w:val="20"/>
        </w:rPr>
      </w:pPr>
    </w:p>
    <w:p w:rsidRPr="007B3444" w:rsidR="009044C3" w:rsidP="009044C3" w:rsidRDefault="009044C3" w14:paraId="7EE4F033" w14:textId="5A41A396">
      <w:r>
        <w:t>Add the Key flag for the fields MSGID, MSGTY, HUIDENT and LGNUM and finish the creation.</w:t>
      </w:r>
    </w:p>
    <w:p w:rsidR="009044C3" w:rsidP="004C1975" w:rsidRDefault="009044C3" w14:paraId="0AAFFAF7" w14:textId="77777777">
      <w:pPr>
        <w:spacing w:line="360" w:lineRule="auto"/>
        <w:jc w:val="both"/>
        <w:rPr>
          <w:rFonts w:cs="Arial"/>
          <w:szCs w:val="20"/>
        </w:rPr>
      </w:pPr>
      <w:r>
        <w:rPr>
          <w:noProof/>
        </w:rPr>
        <w:drawing>
          <wp:inline distT="0" distB="0" distL="0" distR="0" wp14:anchorId="74E2AE5C" wp14:editId="3747FB6E">
            <wp:extent cx="5731510" cy="34632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63290"/>
                    </a:xfrm>
                    <a:prstGeom prst="rect">
                      <a:avLst/>
                    </a:prstGeom>
                  </pic:spPr>
                </pic:pic>
              </a:graphicData>
            </a:graphic>
          </wp:inline>
        </w:drawing>
      </w:r>
    </w:p>
    <w:p w:rsidR="009044C3" w:rsidP="004C1975" w:rsidRDefault="009044C3" w14:paraId="3292CD5C" w14:textId="77777777">
      <w:pPr>
        <w:spacing w:line="360" w:lineRule="auto"/>
        <w:jc w:val="both"/>
        <w:rPr>
          <w:rFonts w:cs="Arial"/>
          <w:szCs w:val="20"/>
        </w:rPr>
      </w:pPr>
    </w:p>
    <w:p w:rsidR="009044C3" w:rsidP="004C1975" w:rsidRDefault="009044C3" w14:paraId="1E26469D" w14:textId="77777777">
      <w:pPr>
        <w:spacing w:line="360" w:lineRule="auto"/>
        <w:jc w:val="both"/>
        <w:rPr>
          <w:rFonts w:cs="Arial"/>
          <w:szCs w:val="20"/>
        </w:rPr>
      </w:pPr>
    </w:p>
    <w:p w:rsidR="00BD0A46" w:rsidP="004C1975" w:rsidRDefault="00BD0A46" w14:paraId="18D3C4F3" w14:textId="77777777">
      <w:pPr>
        <w:spacing w:line="360" w:lineRule="auto"/>
        <w:jc w:val="both"/>
        <w:rPr>
          <w:rFonts w:cs="Arial"/>
          <w:szCs w:val="20"/>
        </w:rPr>
      </w:pPr>
    </w:p>
    <w:p w:rsidR="00786796" w:rsidP="004C1975" w:rsidRDefault="00786796" w14:paraId="59EEB7C6" w14:textId="245275E0">
      <w:pPr>
        <w:spacing w:line="360" w:lineRule="auto"/>
        <w:jc w:val="both"/>
        <w:rPr>
          <w:rFonts w:cs="Arial"/>
          <w:szCs w:val="20"/>
        </w:rPr>
      </w:pPr>
    </w:p>
    <w:p w:rsidR="00F0738D" w:rsidP="004C1975" w:rsidRDefault="00F0738D" w14:paraId="0A80E83F" w14:textId="0E5A7283">
      <w:pPr>
        <w:spacing w:line="360" w:lineRule="auto"/>
        <w:jc w:val="both"/>
        <w:rPr>
          <w:rFonts w:cs="Arial"/>
          <w:szCs w:val="20"/>
        </w:rPr>
      </w:pPr>
    </w:p>
    <w:p w:rsidR="00F0738D" w:rsidP="004C1975" w:rsidRDefault="00F0738D" w14:paraId="3EE7B2DA" w14:textId="59C535ED">
      <w:pPr>
        <w:spacing w:line="360" w:lineRule="auto"/>
        <w:jc w:val="both"/>
        <w:rPr>
          <w:rFonts w:cs="Arial"/>
          <w:szCs w:val="20"/>
        </w:rPr>
      </w:pPr>
    </w:p>
    <w:p w:rsidR="00F0738D" w:rsidP="004C1975" w:rsidRDefault="00F0738D" w14:paraId="7DB2B20A" w14:textId="4B652DE2">
      <w:pPr>
        <w:spacing w:line="360" w:lineRule="auto"/>
        <w:jc w:val="both"/>
        <w:rPr>
          <w:rFonts w:cs="Arial"/>
          <w:szCs w:val="20"/>
        </w:rPr>
      </w:pPr>
    </w:p>
    <w:p w:rsidR="00F0738D" w:rsidP="004C1975" w:rsidRDefault="00F0738D" w14:paraId="039E0182" w14:textId="5FAC99DD">
      <w:pPr>
        <w:spacing w:line="360" w:lineRule="auto"/>
        <w:jc w:val="both"/>
        <w:rPr>
          <w:rFonts w:cs="Arial"/>
          <w:szCs w:val="20"/>
        </w:rPr>
      </w:pPr>
    </w:p>
    <w:p w:rsidR="00F0738D" w:rsidP="004C1975" w:rsidRDefault="00F0738D" w14:paraId="7B97919E" w14:textId="00BA4E8B">
      <w:pPr>
        <w:spacing w:line="360" w:lineRule="auto"/>
        <w:jc w:val="both"/>
        <w:rPr>
          <w:rFonts w:cs="Arial"/>
          <w:szCs w:val="20"/>
        </w:rPr>
      </w:pPr>
    </w:p>
    <w:p w:rsidR="00F0738D" w:rsidP="004C1975" w:rsidRDefault="00F0738D" w14:paraId="0663CC98" w14:textId="3DAC8922">
      <w:pPr>
        <w:spacing w:line="360" w:lineRule="auto"/>
        <w:jc w:val="both"/>
        <w:rPr>
          <w:rFonts w:cs="Arial"/>
          <w:szCs w:val="20"/>
        </w:rPr>
      </w:pPr>
    </w:p>
    <w:p w:rsidR="00F0738D" w:rsidP="004C1975" w:rsidRDefault="00F0738D" w14:paraId="1F15BF3E" w14:textId="2056789B">
      <w:pPr>
        <w:spacing w:line="360" w:lineRule="auto"/>
        <w:jc w:val="both"/>
        <w:rPr>
          <w:rFonts w:cs="Arial"/>
          <w:szCs w:val="20"/>
        </w:rPr>
      </w:pPr>
    </w:p>
    <w:p w:rsidR="00F0738D" w:rsidP="004C1975" w:rsidRDefault="00F0738D" w14:paraId="305D85EF" w14:textId="0A337FAA">
      <w:pPr>
        <w:spacing w:line="360" w:lineRule="auto"/>
        <w:jc w:val="both"/>
        <w:rPr>
          <w:rFonts w:cs="Arial"/>
          <w:szCs w:val="20"/>
        </w:rPr>
      </w:pPr>
    </w:p>
    <w:p w:rsidR="00336C4E" w:rsidP="004C1975" w:rsidRDefault="00336C4E" w14:paraId="74B554BA" w14:textId="6B8057B5">
      <w:pPr>
        <w:spacing w:line="360" w:lineRule="auto"/>
        <w:jc w:val="both"/>
        <w:rPr>
          <w:rFonts w:cs="Arial"/>
          <w:szCs w:val="20"/>
        </w:rPr>
      </w:pPr>
    </w:p>
    <w:p w:rsidR="00336C4E" w:rsidP="004C1975" w:rsidRDefault="00336C4E" w14:paraId="35B1A993" w14:textId="7BC338C0">
      <w:pPr>
        <w:spacing w:line="360" w:lineRule="auto"/>
        <w:jc w:val="both"/>
        <w:rPr>
          <w:rFonts w:cs="Arial"/>
          <w:szCs w:val="20"/>
        </w:rPr>
      </w:pPr>
    </w:p>
    <w:p w:rsidR="00336C4E" w:rsidP="004C1975" w:rsidRDefault="00336C4E" w14:paraId="0B65217A" w14:textId="41C20562">
      <w:pPr>
        <w:spacing w:line="360" w:lineRule="auto"/>
        <w:jc w:val="both"/>
        <w:rPr>
          <w:rFonts w:cs="Arial"/>
          <w:szCs w:val="20"/>
        </w:rPr>
      </w:pPr>
    </w:p>
    <w:p w:rsidR="00336C4E" w:rsidP="004C1975" w:rsidRDefault="00336C4E" w14:paraId="738F19A5" w14:textId="77777777">
      <w:pPr>
        <w:spacing w:line="360" w:lineRule="auto"/>
        <w:jc w:val="both"/>
        <w:rPr>
          <w:rFonts w:cs="Arial"/>
          <w:szCs w:val="20"/>
        </w:rPr>
      </w:pPr>
    </w:p>
    <w:p w:rsidR="00F0738D" w:rsidP="004C1975" w:rsidRDefault="00F0738D" w14:paraId="758BD078" w14:textId="0FC980EF">
      <w:pPr>
        <w:spacing w:line="360" w:lineRule="auto"/>
        <w:jc w:val="both"/>
        <w:rPr>
          <w:rFonts w:cs="Arial"/>
          <w:szCs w:val="20"/>
        </w:rPr>
      </w:pPr>
    </w:p>
    <w:p w:rsidR="00F0738D" w:rsidP="004C1975" w:rsidRDefault="00F0738D" w14:paraId="406415AF" w14:textId="5AA0B1A4">
      <w:pPr>
        <w:spacing w:line="360" w:lineRule="auto"/>
        <w:jc w:val="both"/>
        <w:rPr>
          <w:rFonts w:cs="Arial"/>
          <w:szCs w:val="20"/>
        </w:rPr>
      </w:pPr>
    </w:p>
    <w:p w:rsidR="00F0738D" w:rsidP="004C1975" w:rsidRDefault="00F0738D" w14:paraId="61CBBCF7" w14:textId="601D2825">
      <w:pPr>
        <w:spacing w:line="360" w:lineRule="auto"/>
        <w:jc w:val="both"/>
        <w:rPr>
          <w:rFonts w:cs="Arial"/>
          <w:szCs w:val="20"/>
        </w:rPr>
      </w:pPr>
    </w:p>
    <w:p w:rsidR="00F0738D" w:rsidP="004C1975" w:rsidRDefault="00F0738D" w14:paraId="5999FA2B" w14:textId="031F1E97">
      <w:pPr>
        <w:spacing w:line="360" w:lineRule="auto"/>
        <w:jc w:val="both"/>
        <w:rPr>
          <w:rFonts w:cs="Arial"/>
          <w:szCs w:val="20"/>
        </w:rPr>
      </w:pPr>
    </w:p>
    <w:p w:rsidR="00F0738D" w:rsidP="004C1975" w:rsidRDefault="00F0738D" w14:paraId="5BE52799" w14:textId="012D00E4">
      <w:pPr>
        <w:spacing w:line="360" w:lineRule="auto"/>
        <w:jc w:val="both"/>
        <w:rPr>
          <w:rFonts w:cs="Arial"/>
          <w:szCs w:val="20"/>
        </w:rPr>
      </w:pPr>
    </w:p>
    <w:p w:rsidR="00F0738D" w:rsidP="004C1975" w:rsidRDefault="00F0738D" w14:paraId="3687C8F3" w14:textId="1234ECDF">
      <w:pPr>
        <w:spacing w:line="360" w:lineRule="auto"/>
        <w:jc w:val="both"/>
        <w:rPr>
          <w:rFonts w:cs="Arial"/>
          <w:szCs w:val="20"/>
        </w:rPr>
      </w:pPr>
    </w:p>
    <w:p w:rsidR="00F0738D" w:rsidP="004C1975" w:rsidRDefault="00F0738D" w14:paraId="136FD6BE" w14:textId="77777777">
      <w:pPr>
        <w:spacing w:line="360" w:lineRule="auto"/>
        <w:jc w:val="both"/>
        <w:rPr>
          <w:rFonts w:cs="Arial"/>
          <w:szCs w:val="20"/>
        </w:rPr>
      </w:pPr>
    </w:p>
    <w:p w:rsidR="00F0738D" w:rsidP="00F0738D" w:rsidRDefault="00F0738D" w14:paraId="0B7790BB" w14:textId="4AA419FF" w14:noSpellErr="1">
      <w:pPr>
        <w:pStyle w:val="Heading2"/>
        <w:numPr>
          <w:ilvl w:val="1"/>
          <w:numId w:val="12"/>
        </w:numPr>
        <w:rPr/>
      </w:pPr>
      <w:bookmarkStart w:name="_Toc444348522" w:id="1872392387"/>
      <w:r w:rsidR="00F0738D">
        <w:rPr/>
        <w:t>Create Function Imports</w:t>
      </w:r>
      <w:bookmarkEnd w:id="1872392387"/>
    </w:p>
    <w:p w:rsidR="00777FD1" w:rsidP="00777FD1" w:rsidRDefault="00777FD1" w14:paraId="14862807" w14:textId="79BA4698"/>
    <w:p w:rsidRPr="00777FD1" w:rsidR="00777FD1" w:rsidP="00777FD1" w:rsidRDefault="00777FD1" w14:paraId="7A331BF1" w14:textId="1B8A8D9C">
      <w:pPr>
        <w:pStyle w:val="ListParagraph"/>
        <w:numPr>
          <w:ilvl w:val="2"/>
          <w:numId w:val="12"/>
        </w:numPr>
      </w:pPr>
      <w:r>
        <w:t>LOAD</w:t>
      </w:r>
    </w:p>
    <w:p w:rsidR="00F0738D" w:rsidP="00F0738D" w:rsidRDefault="00F0738D" w14:paraId="3767CDE4" w14:textId="67B18199">
      <w:r>
        <w:t>The next step is to create function imports for loading and unloading. Select the data model and create via wizard:</w:t>
      </w:r>
    </w:p>
    <w:p w:rsidR="00F0738D" w:rsidP="00F0738D" w:rsidRDefault="00A34A4E" w14:paraId="1FC5C0E6" w14:textId="51A49616">
      <w:r>
        <w:rPr>
          <w:noProof/>
        </w:rPr>
        <w:drawing>
          <wp:inline distT="0" distB="0" distL="0" distR="0" wp14:anchorId="52B350B8" wp14:editId="4CA42ECF">
            <wp:extent cx="5334714" cy="3789739"/>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8744" cy="3792602"/>
                    </a:xfrm>
                    <a:prstGeom prst="rect">
                      <a:avLst/>
                    </a:prstGeom>
                  </pic:spPr>
                </pic:pic>
              </a:graphicData>
            </a:graphic>
          </wp:inline>
        </w:drawing>
      </w:r>
    </w:p>
    <w:p w:rsidR="00A34A4E" w:rsidP="00F0738D" w:rsidRDefault="00A34A4E" w14:paraId="321EB07F" w14:textId="5E65BE31"/>
    <w:p w:rsidR="00A34A4E" w:rsidP="00F0738D" w:rsidRDefault="00A34A4E" w14:paraId="003E57A3" w14:textId="5EEEDA20"/>
    <w:p w:rsidRPr="00F0738D" w:rsidR="00206615" w:rsidP="00F0738D" w:rsidRDefault="00206615" w14:paraId="0C32D79E" w14:textId="41AA70F4">
      <w:r>
        <w:t xml:space="preserve">Add a function import name </w:t>
      </w:r>
      <w:r w:rsidRPr="00206615">
        <w:rPr>
          <w:i/>
          <w:iCs/>
        </w:rPr>
        <w:t>load</w:t>
      </w:r>
    </w:p>
    <w:p w:rsidR="00786796" w:rsidP="004C1975" w:rsidRDefault="00786796" w14:paraId="2D05AA2E" w14:textId="77777777">
      <w:pPr>
        <w:spacing w:line="360" w:lineRule="auto"/>
        <w:jc w:val="both"/>
        <w:rPr>
          <w:rFonts w:cs="Arial"/>
          <w:szCs w:val="20"/>
        </w:rPr>
      </w:pPr>
    </w:p>
    <w:p w:rsidR="00786796" w:rsidP="004C1975" w:rsidRDefault="00206615" w14:paraId="3882CBEE" w14:textId="72E0BDA2">
      <w:pPr>
        <w:spacing w:line="360" w:lineRule="auto"/>
        <w:jc w:val="both"/>
        <w:rPr>
          <w:rFonts w:cs="Arial"/>
          <w:szCs w:val="20"/>
        </w:rPr>
      </w:pPr>
      <w:r>
        <w:rPr>
          <w:noProof/>
        </w:rPr>
        <w:drawing>
          <wp:inline distT="0" distB="0" distL="0" distR="0" wp14:anchorId="32D7E304" wp14:editId="1F2CF156">
            <wp:extent cx="5731510" cy="15100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10030"/>
                    </a:xfrm>
                    <a:prstGeom prst="rect">
                      <a:avLst/>
                    </a:prstGeom>
                  </pic:spPr>
                </pic:pic>
              </a:graphicData>
            </a:graphic>
          </wp:inline>
        </w:drawing>
      </w:r>
    </w:p>
    <w:p w:rsidR="00786796" w:rsidP="004C1975" w:rsidRDefault="00786796" w14:paraId="0F34BCF0" w14:textId="77777777">
      <w:pPr>
        <w:spacing w:line="360" w:lineRule="auto"/>
        <w:jc w:val="both"/>
        <w:rPr>
          <w:rFonts w:cs="Arial"/>
          <w:szCs w:val="20"/>
        </w:rPr>
      </w:pPr>
    </w:p>
    <w:p w:rsidR="00786796" w:rsidP="004C1975" w:rsidRDefault="00786796" w14:paraId="58ED41CC" w14:textId="7735737F">
      <w:pPr>
        <w:spacing w:line="360" w:lineRule="auto"/>
        <w:jc w:val="both"/>
        <w:rPr>
          <w:rFonts w:cs="Arial"/>
          <w:szCs w:val="20"/>
        </w:rPr>
      </w:pPr>
    </w:p>
    <w:p w:rsidR="001A7C79" w:rsidP="004C1975" w:rsidRDefault="001A7C79" w14:paraId="589CB5F0" w14:textId="0EFCA882">
      <w:pPr>
        <w:spacing w:line="360" w:lineRule="auto"/>
        <w:jc w:val="both"/>
        <w:rPr>
          <w:rFonts w:cs="Arial"/>
          <w:szCs w:val="20"/>
        </w:rPr>
      </w:pPr>
    </w:p>
    <w:p w:rsidR="001A7C79" w:rsidP="004C1975" w:rsidRDefault="001A7C79" w14:paraId="0DD9416C" w14:textId="62AF7691">
      <w:pPr>
        <w:spacing w:line="360" w:lineRule="auto"/>
        <w:jc w:val="both"/>
        <w:rPr>
          <w:rFonts w:cs="Arial"/>
          <w:szCs w:val="20"/>
        </w:rPr>
      </w:pPr>
    </w:p>
    <w:p w:rsidR="001A7C79" w:rsidP="004C1975" w:rsidRDefault="001A7C79" w14:paraId="00648A92" w14:textId="2C24BA1D">
      <w:pPr>
        <w:spacing w:line="360" w:lineRule="auto"/>
        <w:jc w:val="both"/>
        <w:rPr>
          <w:rFonts w:cs="Arial"/>
          <w:szCs w:val="20"/>
        </w:rPr>
      </w:pPr>
    </w:p>
    <w:p w:rsidR="001A7C79" w:rsidP="004C1975" w:rsidRDefault="001A7C79" w14:paraId="1804B16C" w14:textId="071737A8">
      <w:pPr>
        <w:spacing w:line="360" w:lineRule="auto"/>
        <w:jc w:val="both"/>
        <w:rPr>
          <w:rFonts w:cs="Arial"/>
          <w:szCs w:val="20"/>
        </w:rPr>
      </w:pPr>
    </w:p>
    <w:p w:rsidR="001A7C79" w:rsidP="004C1975" w:rsidRDefault="001A7C79" w14:paraId="20BEDD15" w14:textId="5534392E">
      <w:pPr>
        <w:spacing w:line="360" w:lineRule="auto"/>
        <w:jc w:val="both"/>
        <w:rPr>
          <w:rFonts w:cs="Arial"/>
          <w:szCs w:val="20"/>
        </w:rPr>
      </w:pPr>
    </w:p>
    <w:p w:rsidR="001A7C79" w:rsidP="004C1975" w:rsidRDefault="001A7C79" w14:paraId="4F828FA6" w14:textId="5ECDA965">
      <w:pPr>
        <w:spacing w:line="360" w:lineRule="auto"/>
        <w:jc w:val="both"/>
        <w:rPr>
          <w:rFonts w:cs="Arial"/>
          <w:szCs w:val="20"/>
        </w:rPr>
      </w:pPr>
    </w:p>
    <w:p w:rsidR="001A7C79" w:rsidP="004C1975" w:rsidRDefault="001A7C79" w14:paraId="12E87C95" w14:textId="77777777">
      <w:pPr>
        <w:spacing w:line="360" w:lineRule="auto"/>
        <w:jc w:val="both"/>
        <w:rPr>
          <w:rFonts w:cs="Arial"/>
          <w:szCs w:val="20"/>
        </w:rPr>
      </w:pPr>
    </w:p>
    <w:p w:rsidR="00786796" w:rsidP="004C1975" w:rsidRDefault="001A7C79" w14:paraId="69DE38C1" w14:textId="74E33045">
      <w:pPr>
        <w:spacing w:line="360" w:lineRule="auto"/>
        <w:jc w:val="both"/>
        <w:rPr>
          <w:rFonts w:cs="Arial"/>
          <w:szCs w:val="20"/>
        </w:rPr>
      </w:pPr>
      <w:r>
        <w:rPr>
          <w:rFonts w:cs="Arial"/>
          <w:szCs w:val="20"/>
        </w:rPr>
        <w:t xml:space="preserve">The settings for the function import </w:t>
      </w:r>
      <w:proofErr w:type="gramStart"/>
      <w:r>
        <w:rPr>
          <w:rFonts w:cs="Arial"/>
          <w:szCs w:val="20"/>
        </w:rPr>
        <w:t>have to</w:t>
      </w:r>
      <w:proofErr w:type="gramEnd"/>
      <w:r>
        <w:rPr>
          <w:rFonts w:cs="Arial"/>
          <w:szCs w:val="20"/>
        </w:rPr>
        <w:t xml:space="preserve"> be chosen. The return type kind </w:t>
      </w:r>
      <w:proofErr w:type="gramStart"/>
      <w:r>
        <w:rPr>
          <w:rFonts w:cs="Arial"/>
          <w:szCs w:val="20"/>
        </w:rPr>
        <w:t>has to</w:t>
      </w:r>
      <w:proofErr w:type="gramEnd"/>
      <w:r>
        <w:rPr>
          <w:rFonts w:cs="Arial"/>
          <w:szCs w:val="20"/>
        </w:rPr>
        <w:t xml:space="preserve"> be selected “Entity Type”</w:t>
      </w:r>
      <w:r w:rsidR="006505F8">
        <w:rPr>
          <w:rFonts w:cs="Arial"/>
          <w:szCs w:val="20"/>
        </w:rPr>
        <w:t xml:space="preserve"> and the return type has to be message. The Return Cardinality must be 1.</w:t>
      </w:r>
      <w:r w:rsidR="00A714AA">
        <w:rPr>
          <w:rFonts w:cs="Arial"/>
          <w:szCs w:val="20"/>
        </w:rPr>
        <w:t xml:space="preserve"> The HTTP Method type must be POST.</w:t>
      </w:r>
    </w:p>
    <w:p w:rsidR="00786796" w:rsidP="004C1975" w:rsidRDefault="00A714AA" w14:paraId="240EE412" w14:textId="5A293622">
      <w:pPr>
        <w:spacing w:line="360" w:lineRule="auto"/>
        <w:jc w:val="both"/>
        <w:rPr>
          <w:rFonts w:cs="Arial"/>
          <w:szCs w:val="20"/>
        </w:rPr>
      </w:pPr>
      <w:r>
        <w:rPr>
          <w:noProof/>
        </w:rPr>
        <w:drawing>
          <wp:inline distT="0" distB="0" distL="0" distR="0" wp14:anchorId="7A0EA92C" wp14:editId="1F7D0761">
            <wp:extent cx="5731510" cy="11150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15060"/>
                    </a:xfrm>
                    <a:prstGeom prst="rect">
                      <a:avLst/>
                    </a:prstGeom>
                  </pic:spPr>
                </pic:pic>
              </a:graphicData>
            </a:graphic>
          </wp:inline>
        </w:drawing>
      </w:r>
    </w:p>
    <w:p w:rsidR="00786796" w:rsidP="004C1975" w:rsidRDefault="00D06D9D" w14:paraId="02D182A9" w14:textId="35A105C0">
      <w:pPr>
        <w:spacing w:line="360" w:lineRule="auto"/>
        <w:jc w:val="both"/>
        <w:rPr>
          <w:rFonts w:cs="Arial"/>
          <w:szCs w:val="20"/>
        </w:rPr>
      </w:pPr>
      <w:r>
        <w:rPr>
          <w:rFonts w:cs="Arial"/>
          <w:szCs w:val="20"/>
        </w:rPr>
        <w:t xml:space="preserve">For the function import, the parameters must be entered with </w:t>
      </w:r>
      <w:proofErr w:type="spellStart"/>
      <w:r>
        <w:rPr>
          <w:rFonts w:cs="Arial"/>
          <w:szCs w:val="20"/>
        </w:rPr>
        <w:t>huident</w:t>
      </w:r>
      <w:proofErr w:type="spellEnd"/>
      <w:r>
        <w:rPr>
          <w:rFonts w:cs="Arial"/>
          <w:szCs w:val="20"/>
        </w:rPr>
        <w:t xml:space="preserve"> and </w:t>
      </w:r>
      <w:proofErr w:type="spellStart"/>
      <w:r>
        <w:rPr>
          <w:rFonts w:cs="Arial"/>
          <w:szCs w:val="20"/>
        </w:rPr>
        <w:t>lgnum</w:t>
      </w:r>
      <w:proofErr w:type="spellEnd"/>
      <w:r>
        <w:rPr>
          <w:rFonts w:cs="Arial"/>
          <w:szCs w:val="20"/>
        </w:rPr>
        <w:t xml:space="preserve">. Both fields </w:t>
      </w:r>
      <w:r w:rsidR="000A1100">
        <w:rPr>
          <w:rFonts w:cs="Arial"/>
          <w:szCs w:val="20"/>
        </w:rPr>
        <w:t>need</w:t>
      </w:r>
      <w:r>
        <w:rPr>
          <w:rFonts w:cs="Arial"/>
          <w:szCs w:val="20"/>
        </w:rPr>
        <w:t xml:space="preserve"> to be mapped to the correct ABAP field name. </w:t>
      </w:r>
    </w:p>
    <w:p w:rsidR="00786796" w:rsidP="004C1975" w:rsidRDefault="00D06D9D" w14:paraId="7DE881DB" w14:textId="388B8EC8">
      <w:pPr>
        <w:spacing w:line="360" w:lineRule="auto"/>
        <w:jc w:val="both"/>
        <w:rPr>
          <w:rFonts w:cs="Arial"/>
          <w:szCs w:val="20"/>
        </w:rPr>
      </w:pPr>
      <w:r>
        <w:rPr>
          <w:noProof/>
        </w:rPr>
        <w:drawing>
          <wp:inline distT="0" distB="0" distL="0" distR="0" wp14:anchorId="5CF16DE3" wp14:editId="35119880">
            <wp:extent cx="5731510" cy="963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63930"/>
                    </a:xfrm>
                    <a:prstGeom prst="rect">
                      <a:avLst/>
                    </a:prstGeom>
                  </pic:spPr>
                </pic:pic>
              </a:graphicData>
            </a:graphic>
          </wp:inline>
        </w:drawing>
      </w:r>
    </w:p>
    <w:p w:rsidR="00786796" w:rsidP="004C1975" w:rsidRDefault="00786796" w14:paraId="08F5A825" w14:textId="77777777">
      <w:pPr>
        <w:spacing w:line="360" w:lineRule="auto"/>
        <w:jc w:val="both"/>
        <w:rPr>
          <w:rFonts w:cs="Arial"/>
          <w:szCs w:val="20"/>
        </w:rPr>
      </w:pPr>
    </w:p>
    <w:p w:rsidR="00786796" w:rsidP="004C1975" w:rsidRDefault="00786796" w14:paraId="65CD8172" w14:textId="77777777">
      <w:pPr>
        <w:spacing w:line="360" w:lineRule="auto"/>
        <w:jc w:val="both"/>
        <w:rPr>
          <w:rFonts w:cs="Arial"/>
          <w:szCs w:val="20"/>
        </w:rPr>
      </w:pPr>
    </w:p>
    <w:p w:rsidR="00786796" w:rsidP="004C1975" w:rsidRDefault="00786796" w14:paraId="4C4F880D" w14:textId="77777777">
      <w:pPr>
        <w:spacing w:line="360" w:lineRule="auto"/>
        <w:jc w:val="both"/>
        <w:rPr>
          <w:rFonts w:cs="Arial"/>
          <w:szCs w:val="20"/>
        </w:rPr>
      </w:pPr>
    </w:p>
    <w:p w:rsidRPr="00777FD1" w:rsidR="00777FD1" w:rsidP="00777FD1" w:rsidRDefault="00777FD1" w14:paraId="2BDB0E51" w14:textId="789ED692">
      <w:pPr>
        <w:pStyle w:val="ListParagraph"/>
        <w:numPr>
          <w:ilvl w:val="2"/>
          <w:numId w:val="12"/>
        </w:numPr>
      </w:pPr>
      <w:r>
        <w:t>UNLOAD</w:t>
      </w:r>
    </w:p>
    <w:p w:rsidR="00777FD1" w:rsidP="00777FD1" w:rsidRDefault="00777FD1" w14:paraId="0DC101F6" w14:textId="5A9784F0">
      <w:r>
        <w:t xml:space="preserve">Creation of next function import </w:t>
      </w:r>
      <w:r w:rsidR="00527532">
        <w:t>unload:</w:t>
      </w:r>
    </w:p>
    <w:p w:rsidR="00777FD1" w:rsidP="00777FD1" w:rsidRDefault="00777FD1" w14:paraId="4074E740" w14:textId="77777777">
      <w:r>
        <w:rPr>
          <w:noProof/>
        </w:rPr>
        <w:drawing>
          <wp:inline distT="0" distB="0" distL="0" distR="0" wp14:anchorId="79584F83" wp14:editId="4BEF4D4D">
            <wp:extent cx="5334714" cy="378973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8744" cy="3792602"/>
                    </a:xfrm>
                    <a:prstGeom prst="rect">
                      <a:avLst/>
                    </a:prstGeom>
                  </pic:spPr>
                </pic:pic>
              </a:graphicData>
            </a:graphic>
          </wp:inline>
        </w:drawing>
      </w:r>
    </w:p>
    <w:p w:rsidR="00777FD1" w:rsidP="00777FD1" w:rsidRDefault="00777FD1" w14:paraId="5FD85485" w14:textId="77777777"/>
    <w:p w:rsidR="00777FD1" w:rsidP="00777FD1" w:rsidRDefault="00777FD1" w14:paraId="092F5D18" w14:textId="625FE540"/>
    <w:p w:rsidR="00527532" w:rsidP="00777FD1" w:rsidRDefault="00527532" w14:paraId="13EAAC5B" w14:textId="2CE2EC50"/>
    <w:p w:rsidR="00527532" w:rsidP="00777FD1" w:rsidRDefault="00527532" w14:paraId="189076F5" w14:textId="793049D3"/>
    <w:p w:rsidR="00527532" w:rsidP="00777FD1" w:rsidRDefault="00527532" w14:paraId="4C8D2607" w14:textId="5DF8B67A"/>
    <w:p w:rsidR="00527532" w:rsidP="00777FD1" w:rsidRDefault="00527532" w14:paraId="297D61A7" w14:textId="4A181CC2"/>
    <w:p w:rsidR="00527532" w:rsidP="00777FD1" w:rsidRDefault="00527532" w14:paraId="1A141732" w14:textId="0FCA8F0A"/>
    <w:p w:rsidR="00527532" w:rsidP="00777FD1" w:rsidRDefault="00527532" w14:paraId="68DE3D1C" w14:textId="77777777"/>
    <w:p w:rsidRPr="00F0738D" w:rsidR="00777FD1" w:rsidP="00777FD1" w:rsidRDefault="00777FD1" w14:paraId="79130EF9" w14:textId="4FEA1622">
      <w:r>
        <w:t xml:space="preserve">Add a function import name </w:t>
      </w:r>
      <w:r w:rsidR="00527532">
        <w:rPr>
          <w:i/>
          <w:iCs/>
        </w:rPr>
        <w:t>unl</w:t>
      </w:r>
      <w:r w:rsidRPr="00206615">
        <w:rPr>
          <w:i/>
          <w:iCs/>
        </w:rPr>
        <w:t>oad</w:t>
      </w:r>
    </w:p>
    <w:p w:rsidR="00777FD1" w:rsidP="00777FD1" w:rsidRDefault="00777FD1" w14:paraId="6B325B91" w14:textId="77777777">
      <w:pPr>
        <w:spacing w:line="360" w:lineRule="auto"/>
        <w:jc w:val="both"/>
        <w:rPr>
          <w:rFonts w:cs="Arial"/>
          <w:szCs w:val="20"/>
        </w:rPr>
      </w:pPr>
    </w:p>
    <w:p w:rsidR="00777FD1" w:rsidP="00777FD1" w:rsidRDefault="00696615" w14:paraId="12529399" w14:textId="3844B927">
      <w:pPr>
        <w:spacing w:line="360" w:lineRule="auto"/>
        <w:jc w:val="both"/>
        <w:rPr>
          <w:rFonts w:cs="Arial"/>
          <w:szCs w:val="20"/>
        </w:rPr>
      </w:pPr>
      <w:r>
        <w:rPr>
          <w:noProof/>
        </w:rPr>
        <w:drawing>
          <wp:inline distT="0" distB="0" distL="0" distR="0" wp14:anchorId="0E0E6909" wp14:editId="59E035A4">
            <wp:extent cx="5731510" cy="15100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10030"/>
                    </a:xfrm>
                    <a:prstGeom prst="rect">
                      <a:avLst/>
                    </a:prstGeom>
                  </pic:spPr>
                </pic:pic>
              </a:graphicData>
            </a:graphic>
          </wp:inline>
        </w:drawing>
      </w:r>
    </w:p>
    <w:p w:rsidR="00777FD1" w:rsidP="00777FD1" w:rsidRDefault="00777FD1" w14:paraId="04F51E77" w14:textId="77777777">
      <w:pPr>
        <w:spacing w:line="360" w:lineRule="auto"/>
        <w:jc w:val="both"/>
        <w:rPr>
          <w:rFonts w:cs="Arial"/>
          <w:szCs w:val="20"/>
        </w:rPr>
      </w:pPr>
    </w:p>
    <w:p w:rsidR="00777FD1" w:rsidP="00777FD1" w:rsidRDefault="00777FD1" w14:paraId="4A9E7274" w14:textId="4563DFF5">
      <w:pPr>
        <w:spacing w:line="360" w:lineRule="auto"/>
        <w:jc w:val="both"/>
        <w:rPr>
          <w:rFonts w:cs="Arial"/>
          <w:szCs w:val="20"/>
        </w:rPr>
      </w:pPr>
      <w:r>
        <w:rPr>
          <w:rFonts w:cs="Arial"/>
          <w:szCs w:val="20"/>
        </w:rPr>
        <w:t xml:space="preserve">The settings for the function import </w:t>
      </w:r>
      <w:proofErr w:type="gramStart"/>
      <w:r>
        <w:rPr>
          <w:rFonts w:cs="Arial"/>
          <w:szCs w:val="20"/>
        </w:rPr>
        <w:t>have to</w:t>
      </w:r>
      <w:proofErr w:type="gramEnd"/>
      <w:r>
        <w:rPr>
          <w:rFonts w:cs="Arial"/>
          <w:szCs w:val="20"/>
        </w:rPr>
        <w:t xml:space="preserve"> be chosen. The return type kind </w:t>
      </w:r>
      <w:proofErr w:type="gramStart"/>
      <w:r>
        <w:rPr>
          <w:rFonts w:cs="Arial"/>
          <w:szCs w:val="20"/>
        </w:rPr>
        <w:t>has to</w:t>
      </w:r>
      <w:proofErr w:type="gramEnd"/>
      <w:r>
        <w:rPr>
          <w:rFonts w:cs="Arial"/>
          <w:szCs w:val="20"/>
        </w:rPr>
        <w:t xml:space="preserve"> be selected “Entity Type” and the return type has to be message. The Return Cardinality must be 1.</w:t>
      </w:r>
      <w:r w:rsidRPr="000A1100" w:rsidR="000A1100">
        <w:rPr>
          <w:rFonts w:cs="Arial"/>
          <w:szCs w:val="20"/>
        </w:rPr>
        <w:t xml:space="preserve"> </w:t>
      </w:r>
      <w:r w:rsidR="000A1100">
        <w:rPr>
          <w:rFonts w:cs="Arial"/>
          <w:szCs w:val="20"/>
        </w:rPr>
        <w:t>The HTTP Method type must be POST.</w:t>
      </w:r>
    </w:p>
    <w:p w:rsidR="00777FD1" w:rsidP="00777FD1" w:rsidRDefault="000A1100" w14:paraId="3B99A0F6" w14:textId="29BB0FD6">
      <w:pPr>
        <w:spacing w:line="360" w:lineRule="auto"/>
        <w:jc w:val="both"/>
        <w:rPr>
          <w:noProof/>
        </w:rPr>
      </w:pPr>
      <w:r>
        <w:rPr>
          <w:noProof/>
        </w:rPr>
        <w:drawing>
          <wp:inline distT="0" distB="0" distL="0" distR="0" wp14:anchorId="085B5BBD" wp14:editId="33DB10B7">
            <wp:extent cx="5731510" cy="11150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15060"/>
                    </a:xfrm>
                    <a:prstGeom prst="rect">
                      <a:avLst/>
                    </a:prstGeom>
                  </pic:spPr>
                </pic:pic>
              </a:graphicData>
            </a:graphic>
          </wp:inline>
        </w:drawing>
      </w:r>
    </w:p>
    <w:p w:rsidR="000A1100" w:rsidP="00777FD1" w:rsidRDefault="000A1100" w14:paraId="758046D5" w14:textId="77777777">
      <w:pPr>
        <w:spacing w:line="360" w:lineRule="auto"/>
        <w:jc w:val="both"/>
        <w:rPr>
          <w:rFonts w:cs="Arial"/>
          <w:szCs w:val="20"/>
        </w:rPr>
      </w:pPr>
    </w:p>
    <w:p w:rsidR="00777FD1" w:rsidP="00777FD1" w:rsidRDefault="00777FD1" w14:paraId="0FC0C886" w14:textId="6E37272D">
      <w:pPr>
        <w:spacing w:line="360" w:lineRule="auto"/>
        <w:jc w:val="both"/>
        <w:rPr>
          <w:rFonts w:cs="Arial"/>
          <w:szCs w:val="20"/>
        </w:rPr>
      </w:pPr>
      <w:r>
        <w:rPr>
          <w:rFonts w:cs="Arial"/>
          <w:szCs w:val="20"/>
        </w:rPr>
        <w:t xml:space="preserve">For the function import, the parameters must be entered with </w:t>
      </w:r>
      <w:proofErr w:type="spellStart"/>
      <w:r>
        <w:rPr>
          <w:rFonts w:cs="Arial"/>
          <w:szCs w:val="20"/>
        </w:rPr>
        <w:t>huident</w:t>
      </w:r>
      <w:proofErr w:type="spellEnd"/>
      <w:r>
        <w:rPr>
          <w:rFonts w:cs="Arial"/>
          <w:szCs w:val="20"/>
        </w:rPr>
        <w:t xml:space="preserve"> and </w:t>
      </w:r>
      <w:proofErr w:type="spellStart"/>
      <w:r>
        <w:rPr>
          <w:rFonts w:cs="Arial"/>
          <w:szCs w:val="20"/>
        </w:rPr>
        <w:t>lgnum</w:t>
      </w:r>
      <w:proofErr w:type="spellEnd"/>
      <w:r>
        <w:rPr>
          <w:rFonts w:cs="Arial"/>
          <w:szCs w:val="20"/>
        </w:rPr>
        <w:t xml:space="preserve">. Both fields </w:t>
      </w:r>
      <w:r w:rsidR="000A1100">
        <w:rPr>
          <w:rFonts w:cs="Arial"/>
          <w:szCs w:val="20"/>
        </w:rPr>
        <w:t>need</w:t>
      </w:r>
      <w:r>
        <w:rPr>
          <w:rFonts w:cs="Arial"/>
          <w:szCs w:val="20"/>
        </w:rPr>
        <w:t xml:space="preserve"> to be mapped to the correct ABAP field name. </w:t>
      </w:r>
    </w:p>
    <w:p w:rsidR="00777FD1" w:rsidP="00777FD1" w:rsidRDefault="00777FD1" w14:paraId="71D97745" w14:textId="77777777">
      <w:pPr>
        <w:spacing w:line="360" w:lineRule="auto"/>
        <w:jc w:val="both"/>
        <w:rPr>
          <w:rFonts w:cs="Arial"/>
          <w:szCs w:val="20"/>
        </w:rPr>
      </w:pPr>
      <w:r>
        <w:rPr>
          <w:noProof/>
        </w:rPr>
        <w:drawing>
          <wp:inline distT="0" distB="0" distL="0" distR="0" wp14:anchorId="57DB3DA9" wp14:editId="10D97389">
            <wp:extent cx="5731510" cy="96393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963930"/>
                    </a:xfrm>
                    <a:prstGeom prst="rect">
                      <a:avLst/>
                    </a:prstGeom>
                  </pic:spPr>
                </pic:pic>
              </a:graphicData>
            </a:graphic>
          </wp:inline>
        </w:drawing>
      </w:r>
    </w:p>
    <w:p w:rsidR="00777FD1" w:rsidP="00777FD1" w:rsidRDefault="00777FD1" w14:paraId="3EC193EB" w14:textId="77777777">
      <w:pPr>
        <w:spacing w:line="360" w:lineRule="auto"/>
        <w:jc w:val="both"/>
        <w:rPr>
          <w:rFonts w:cs="Arial"/>
          <w:szCs w:val="20"/>
        </w:rPr>
      </w:pPr>
    </w:p>
    <w:p w:rsidR="00777FD1" w:rsidP="00777FD1" w:rsidRDefault="00777FD1" w14:paraId="23546FF8" w14:textId="77777777">
      <w:pPr>
        <w:spacing w:line="360" w:lineRule="auto"/>
        <w:jc w:val="both"/>
        <w:rPr>
          <w:rFonts w:cs="Arial"/>
          <w:szCs w:val="20"/>
        </w:rPr>
      </w:pPr>
    </w:p>
    <w:p w:rsidR="00786796" w:rsidP="004C1975" w:rsidRDefault="00786796" w14:paraId="3D61D5F0" w14:textId="44697882">
      <w:pPr>
        <w:spacing w:line="360" w:lineRule="auto"/>
        <w:jc w:val="both"/>
        <w:rPr>
          <w:rFonts w:cs="Arial"/>
          <w:szCs w:val="20"/>
        </w:rPr>
      </w:pPr>
    </w:p>
    <w:p w:rsidR="00971DCF" w:rsidP="004C1975" w:rsidRDefault="00971DCF" w14:paraId="1D40EDF8" w14:textId="3F7FDA1F">
      <w:pPr>
        <w:spacing w:line="360" w:lineRule="auto"/>
        <w:jc w:val="both"/>
        <w:rPr>
          <w:rFonts w:cs="Arial"/>
          <w:szCs w:val="20"/>
        </w:rPr>
      </w:pPr>
    </w:p>
    <w:p w:rsidR="00336C4E" w:rsidP="004C1975" w:rsidRDefault="00336C4E" w14:paraId="26DF9FA5" w14:textId="6BFC423F">
      <w:pPr>
        <w:spacing w:line="360" w:lineRule="auto"/>
        <w:jc w:val="both"/>
        <w:rPr>
          <w:rFonts w:cs="Arial"/>
          <w:szCs w:val="20"/>
        </w:rPr>
      </w:pPr>
    </w:p>
    <w:p w:rsidR="00336C4E" w:rsidP="004C1975" w:rsidRDefault="00336C4E" w14:paraId="47866BC3" w14:textId="0AE101DE">
      <w:pPr>
        <w:spacing w:line="360" w:lineRule="auto"/>
        <w:jc w:val="both"/>
        <w:rPr>
          <w:rFonts w:cs="Arial"/>
          <w:szCs w:val="20"/>
        </w:rPr>
      </w:pPr>
    </w:p>
    <w:p w:rsidR="00336C4E" w:rsidP="004C1975" w:rsidRDefault="00336C4E" w14:paraId="751155F2" w14:textId="351B1CE0">
      <w:pPr>
        <w:spacing w:line="360" w:lineRule="auto"/>
        <w:jc w:val="both"/>
        <w:rPr>
          <w:rFonts w:cs="Arial"/>
          <w:szCs w:val="20"/>
        </w:rPr>
      </w:pPr>
    </w:p>
    <w:p w:rsidR="00336C4E" w:rsidP="004C1975" w:rsidRDefault="00336C4E" w14:paraId="6C2F8FDE" w14:textId="77AF3753">
      <w:pPr>
        <w:spacing w:line="360" w:lineRule="auto"/>
        <w:jc w:val="both"/>
        <w:rPr>
          <w:rFonts w:cs="Arial"/>
          <w:szCs w:val="20"/>
        </w:rPr>
      </w:pPr>
    </w:p>
    <w:p w:rsidR="00336C4E" w:rsidP="004C1975" w:rsidRDefault="00336C4E" w14:paraId="17EA58C6" w14:textId="145C73E2">
      <w:pPr>
        <w:spacing w:line="360" w:lineRule="auto"/>
        <w:jc w:val="both"/>
        <w:rPr>
          <w:rFonts w:cs="Arial"/>
          <w:szCs w:val="20"/>
        </w:rPr>
      </w:pPr>
    </w:p>
    <w:p w:rsidR="00336C4E" w:rsidP="004C1975" w:rsidRDefault="00336C4E" w14:paraId="39D6514F" w14:textId="6DFA23FB">
      <w:pPr>
        <w:spacing w:line="360" w:lineRule="auto"/>
        <w:jc w:val="both"/>
        <w:rPr>
          <w:rFonts w:cs="Arial"/>
          <w:szCs w:val="20"/>
        </w:rPr>
      </w:pPr>
    </w:p>
    <w:p w:rsidR="00336C4E" w:rsidP="004C1975" w:rsidRDefault="00336C4E" w14:paraId="30433DAF" w14:textId="1EA232D3">
      <w:pPr>
        <w:spacing w:line="360" w:lineRule="auto"/>
        <w:jc w:val="both"/>
        <w:rPr>
          <w:rFonts w:cs="Arial"/>
          <w:szCs w:val="20"/>
        </w:rPr>
      </w:pPr>
    </w:p>
    <w:p w:rsidR="00336C4E" w:rsidP="004C1975" w:rsidRDefault="00336C4E" w14:paraId="24D6471D" w14:textId="77CA2F86">
      <w:pPr>
        <w:spacing w:line="360" w:lineRule="auto"/>
        <w:jc w:val="both"/>
        <w:rPr>
          <w:rFonts w:cs="Arial"/>
          <w:szCs w:val="20"/>
        </w:rPr>
      </w:pPr>
    </w:p>
    <w:p w:rsidR="00336C4E" w:rsidP="004C1975" w:rsidRDefault="00336C4E" w14:paraId="228E2410" w14:textId="77777777">
      <w:pPr>
        <w:spacing w:line="360" w:lineRule="auto"/>
        <w:jc w:val="both"/>
        <w:rPr>
          <w:rFonts w:cs="Arial"/>
          <w:szCs w:val="20"/>
        </w:rPr>
      </w:pPr>
    </w:p>
    <w:p w:rsidR="00971DCF" w:rsidP="004C1975" w:rsidRDefault="00971DCF" w14:paraId="1CD032E9" w14:textId="7A3DE75D">
      <w:pPr>
        <w:spacing w:line="360" w:lineRule="auto"/>
        <w:jc w:val="both"/>
        <w:rPr>
          <w:rFonts w:cs="Arial"/>
          <w:szCs w:val="20"/>
        </w:rPr>
      </w:pPr>
    </w:p>
    <w:p w:rsidR="00971DCF" w:rsidP="00971DCF" w:rsidRDefault="003F679A" w14:paraId="0D828315" w14:textId="72BAF216" w14:noSpellErr="1">
      <w:pPr>
        <w:pStyle w:val="Heading2"/>
        <w:numPr>
          <w:ilvl w:val="1"/>
          <w:numId w:val="12"/>
        </w:numPr>
        <w:rPr/>
      </w:pPr>
      <w:bookmarkStart w:name="_Toc36359642" w:id="880594988"/>
      <w:r w:rsidR="003F679A">
        <w:rPr/>
        <w:t>Generate ODATA Services Class</w:t>
      </w:r>
      <w:bookmarkEnd w:id="880594988"/>
    </w:p>
    <w:p w:rsidR="003F679A" w:rsidP="003F679A" w:rsidRDefault="003F679A" w14:paraId="08E636A6" w14:textId="02CB2D24"/>
    <w:p w:rsidRPr="003F679A" w:rsidR="003F679A" w:rsidP="003F679A" w:rsidRDefault="00D03BA5" w14:paraId="478F5F59" w14:textId="1D56530A">
      <w:r>
        <w:rPr>
          <w:noProof/>
        </w:rPr>
        <w:drawing>
          <wp:inline distT="0" distB="0" distL="0" distR="0" wp14:anchorId="13BC6AF8" wp14:editId="3E6078BF">
            <wp:extent cx="5731510" cy="33153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15335"/>
                    </a:xfrm>
                    <a:prstGeom prst="rect">
                      <a:avLst/>
                    </a:prstGeom>
                  </pic:spPr>
                </pic:pic>
              </a:graphicData>
            </a:graphic>
          </wp:inline>
        </w:drawing>
      </w:r>
    </w:p>
    <w:p w:rsidR="00971DCF" w:rsidP="004C1975" w:rsidRDefault="00971DCF" w14:paraId="33E1C901" w14:textId="77777777">
      <w:pPr>
        <w:spacing w:line="360" w:lineRule="auto"/>
        <w:jc w:val="both"/>
        <w:rPr>
          <w:rFonts w:cs="Arial"/>
          <w:szCs w:val="20"/>
        </w:rPr>
      </w:pPr>
    </w:p>
    <w:p w:rsidR="00786796" w:rsidP="004C1975" w:rsidRDefault="00786796" w14:paraId="13D251D8" w14:textId="77777777">
      <w:pPr>
        <w:spacing w:line="360" w:lineRule="auto"/>
        <w:jc w:val="both"/>
        <w:rPr>
          <w:rFonts w:cs="Arial"/>
          <w:szCs w:val="20"/>
        </w:rPr>
      </w:pPr>
    </w:p>
    <w:p w:rsidR="00786796" w:rsidP="004C1975" w:rsidRDefault="00786796" w14:paraId="725AC0AF" w14:textId="77777777">
      <w:pPr>
        <w:spacing w:line="360" w:lineRule="auto"/>
        <w:jc w:val="both"/>
        <w:rPr>
          <w:rFonts w:cs="Arial"/>
          <w:szCs w:val="20"/>
        </w:rPr>
      </w:pPr>
    </w:p>
    <w:p w:rsidR="00786796" w:rsidP="004C1975" w:rsidRDefault="00762353" w14:paraId="51D5F094" w14:textId="4232547A">
      <w:pPr>
        <w:spacing w:line="360" w:lineRule="auto"/>
        <w:jc w:val="both"/>
        <w:rPr>
          <w:rFonts w:cs="Arial"/>
          <w:szCs w:val="20"/>
        </w:rPr>
      </w:pPr>
      <w:r>
        <w:rPr>
          <w:noProof/>
        </w:rPr>
        <w:drawing>
          <wp:inline distT="0" distB="0" distL="0" distR="0" wp14:anchorId="5D8667FE" wp14:editId="085069B9">
            <wp:extent cx="5731510" cy="42049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04970"/>
                    </a:xfrm>
                    <a:prstGeom prst="rect">
                      <a:avLst/>
                    </a:prstGeom>
                  </pic:spPr>
                </pic:pic>
              </a:graphicData>
            </a:graphic>
          </wp:inline>
        </w:drawing>
      </w:r>
    </w:p>
    <w:p w:rsidR="00BE142D" w:rsidP="004C1975" w:rsidRDefault="00BE142D" w14:paraId="1FDFAAE2" w14:textId="62AB5C6B">
      <w:pPr>
        <w:spacing w:line="360" w:lineRule="auto"/>
        <w:jc w:val="both"/>
        <w:rPr>
          <w:rFonts w:cs="Arial"/>
          <w:szCs w:val="20"/>
        </w:rPr>
      </w:pPr>
    </w:p>
    <w:p w:rsidR="00BE142D" w:rsidP="004C1975" w:rsidRDefault="00BE142D" w14:paraId="6305572D" w14:textId="6EDC9F36">
      <w:pPr>
        <w:spacing w:line="360" w:lineRule="auto"/>
        <w:jc w:val="both"/>
        <w:rPr>
          <w:rFonts w:cs="Arial"/>
          <w:szCs w:val="20"/>
        </w:rPr>
      </w:pPr>
      <w:r>
        <w:rPr>
          <w:rFonts w:cs="Arial"/>
          <w:szCs w:val="20"/>
        </w:rPr>
        <w:t>Generated classes are included:</w:t>
      </w:r>
    </w:p>
    <w:p w:rsidR="00BE142D" w:rsidP="004C1975" w:rsidRDefault="001D5B0B" w14:paraId="20D4D6B3" w14:textId="6744667B">
      <w:pPr>
        <w:spacing w:line="360" w:lineRule="auto"/>
        <w:jc w:val="both"/>
        <w:rPr>
          <w:rFonts w:cs="Arial"/>
          <w:szCs w:val="20"/>
        </w:rPr>
      </w:pPr>
      <w:r>
        <w:rPr>
          <w:noProof/>
        </w:rPr>
        <w:drawing>
          <wp:inline distT="0" distB="0" distL="0" distR="0" wp14:anchorId="7C814149" wp14:editId="05B27FDD">
            <wp:extent cx="4866667" cy="3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6667" cy="3800000"/>
                    </a:xfrm>
                    <a:prstGeom prst="rect">
                      <a:avLst/>
                    </a:prstGeom>
                  </pic:spPr>
                </pic:pic>
              </a:graphicData>
            </a:graphic>
          </wp:inline>
        </w:drawing>
      </w:r>
    </w:p>
    <w:p w:rsidR="001D5B0B" w:rsidP="004C1975" w:rsidRDefault="001D5B0B" w14:paraId="461C6EE0" w14:textId="4BD65A52">
      <w:pPr>
        <w:spacing w:line="360" w:lineRule="auto"/>
        <w:jc w:val="both"/>
        <w:rPr>
          <w:rFonts w:cs="Arial"/>
          <w:szCs w:val="20"/>
        </w:rPr>
      </w:pPr>
    </w:p>
    <w:p w:rsidR="001D5B0B" w:rsidP="004C1975" w:rsidRDefault="001D5B0B" w14:paraId="7953D88C" w14:textId="30533ADC">
      <w:pPr>
        <w:spacing w:line="360" w:lineRule="auto"/>
        <w:jc w:val="both"/>
        <w:rPr>
          <w:rFonts w:cs="Arial"/>
          <w:szCs w:val="20"/>
        </w:rPr>
      </w:pPr>
    </w:p>
    <w:p w:rsidR="00AF7C62" w:rsidP="004C1975" w:rsidRDefault="00AF7C62" w14:paraId="0405C87E" w14:textId="6CE93095">
      <w:pPr>
        <w:spacing w:line="360" w:lineRule="auto"/>
        <w:jc w:val="both"/>
        <w:rPr>
          <w:rFonts w:cs="Arial"/>
          <w:szCs w:val="20"/>
        </w:rPr>
      </w:pPr>
    </w:p>
    <w:p w:rsidR="00AF7C62" w:rsidP="004C1975" w:rsidRDefault="00AF7C62" w14:paraId="48F9C7C7" w14:textId="3171FCAE">
      <w:pPr>
        <w:spacing w:line="360" w:lineRule="auto"/>
        <w:jc w:val="both"/>
        <w:rPr>
          <w:rFonts w:cs="Arial"/>
          <w:szCs w:val="20"/>
        </w:rPr>
      </w:pPr>
    </w:p>
    <w:p w:rsidR="00AF7C62" w:rsidP="004C1975" w:rsidRDefault="00AF7C62" w14:paraId="7CF75B73" w14:textId="24281AD9">
      <w:pPr>
        <w:spacing w:line="360" w:lineRule="auto"/>
        <w:jc w:val="both"/>
        <w:rPr>
          <w:rFonts w:cs="Arial"/>
          <w:szCs w:val="20"/>
        </w:rPr>
      </w:pPr>
    </w:p>
    <w:p w:rsidR="00706D8C" w:rsidP="004C1975" w:rsidRDefault="00706D8C" w14:paraId="319ACA9A" w14:textId="1A5B52A2">
      <w:pPr>
        <w:spacing w:line="360" w:lineRule="auto"/>
        <w:jc w:val="both"/>
        <w:rPr>
          <w:rFonts w:cs="Arial"/>
          <w:szCs w:val="20"/>
        </w:rPr>
      </w:pPr>
    </w:p>
    <w:p w:rsidR="00706D8C" w:rsidP="004C1975" w:rsidRDefault="00706D8C" w14:paraId="3C7DDEC7" w14:textId="43D84E89">
      <w:pPr>
        <w:spacing w:line="360" w:lineRule="auto"/>
        <w:jc w:val="both"/>
        <w:rPr>
          <w:rFonts w:cs="Arial"/>
          <w:szCs w:val="20"/>
        </w:rPr>
      </w:pPr>
    </w:p>
    <w:p w:rsidR="00706D8C" w:rsidP="004C1975" w:rsidRDefault="00706D8C" w14:paraId="5C49BA3B" w14:textId="137A48D2">
      <w:pPr>
        <w:spacing w:line="360" w:lineRule="auto"/>
        <w:jc w:val="both"/>
        <w:rPr>
          <w:rFonts w:cs="Arial"/>
          <w:szCs w:val="20"/>
        </w:rPr>
      </w:pPr>
    </w:p>
    <w:p w:rsidR="00706D8C" w:rsidP="004C1975" w:rsidRDefault="00706D8C" w14:paraId="55485C88" w14:textId="5412A8BE">
      <w:pPr>
        <w:spacing w:line="360" w:lineRule="auto"/>
        <w:jc w:val="both"/>
        <w:rPr>
          <w:rFonts w:cs="Arial"/>
          <w:szCs w:val="20"/>
        </w:rPr>
      </w:pPr>
    </w:p>
    <w:p w:rsidR="00706D8C" w:rsidP="004C1975" w:rsidRDefault="00706D8C" w14:paraId="6AE06AF8" w14:textId="77777777">
      <w:pPr>
        <w:spacing w:line="360" w:lineRule="auto"/>
        <w:jc w:val="both"/>
        <w:rPr>
          <w:rFonts w:cs="Arial"/>
          <w:szCs w:val="20"/>
        </w:rPr>
      </w:pPr>
    </w:p>
    <w:p w:rsidR="00AF7C62" w:rsidP="004C1975" w:rsidRDefault="00AF7C62" w14:paraId="138ECE59" w14:textId="688EE0A1">
      <w:pPr>
        <w:spacing w:line="360" w:lineRule="auto"/>
        <w:jc w:val="both"/>
        <w:rPr>
          <w:rFonts w:cs="Arial"/>
          <w:szCs w:val="20"/>
        </w:rPr>
      </w:pPr>
    </w:p>
    <w:p w:rsidR="00AF7C62" w:rsidP="004C1975" w:rsidRDefault="00AF7C62" w14:paraId="4C4C7873" w14:textId="2CB5A633">
      <w:pPr>
        <w:spacing w:line="360" w:lineRule="auto"/>
        <w:jc w:val="both"/>
        <w:rPr>
          <w:rFonts w:cs="Arial"/>
          <w:szCs w:val="20"/>
        </w:rPr>
      </w:pPr>
    </w:p>
    <w:p w:rsidR="00AF7C62" w:rsidP="004C1975" w:rsidRDefault="00AF7C62" w14:paraId="4FB5C4DF" w14:textId="0B4E90C2">
      <w:pPr>
        <w:spacing w:line="360" w:lineRule="auto"/>
        <w:jc w:val="both"/>
        <w:rPr>
          <w:rFonts w:cs="Arial"/>
          <w:szCs w:val="20"/>
        </w:rPr>
      </w:pPr>
    </w:p>
    <w:p w:rsidR="00AF7C62" w:rsidP="004C1975" w:rsidRDefault="00AF7C62" w14:paraId="60140B9C" w14:textId="7C0E5528">
      <w:pPr>
        <w:spacing w:line="360" w:lineRule="auto"/>
        <w:jc w:val="both"/>
        <w:rPr>
          <w:rFonts w:cs="Arial"/>
          <w:szCs w:val="20"/>
        </w:rPr>
      </w:pPr>
    </w:p>
    <w:p w:rsidR="00AF7C62" w:rsidP="004C1975" w:rsidRDefault="00AF7C62" w14:paraId="4CE5D88A" w14:textId="28B10D76">
      <w:pPr>
        <w:spacing w:line="360" w:lineRule="auto"/>
        <w:jc w:val="both"/>
        <w:rPr>
          <w:rFonts w:cs="Arial"/>
          <w:szCs w:val="20"/>
        </w:rPr>
      </w:pPr>
    </w:p>
    <w:p w:rsidR="00AF7C62" w:rsidP="004C1975" w:rsidRDefault="00AF7C62" w14:paraId="2B5E2DDA" w14:textId="5711D0B2">
      <w:pPr>
        <w:spacing w:line="360" w:lineRule="auto"/>
        <w:jc w:val="both"/>
        <w:rPr>
          <w:rFonts w:cs="Arial"/>
          <w:szCs w:val="20"/>
        </w:rPr>
      </w:pPr>
    </w:p>
    <w:p w:rsidR="00AF7C62" w:rsidP="004C1975" w:rsidRDefault="00AF7C62" w14:paraId="618027F6" w14:textId="0C89E668">
      <w:pPr>
        <w:spacing w:line="360" w:lineRule="auto"/>
        <w:jc w:val="both"/>
        <w:rPr>
          <w:rFonts w:cs="Arial"/>
          <w:szCs w:val="20"/>
        </w:rPr>
      </w:pPr>
    </w:p>
    <w:p w:rsidR="00AF7C62" w:rsidP="004C1975" w:rsidRDefault="00AF7C62" w14:paraId="2158D5B0" w14:textId="680A735D">
      <w:pPr>
        <w:spacing w:line="360" w:lineRule="auto"/>
        <w:jc w:val="both"/>
        <w:rPr>
          <w:rFonts w:cs="Arial"/>
          <w:szCs w:val="20"/>
        </w:rPr>
      </w:pPr>
    </w:p>
    <w:p w:rsidR="00AF7C62" w:rsidP="004C1975" w:rsidRDefault="00AF7C62" w14:paraId="73F899FD" w14:textId="23386BA2">
      <w:pPr>
        <w:spacing w:line="360" w:lineRule="auto"/>
        <w:jc w:val="both"/>
        <w:rPr>
          <w:rFonts w:cs="Arial"/>
          <w:szCs w:val="20"/>
        </w:rPr>
      </w:pPr>
    </w:p>
    <w:p w:rsidR="00AF7C62" w:rsidP="004C1975" w:rsidRDefault="00AF7C62" w14:paraId="4685EEE8" w14:textId="1B2B17F2">
      <w:pPr>
        <w:spacing w:line="360" w:lineRule="auto"/>
        <w:jc w:val="both"/>
        <w:rPr>
          <w:rFonts w:cs="Arial"/>
          <w:szCs w:val="20"/>
        </w:rPr>
      </w:pPr>
    </w:p>
    <w:p w:rsidR="00AF7C62" w:rsidP="004C1975" w:rsidRDefault="00AF7C62" w14:paraId="5F425456" w14:textId="0EAA54A4">
      <w:pPr>
        <w:spacing w:line="360" w:lineRule="auto"/>
        <w:jc w:val="both"/>
        <w:rPr>
          <w:rFonts w:cs="Arial"/>
          <w:szCs w:val="20"/>
        </w:rPr>
      </w:pPr>
    </w:p>
    <w:p w:rsidR="00AF7C62" w:rsidP="004C1975" w:rsidRDefault="00AF7C62" w14:paraId="377DD28C" w14:textId="74F3693C">
      <w:pPr>
        <w:spacing w:line="360" w:lineRule="auto"/>
        <w:jc w:val="both"/>
        <w:rPr>
          <w:rFonts w:cs="Arial"/>
          <w:szCs w:val="20"/>
        </w:rPr>
      </w:pPr>
    </w:p>
    <w:p w:rsidR="00C12A88" w:rsidP="004C1975" w:rsidRDefault="00C12A88" w14:paraId="39191B0F" w14:textId="77777777">
      <w:pPr>
        <w:spacing w:line="360" w:lineRule="auto"/>
        <w:jc w:val="both"/>
        <w:rPr>
          <w:rFonts w:cs="Arial"/>
          <w:szCs w:val="20"/>
        </w:rPr>
      </w:pPr>
    </w:p>
    <w:p w:rsidR="00AF7C62" w:rsidP="00AF7C62" w:rsidRDefault="00AF7C62" w14:paraId="65529D6E" w14:textId="4B26D8EB" w14:noSpellErr="1">
      <w:pPr>
        <w:pStyle w:val="Heading1"/>
        <w:numPr>
          <w:ilvl w:val="0"/>
          <w:numId w:val="12"/>
        </w:numPr>
        <w:rPr/>
      </w:pPr>
      <w:bookmarkStart w:name="_Toc1861710927" w:id="1347875509"/>
      <w:r w:rsidR="00AF7C62">
        <w:rPr/>
        <w:t>Register services</w:t>
      </w:r>
      <w:r w:rsidR="00AF7C62">
        <w:rPr/>
        <w:t xml:space="preserve"> </w:t>
      </w:r>
      <w:bookmarkEnd w:id="1347875509"/>
    </w:p>
    <w:p w:rsidR="00C12A88" w:rsidP="00C12A88" w:rsidRDefault="00C12A88" w14:paraId="2D430F56" w14:textId="77777777"/>
    <w:p w:rsidR="00C12A88" w:rsidP="00C12A88" w:rsidRDefault="00C12A88" w14:paraId="6B1DA477" w14:textId="77777777">
      <w:r>
        <w:t>Open TC /IWFND/MAINT_SERVICE</w:t>
      </w:r>
      <w:r w:rsidR="00592BAA">
        <w:t xml:space="preserve"> to register the new service. Add a new Service:</w:t>
      </w:r>
    </w:p>
    <w:p w:rsidR="00592BAA" w:rsidP="00C12A88" w:rsidRDefault="00592BAA" w14:paraId="0889F29F" w14:textId="77777777"/>
    <w:p w:rsidR="00B30EC5" w:rsidP="00C12A88" w:rsidRDefault="00B30EC5" w14:paraId="7C7DCCEB" w14:textId="77777777"/>
    <w:p w:rsidR="00B30EC5" w:rsidP="00C12A88" w:rsidRDefault="00B30EC5" w14:paraId="0A5FF1B1" w14:textId="77777777">
      <w:r>
        <w:rPr>
          <w:noProof/>
        </w:rPr>
        <w:drawing>
          <wp:inline distT="0" distB="0" distL="0" distR="0" wp14:anchorId="728EAA0C" wp14:editId="661E8D96">
            <wp:extent cx="5731510" cy="16332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33220"/>
                    </a:xfrm>
                    <a:prstGeom prst="rect">
                      <a:avLst/>
                    </a:prstGeom>
                  </pic:spPr>
                </pic:pic>
              </a:graphicData>
            </a:graphic>
          </wp:inline>
        </w:drawing>
      </w:r>
    </w:p>
    <w:p w:rsidR="00B30EC5" w:rsidP="00C12A88" w:rsidRDefault="00B30EC5" w14:paraId="16EA71E5" w14:textId="77777777"/>
    <w:p w:rsidR="00B30EC5" w:rsidP="00C12A88" w:rsidRDefault="00B30EC5" w14:paraId="6D9EB29E" w14:textId="77777777"/>
    <w:p w:rsidR="00E24EAF" w:rsidP="00C12A88" w:rsidRDefault="00E24EAF" w14:paraId="3C468152" w14:textId="77777777">
      <w:r>
        <w:t xml:space="preserve">Search with LOCAL </w:t>
      </w:r>
      <w:proofErr w:type="spellStart"/>
      <w:r>
        <w:t>the</w:t>
      </w:r>
      <w:proofErr w:type="spellEnd"/>
      <w:r>
        <w:t xml:space="preserve"> created ODATA service:</w:t>
      </w:r>
    </w:p>
    <w:p w:rsidR="00E24EAF" w:rsidP="00C12A88" w:rsidRDefault="00E24EAF" w14:paraId="4CE5FF9C" w14:textId="77777777"/>
    <w:p w:rsidR="00E24EAF" w:rsidP="00C12A88" w:rsidRDefault="004B2B1F" w14:paraId="7CC96B73" w14:textId="77777777">
      <w:r>
        <w:rPr>
          <w:noProof/>
        </w:rPr>
        <w:drawing>
          <wp:inline distT="0" distB="0" distL="0" distR="0" wp14:anchorId="126BD18F" wp14:editId="4D531FCF">
            <wp:extent cx="5731510" cy="13227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22705"/>
                    </a:xfrm>
                    <a:prstGeom prst="rect">
                      <a:avLst/>
                    </a:prstGeom>
                  </pic:spPr>
                </pic:pic>
              </a:graphicData>
            </a:graphic>
          </wp:inline>
        </w:drawing>
      </w:r>
    </w:p>
    <w:p w:rsidR="00F077F5" w:rsidP="00C12A88" w:rsidRDefault="00F077F5" w14:paraId="770AEA5F" w14:textId="77777777"/>
    <w:p w:rsidR="00F077F5" w:rsidP="00C12A88" w:rsidRDefault="00F077F5" w14:paraId="01546266" w14:textId="77777777"/>
    <w:p w:rsidR="00F077F5" w:rsidP="00C12A88" w:rsidRDefault="00F077F5" w14:paraId="37429861" w14:textId="77777777">
      <w:r>
        <w:t xml:space="preserve">Select the technical service </w:t>
      </w:r>
      <w:proofErr w:type="gramStart"/>
      <w:r>
        <w:t>and  ad</w:t>
      </w:r>
      <w:proofErr w:type="gramEnd"/>
      <w:r>
        <w:t xml:space="preserve"> service:</w:t>
      </w:r>
    </w:p>
    <w:p w:rsidR="00F077F5" w:rsidP="00C12A88" w:rsidRDefault="000965C9" w14:paraId="477F55DF" w14:textId="56D19630">
      <w:r>
        <w:rPr>
          <w:noProof/>
        </w:rPr>
        <w:drawing>
          <wp:inline distT="0" distB="0" distL="0" distR="0" wp14:anchorId="1A1A80B8" wp14:editId="05C8D635">
            <wp:extent cx="5731510" cy="19869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86915"/>
                    </a:xfrm>
                    <a:prstGeom prst="rect">
                      <a:avLst/>
                    </a:prstGeom>
                  </pic:spPr>
                </pic:pic>
              </a:graphicData>
            </a:graphic>
          </wp:inline>
        </w:drawing>
      </w:r>
    </w:p>
    <w:p w:rsidR="000965C9" w:rsidP="00C12A88" w:rsidRDefault="000965C9" w14:paraId="417B8FDF" w14:textId="3C96F3D5"/>
    <w:p w:rsidR="000965C9" w:rsidP="00C12A88" w:rsidRDefault="000965C9" w14:paraId="0614FB23" w14:textId="2A9D5679"/>
    <w:p w:rsidR="00444D3D" w:rsidP="00C12A88" w:rsidRDefault="00444D3D" w14:paraId="710B232A" w14:textId="5350FFD6"/>
    <w:p w:rsidR="00444D3D" w:rsidP="00C12A88" w:rsidRDefault="00444D3D" w14:paraId="65739F10" w14:textId="1FAA1F5A"/>
    <w:p w:rsidR="00444D3D" w:rsidP="00C12A88" w:rsidRDefault="00444D3D" w14:paraId="5C8180CE" w14:textId="6F37591E"/>
    <w:p w:rsidR="00444D3D" w:rsidP="00C12A88" w:rsidRDefault="00444D3D" w14:paraId="3962BE86" w14:textId="1C33E071"/>
    <w:p w:rsidR="00444D3D" w:rsidP="00C12A88" w:rsidRDefault="00444D3D" w14:paraId="0D3606A7" w14:textId="6CA9DF99"/>
    <w:p w:rsidR="00444D3D" w:rsidP="00C12A88" w:rsidRDefault="00444D3D" w14:paraId="4BF3F3DB" w14:textId="68DEFB63"/>
    <w:p w:rsidR="00444D3D" w:rsidP="00C12A88" w:rsidRDefault="00444D3D" w14:paraId="4D5EF535" w14:textId="247A8878"/>
    <w:p w:rsidR="00706D8C" w:rsidP="00C12A88" w:rsidRDefault="00706D8C" w14:paraId="0BD217BF" w14:textId="15E5BE0D"/>
    <w:p w:rsidR="00706D8C" w:rsidP="00C12A88" w:rsidRDefault="00706D8C" w14:paraId="29B8AD06" w14:textId="2CD290C7"/>
    <w:p w:rsidR="00706D8C" w:rsidP="00C12A88" w:rsidRDefault="00706D8C" w14:paraId="2508F4B7" w14:textId="63A0E2D3"/>
    <w:p w:rsidR="00706D8C" w:rsidP="00C12A88" w:rsidRDefault="00706D8C" w14:paraId="2E2AAA65" w14:textId="35D7B431"/>
    <w:p w:rsidR="00444D3D" w:rsidP="00C12A88" w:rsidRDefault="00444D3D" w14:paraId="4508A235" w14:textId="7743A6BD"/>
    <w:p w:rsidR="00444D3D" w:rsidP="00C12A88" w:rsidRDefault="00444D3D" w14:paraId="7ED1199A" w14:textId="77777777"/>
    <w:p w:rsidR="004E28BF" w:rsidP="00C12A88" w:rsidRDefault="00444D3D" w14:paraId="6639CB9C" w14:textId="1034D998">
      <w:r>
        <w:t>Add Name and package. Create the new service</w:t>
      </w:r>
    </w:p>
    <w:p w:rsidR="00444D3D" w:rsidP="00C12A88" w:rsidRDefault="00444D3D" w14:paraId="568C620D" w14:textId="44243AEE">
      <w:r>
        <w:rPr>
          <w:noProof/>
        </w:rPr>
        <w:drawing>
          <wp:inline distT="0" distB="0" distL="0" distR="0" wp14:anchorId="5A06E0D8" wp14:editId="54EC9BC1">
            <wp:extent cx="5731510" cy="42786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78630"/>
                    </a:xfrm>
                    <a:prstGeom prst="rect">
                      <a:avLst/>
                    </a:prstGeom>
                  </pic:spPr>
                </pic:pic>
              </a:graphicData>
            </a:graphic>
          </wp:inline>
        </w:drawing>
      </w:r>
    </w:p>
    <w:p w:rsidR="00444D3D" w:rsidP="00C12A88" w:rsidRDefault="00444D3D" w14:paraId="3CF5A7D5" w14:textId="7EC9D664"/>
    <w:p w:rsidR="00280C45" w:rsidP="00C12A88" w:rsidRDefault="00280C45" w14:paraId="2032C912" w14:textId="57586C10"/>
    <w:p w:rsidR="00280C45" w:rsidP="00C12A88" w:rsidRDefault="00280C45" w14:paraId="76368850" w14:textId="2518517C"/>
    <w:p w:rsidR="00280C45" w:rsidP="00C12A88" w:rsidRDefault="00280C45" w14:paraId="30FAD598" w14:textId="21E0F001"/>
    <w:p w:rsidR="00280C45" w:rsidP="00C12A88" w:rsidRDefault="00280C45" w14:paraId="4D640A4A" w14:textId="11EB8E01"/>
    <w:p w:rsidR="00280C45" w:rsidP="00C12A88" w:rsidRDefault="00280C45" w14:paraId="14B37D08" w14:textId="44D04604"/>
    <w:p w:rsidR="00280C45" w:rsidP="00C12A88" w:rsidRDefault="00280C45" w14:paraId="051AE471" w14:textId="73BA867C"/>
    <w:p w:rsidR="00280C45" w:rsidP="00C12A88" w:rsidRDefault="00280C45" w14:paraId="55C62F2B" w14:textId="2F0C62A8"/>
    <w:p w:rsidR="00280C45" w:rsidP="00C12A88" w:rsidRDefault="00280C45" w14:paraId="09319F4D" w14:textId="4FB8FF66"/>
    <w:p w:rsidR="00280C45" w:rsidP="00C12A88" w:rsidRDefault="00280C45" w14:paraId="072ACF43" w14:textId="105E03B3"/>
    <w:p w:rsidR="00280C45" w:rsidP="00C12A88" w:rsidRDefault="00280C45" w14:paraId="01C0B303" w14:textId="58A02A6B"/>
    <w:p w:rsidR="00280C45" w:rsidP="00C12A88" w:rsidRDefault="00280C45" w14:paraId="13882AC9" w14:textId="69DE1850"/>
    <w:p w:rsidR="00280C45" w:rsidP="00C12A88" w:rsidRDefault="00280C45" w14:paraId="0857B737" w14:textId="281C8004"/>
    <w:p w:rsidR="00280C45" w:rsidP="00C12A88" w:rsidRDefault="00280C45" w14:paraId="6867D46B" w14:textId="724D0B33"/>
    <w:p w:rsidR="00280C45" w:rsidP="00C12A88" w:rsidRDefault="00280C45" w14:paraId="10B386D0" w14:textId="52478099"/>
    <w:p w:rsidR="00280C45" w:rsidP="00C12A88" w:rsidRDefault="00280C45" w14:paraId="1C1D5FC6" w14:textId="2DF001E0"/>
    <w:p w:rsidR="00280C45" w:rsidP="00C12A88" w:rsidRDefault="00280C45" w14:paraId="6B84CB22" w14:textId="6071D29B"/>
    <w:p w:rsidR="00280C45" w:rsidP="00C12A88" w:rsidRDefault="00280C45" w14:paraId="09A97CDF" w14:textId="46283474"/>
    <w:p w:rsidR="00280C45" w:rsidP="00C12A88" w:rsidRDefault="00280C45" w14:paraId="0F711DE3" w14:textId="0194357B"/>
    <w:p w:rsidR="00280C45" w:rsidP="00C12A88" w:rsidRDefault="00280C45" w14:paraId="2DD46303" w14:textId="2A342A8E"/>
    <w:p w:rsidR="00706D8C" w:rsidP="00C12A88" w:rsidRDefault="00706D8C" w14:paraId="2E514F32" w14:textId="00580131"/>
    <w:p w:rsidR="00706D8C" w:rsidP="00C12A88" w:rsidRDefault="00706D8C" w14:paraId="4B3267FA" w14:textId="67CBBDFB"/>
    <w:p w:rsidR="00706D8C" w:rsidP="00C12A88" w:rsidRDefault="00706D8C" w14:paraId="0E443E72" w14:textId="6B1C6358"/>
    <w:p w:rsidR="00706D8C" w:rsidP="00C12A88" w:rsidRDefault="00706D8C" w14:paraId="3B1C0F32" w14:textId="3E7FBE1E"/>
    <w:p w:rsidR="00706D8C" w:rsidP="00C12A88" w:rsidRDefault="00706D8C" w14:paraId="45AD4D47" w14:textId="77777777"/>
    <w:p w:rsidR="00280C45" w:rsidP="00C12A88" w:rsidRDefault="00280C45" w14:paraId="0AD5E4CA" w14:textId="4AB6CF2E"/>
    <w:p w:rsidR="00280C45" w:rsidP="00C12A88" w:rsidRDefault="00280C45" w14:paraId="62370195" w14:textId="7344A437"/>
    <w:p w:rsidR="00280C45" w:rsidP="00C12A88" w:rsidRDefault="00280C45" w14:paraId="2B5CD22F" w14:textId="22F826D3"/>
    <w:p w:rsidR="00280C45" w:rsidP="00C12A88" w:rsidRDefault="00280C45" w14:paraId="24F626A6" w14:textId="77777777"/>
    <w:p w:rsidR="00444D3D" w:rsidP="00C12A88" w:rsidRDefault="00444D3D" w14:paraId="09ED8E24" w14:textId="7972BDD6"/>
    <w:p w:rsidR="00001E80" w:rsidP="00001E80" w:rsidRDefault="00001E80" w14:paraId="3030CFD9" w14:textId="04A225A1" w14:noSpellErr="1">
      <w:pPr>
        <w:pStyle w:val="Heading1"/>
        <w:numPr>
          <w:ilvl w:val="0"/>
          <w:numId w:val="12"/>
        </w:numPr>
        <w:rPr/>
      </w:pPr>
      <w:bookmarkStart w:name="_Toc1201885318" w:id="1267862118"/>
      <w:r w:rsidR="00001E80">
        <w:rPr/>
        <w:t>development</w:t>
      </w:r>
      <w:r w:rsidR="00001E80">
        <w:rPr/>
        <w:t xml:space="preserve"> </w:t>
      </w:r>
      <w:bookmarkEnd w:id="1267862118"/>
    </w:p>
    <w:p w:rsidR="00001E80" w:rsidP="00001E80" w:rsidRDefault="00001E80" w14:paraId="5B8A4FC1" w14:textId="642276C7"/>
    <w:p w:rsidR="00BA7922" w:rsidP="00BA7922" w:rsidRDefault="00001E80" w14:paraId="26B03A52" w14:textId="20CC253F">
      <w:r>
        <w:t xml:space="preserve">Start the workbench with TC SE80 and select the package, which the ODATA service classes are generated. Always redefine methods </w:t>
      </w:r>
      <w:r w:rsidR="00F3124C">
        <w:t xml:space="preserve">in class with *DPC_EXT. </w:t>
      </w:r>
      <w:r w:rsidR="00BA7922">
        <w:t xml:space="preserve">Redefine the method </w:t>
      </w:r>
      <w:r w:rsidRPr="00552628" w:rsidR="00BA7922">
        <w:t>/IWBEP/IF_MGW_APPL_SRV_RUNTIME~EXECUTE_ACTION</w:t>
      </w:r>
      <w:r w:rsidR="00BA7922">
        <w:t>. This method will be called when a function import is executed.</w:t>
      </w:r>
    </w:p>
    <w:p w:rsidR="00BA7922" w:rsidP="00BA7922" w:rsidRDefault="00BA7922" w14:paraId="52BDB116" w14:textId="523F729B"/>
    <w:p w:rsidR="00BA7922" w:rsidP="00BA7922" w:rsidRDefault="007311EE" w14:paraId="671C8770" w14:textId="0342F9CC">
      <w:r>
        <w:rPr>
          <w:noProof/>
        </w:rPr>
        <w:drawing>
          <wp:inline distT="0" distB="0" distL="0" distR="0" wp14:anchorId="7AE84F70" wp14:editId="3D3C6783">
            <wp:extent cx="5731510" cy="31197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9755"/>
                    </a:xfrm>
                    <a:prstGeom prst="rect">
                      <a:avLst/>
                    </a:prstGeom>
                  </pic:spPr>
                </pic:pic>
              </a:graphicData>
            </a:graphic>
          </wp:inline>
        </w:drawing>
      </w:r>
    </w:p>
    <w:p w:rsidR="007311EE" w:rsidP="00BA7922" w:rsidRDefault="007311EE" w14:paraId="3B75ABAD" w14:textId="2C47D7E7"/>
    <w:p w:rsidR="007311EE" w:rsidP="00BA7922" w:rsidRDefault="007311EE" w14:paraId="5B329168" w14:textId="4595912E">
      <w:r>
        <w:t>Add following coding:</w:t>
      </w:r>
    </w:p>
    <w:p w:rsidR="0065203C" w:rsidP="00BA7922" w:rsidRDefault="0065203C" w14:paraId="15EF63AF" w14:textId="77777777"/>
    <w:p w:rsidR="007311EE" w:rsidP="00BA7922" w:rsidRDefault="00EC7AAE" w14:paraId="632B9DD0" w14:textId="46BF9496">
      <w:r>
        <w:rPr>
          <w:noProof/>
        </w:rPr>
        <w:drawing>
          <wp:inline distT="0" distB="0" distL="0" distR="0" wp14:anchorId="5A233966" wp14:editId="69D46F25">
            <wp:extent cx="2034632" cy="3402957"/>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0326" cy="3412480"/>
                    </a:xfrm>
                    <a:prstGeom prst="rect">
                      <a:avLst/>
                    </a:prstGeom>
                  </pic:spPr>
                </pic:pic>
              </a:graphicData>
            </a:graphic>
          </wp:inline>
        </w:drawing>
      </w:r>
    </w:p>
    <w:p w:rsidR="00A46397" w:rsidP="00BA7922" w:rsidRDefault="00A46397" w14:paraId="3EB4236C" w14:textId="1FBFB36A"/>
    <w:p w:rsidR="00A46397" w:rsidP="00BA7922" w:rsidRDefault="00A46397" w14:paraId="1852A06F" w14:textId="34E17B45"/>
    <w:p w:rsidR="00A46397" w:rsidP="00BA7922" w:rsidRDefault="00A46397" w14:paraId="4942E1B4" w14:textId="25D995DA"/>
    <w:p w:rsidR="00A46397" w:rsidP="00BA7922" w:rsidRDefault="00A46397" w14:paraId="27568F68" w14:textId="3EC86000"/>
    <w:p w:rsidR="00A46397" w:rsidP="00BA7922" w:rsidRDefault="00A46397" w14:paraId="2817A3F6" w14:textId="2DF9E48B"/>
    <w:p w:rsidR="00A46397" w:rsidP="00BA7922" w:rsidRDefault="00A46397" w14:paraId="66C1699B" w14:textId="24FD5998"/>
    <w:p w:rsidR="00A46397" w:rsidP="00BA7922" w:rsidRDefault="00A46397" w14:paraId="2662E07B" w14:textId="3A4A945E"/>
    <w:p w:rsidR="00A46397" w:rsidP="00BA7922" w:rsidRDefault="00A46397" w14:paraId="5A2AB124" w14:textId="32DA877F"/>
    <w:p w:rsidR="00A46397" w:rsidP="00BA7922" w:rsidRDefault="00A46397" w14:paraId="048CEFAD" w14:textId="2DD37FD6"/>
    <w:p w:rsidR="00A46397" w:rsidP="00BA7922" w:rsidRDefault="00A46397" w14:paraId="25DC133B" w14:textId="77777777"/>
    <w:p w:rsidR="003E2D29" w:rsidP="00BA7922" w:rsidRDefault="003E2D29" w14:paraId="431F6EA1" w14:textId="27E3F739"/>
    <w:p w:rsidR="003E2D29" w:rsidP="00BA7922" w:rsidRDefault="003E2D29" w14:paraId="6F900C49" w14:textId="5BE4D0F9">
      <w:r>
        <w:rPr>
          <w:noProof/>
        </w:rPr>
        <w:drawing>
          <wp:inline distT="0" distB="0" distL="0" distR="0" wp14:anchorId="35A442C7" wp14:editId="6535CC20">
            <wp:extent cx="3325709" cy="258079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0274" cy="2584339"/>
                    </a:xfrm>
                    <a:prstGeom prst="rect">
                      <a:avLst/>
                    </a:prstGeom>
                  </pic:spPr>
                </pic:pic>
              </a:graphicData>
            </a:graphic>
          </wp:inline>
        </w:drawing>
      </w:r>
    </w:p>
    <w:p w:rsidR="003E2D29" w:rsidP="00BA7922" w:rsidRDefault="003E2D29" w14:paraId="7431C921" w14:textId="2EC88DCF"/>
    <w:p w:rsidR="003E2D29" w:rsidP="00BA7922" w:rsidRDefault="003E2D29" w14:paraId="5EF4FCD6" w14:textId="3E162A36">
      <w:r>
        <w:t>Creating Exception class:</w:t>
      </w:r>
    </w:p>
    <w:p w:rsidR="003E2D29" w:rsidP="00BA7922" w:rsidRDefault="003E2D29" w14:paraId="735E2DD5" w14:textId="77777777"/>
    <w:p w:rsidR="00EC7AAE" w:rsidP="00BA7922" w:rsidRDefault="00943C32" w14:paraId="0DD16B2C" w14:textId="189AFA1C">
      <w:r>
        <w:rPr>
          <w:noProof/>
        </w:rPr>
        <w:drawing>
          <wp:inline distT="0" distB="0" distL="0" distR="0" wp14:anchorId="7BB94ED4" wp14:editId="3C94194A">
            <wp:extent cx="6120765" cy="2044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044065"/>
                    </a:xfrm>
                    <a:prstGeom prst="rect">
                      <a:avLst/>
                    </a:prstGeom>
                  </pic:spPr>
                </pic:pic>
              </a:graphicData>
            </a:graphic>
          </wp:inline>
        </w:drawing>
      </w:r>
    </w:p>
    <w:p w:rsidR="00943C32" w:rsidP="00BA7922" w:rsidRDefault="00943C32" w14:paraId="0C79CFEE" w14:textId="382A8313"/>
    <w:p w:rsidR="00943C32" w:rsidP="00BA7922" w:rsidRDefault="00943C32" w14:paraId="51F350C9" w14:textId="77777777"/>
    <w:p w:rsidRPr="00001E80" w:rsidR="00BA7922" w:rsidP="00001E80" w:rsidRDefault="00BA7922" w14:paraId="04173AB8" w14:textId="77777777"/>
    <w:p w:rsidR="00444D3D" w:rsidP="00C12A88" w:rsidRDefault="00444D3D" w14:paraId="41E9B4E0" w14:textId="77777777"/>
    <w:p w:rsidR="004E28BF" w:rsidP="00C12A88" w:rsidRDefault="004E28BF" w14:paraId="3F243A39" w14:textId="77777777"/>
    <w:p w:rsidR="004E28BF" w:rsidP="00C12A88" w:rsidRDefault="004E28BF" w14:paraId="358CFB58" w14:textId="77777777"/>
    <w:p w:rsidR="004E28BF" w:rsidP="00C12A88" w:rsidRDefault="004E28BF" w14:paraId="36B231FA" w14:textId="77777777"/>
    <w:p w:rsidR="004E28BF" w:rsidP="00C12A88" w:rsidRDefault="00280C45" w14:paraId="00EA4A86" w14:textId="75152543">
      <w:r>
        <w:object w:dxaOrig="1538" w:dyaOrig="991" w14:anchorId="67C36958">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pt;height:49.75pt" o:ole="" type="#_x0000_t75">
            <v:imagedata o:title="" r:id="rId39"/>
          </v:shape>
          <o:OLEObject Type="Embed" ProgID="Package" ShapeID="_x0000_i1025" DrawAspect="Icon" ObjectID="_1701605181" r:id="rId40"/>
        </w:object>
      </w:r>
      <w:r>
        <w:object w:dxaOrig="1538" w:dyaOrig="991" w14:anchorId="370135AF">
          <v:shape id="_x0000_i1026" style="width:77pt;height:49.75pt" o:ole="" type="#_x0000_t75">
            <v:imagedata o:title="" r:id="rId41"/>
          </v:shape>
          <o:OLEObject Type="Embed" ProgID="Package" ShapeID="_x0000_i1026" DrawAspect="Icon" ObjectID="_1701605182" r:id="rId42"/>
        </w:object>
      </w:r>
      <w:r w:rsidR="0020023A">
        <w:object w:dxaOrig="1538" w:dyaOrig="991" w14:anchorId="05D43CFF">
          <v:shape id="_x0000_i1027" style="width:77pt;height:49.75pt" o:ole="" type="#_x0000_t75">
            <v:imagedata o:title="" r:id="rId43"/>
          </v:shape>
          <o:OLEObject Type="Embed" ProgID="Package" ShapeID="_x0000_i1027" DrawAspect="Icon" ObjectID="_1701605183" r:id="rId44"/>
        </w:object>
      </w:r>
      <w:r>
        <w:object w:dxaOrig="1538" w:dyaOrig="991" w14:anchorId="1D394A2F">
          <v:shape id="_x0000_i1028" style="width:77pt;height:49.75pt" o:ole="" type="#_x0000_t75">
            <v:imagedata o:title="" r:id="rId45"/>
          </v:shape>
          <o:OLEObject Type="Embed" ProgID="Package" ShapeID="_x0000_i1028" DrawAspect="Icon" ObjectID="_1701605184" r:id="rId46"/>
        </w:object>
      </w:r>
      <w:r>
        <w:object w:dxaOrig="1538" w:dyaOrig="991" w14:anchorId="4E3AF57F">
          <v:shape id="_x0000_i1029" style="width:77pt;height:49.75pt" o:ole="" type="#_x0000_t75">
            <v:imagedata o:title="" r:id="rId47"/>
          </v:shape>
          <o:OLEObject Type="Embed" ProgID="Package" ShapeID="_x0000_i1029" DrawAspect="Icon" ObjectID="_1701605185" r:id="rId48"/>
        </w:object>
      </w:r>
      <w:r>
        <w:object w:dxaOrig="1538" w:dyaOrig="991" w14:anchorId="6D57E6A8">
          <v:shape id="_x0000_i1030" style="width:77pt;height:49.75pt" o:ole="" type="#_x0000_t75">
            <v:imagedata o:title="" r:id="rId49"/>
          </v:shape>
          <o:OLEObject Type="Embed" ProgID="Package" ShapeID="_x0000_i1030" DrawAspect="Icon" ObjectID="_1701605186" r:id="rId50"/>
        </w:object>
      </w:r>
      <w:r>
        <w:object w:dxaOrig="1538" w:dyaOrig="991" w14:anchorId="521465C4">
          <v:shape id="_x0000_i1031" style="width:77pt;height:49.75pt" o:ole="" type="#_x0000_t75">
            <v:imagedata o:title="" r:id="rId51"/>
          </v:shape>
          <o:OLEObject Type="Embed" ProgID="Package" ShapeID="_x0000_i1031" DrawAspect="Icon" ObjectID="_1701605187" r:id="rId52"/>
        </w:object>
      </w:r>
    </w:p>
    <w:p w:rsidR="00280C45" w:rsidP="00C12A88" w:rsidRDefault="00280C45" w14:paraId="6958F9C9" w14:textId="15738337"/>
    <w:p w:rsidR="00280C45" w:rsidP="00C12A88" w:rsidRDefault="00280C45" w14:paraId="0B7D9DBD" w14:textId="6D191D72"/>
    <w:p w:rsidR="00280C45" w:rsidP="00C12A88" w:rsidRDefault="00280C45" w14:paraId="778B8AAF" w14:textId="3F54478C"/>
    <w:p w:rsidR="00280C45" w:rsidP="00C12A88" w:rsidRDefault="00280C45" w14:paraId="1F4995F6" w14:textId="650AB882"/>
    <w:p w:rsidR="00280C45" w:rsidP="00C12A88" w:rsidRDefault="00280C45" w14:paraId="675551A1" w14:textId="4F2977BC"/>
    <w:p w:rsidR="00280C45" w:rsidP="00C12A88" w:rsidRDefault="00280C45" w14:paraId="04E356DE" w14:textId="208847E2"/>
    <w:p w:rsidR="00280C45" w:rsidP="00C12A88" w:rsidRDefault="00280C45" w14:paraId="73A18174" w14:textId="15F0360E"/>
    <w:p w:rsidR="007B11E9" w:rsidP="00A46397" w:rsidRDefault="007B11E9" w14:paraId="38298F1A" w14:textId="3242E3A3" w14:noSpellErr="1">
      <w:pPr>
        <w:pStyle w:val="Heading1"/>
        <w:numPr>
          <w:ilvl w:val="0"/>
          <w:numId w:val="12"/>
        </w:numPr>
        <w:rPr/>
      </w:pPr>
      <w:bookmarkStart w:name="_Toc1197730491" w:id="949279876"/>
      <w:r w:rsidR="007B11E9">
        <w:rPr/>
        <w:t>Test</w:t>
      </w:r>
      <w:bookmarkEnd w:id="949279876"/>
    </w:p>
    <w:p w:rsidR="007B11E9" w:rsidP="007B11E9" w:rsidRDefault="007B11E9" w14:paraId="4B23C15A" w14:textId="35BD6B12"/>
    <w:p w:rsidR="003E6C8F" w:rsidP="007B11E9" w:rsidRDefault="003E6C8F" w14:paraId="1129AEB9" w14:textId="1922CBB1">
      <w:r>
        <w:t>System: QM7</w:t>
      </w:r>
    </w:p>
    <w:p w:rsidR="003E6C8F" w:rsidP="007B11E9" w:rsidRDefault="003E6C8F" w14:paraId="66ECFF5E" w14:textId="0C147744">
      <w:r>
        <w:t>Client: 131</w:t>
      </w:r>
    </w:p>
    <w:p w:rsidR="00513810" w:rsidP="007B11E9" w:rsidRDefault="00513810" w14:paraId="31B59631" w14:textId="4D7D02DB">
      <w:r>
        <w:t>Inbound Delivery: 410000013801</w:t>
      </w:r>
    </w:p>
    <w:p w:rsidR="003E6C8F" w:rsidP="007B11E9" w:rsidRDefault="003E6C8F" w14:paraId="7F02091D" w14:textId="0C24A622"/>
    <w:p w:rsidR="003E6C8F" w:rsidP="007B11E9" w:rsidRDefault="00513810" w14:paraId="75061EEB" w14:textId="4FE3683F">
      <w:r>
        <w:rPr>
          <w:noProof/>
        </w:rPr>
        <w:drawing>
          <wp:inline distT="0" distB="0" distL="0" distR="0" wp14:anchorId="2F894A28" wp14:editId="152A1FD9">
            <wp:extent cx="6120765" cy="3299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299460"/>
                    </a:xfrm>
                    <a:prstGeom prst="rect">
                      <a:avLst/>
                    </a:prstGeom>
                  </pic:spPr>
                </pic:pic>
              </a:graphicData>
            </a:graphic>
          </wp:inline>
        </w:drawing>
      </w:r>
    </w:p>
    <w:p w:rsidR="00513810" w:rsidP="007B11E9" w:rsidRDefault="00513810" w14:paraId="622306CF" w14:textId="74C92FCD"/>
    <w:p w:rsidR="00513810" w:rsidP="007B11E9" w:rsidRDefault="00513810" w14:paraId="653BCE4C" w14:textId="77777777"/>
    <w:p w:rsidR="00AF6F92" w:rsidP="007B11E9" w:rsidRDefault="008F2224" w14:paraId="08462C90" w14:textId="3217F579">
      <w:r>
        <w:rPr>
          <w:noProof/>
        </w:rPr>
        <w:drawing>
          <wp:inline distT="0" distB="0" distL="0" distR="0" wp14:anchorId="205B50F6" wp14:editId="2AD46AF5">
            <wp:extent cx="6120765"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3190240"/>
                    </a:xfrm>
                    <a:prstGeom prst="rect">
                      <a:avLst/>
                    </a:prstGeom>
                  </pic:spPr>
                </pic:pic>
              </a:graphicData>
            </a:graphic>
          </wp:inline>
        </w:drawing>
      </w:r>
    </w:p>
    <w:p w:rsidR="008F2224" w:rsidP="007B11E9" w:rsidRDefault="008F2224" w14:paraId="5C30ECD6" w14:textId="5BFAAB54"/>
    <w:p w:rsidR="008F2224" w:rsidP="007B11E9" w:rsidRDefault="008F2224" w14:paraId="3A8B8A56" w14:textId="00D43EDD"/>
    <w:p w:rsidR="00957F2C" w:rsidP="007B11E9" w:rsidRDefault="00957F2C" w14:paraId="697C4913" w14:textId="600C3EDC"/>
    <w:p w:rsidR="00957F2C" w:rsidP="007B11E9" w:rsidRDefault="00957F2C" w14:paraId="50D464DF" w14:textId="7F2EAEE0"/>
    <w:p w:rsidR="00957F2C" w:rsidP="007B11E9" w:rsidRDefault="00957F2C" w14:paraId="3CF7CED9" w14:textId="09C71DE6"/>
    <w:p w:rsidR="00957F2C" w:rsidP="007B11E9" w:rsidRDefault="00957F2C" w14:paraId="36D2A379" w14:textId="49D62529"/>
    <w:p w:rsidR="00957F2C" w:rsidP="007B11E9" w:rsidRDefault="00957F2C" w14:paraId="375C6552" w14:textId="3FCABE3D"/>
    <w:p w:rsidR="00957F2C" w:rsidP="007B11E9" w:rsidRDefault="00957F2C" w14:paraId="5FF0FAA2" w14:textId="3ACBF5D7"/>
    <w:p w:rsidR="00957F2C" w:rsidP="007B11E9" w:rsidRDefault="000F6F88" w14:paraId="3DA2FC8B" w14:textId="779CD2E1">
      <w:r>
        <w:rPr>
          <w:noProof/>
        </w:rPr>
        <w:drawing>
          <wp:inline distT="0" distB="0" distL="0" distR="0" wp14:anchorId="432256B2" wp14:editId="3899995A">
            <wp:extent cx="6120765" cy="3237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237230"/>
                    </a:xfrm>
                    <a:prstGeom prst="rect">
                      <a:avLst/>
                    </a:prstGeom>
                  </pic:spPr>
                </pic:pic>
              </a:graphicData>
            </a:graphic>
          </wp:inline>
        </w:drawing>
      </w:r>
    </w:p>
    <w:p w:rsidR="000F6F88" w:rsidP="007B11E9" w:rsidRDefault="000F6F88" w14:paraId="565302FD" w14:textId="49A68A7D"/>
    <w:p w:rsidR="000F6F88" w:rsidP="007B11E9" w:rsidRDefault="000F6F88" w14:paraId="151BAA70" w14:textId="61665A09"/>
    <w:p w:rsidR="000F6F88" w:rsidP="007B11E9" w:rsidRDefault="000F6F88" w14:paraId="2E98F2D2" w14:textId="3CA83D2D"/>
    <w:p w:rsidR="000F6F88" w:rsidP="007B11E9" w:rsidRDefault="000F6F88" w14:paraId="1D3FCDDA" w14:textId="33C8EA41"/>
    <w:p w:rsidR="000F6F88" w:rsidP="007B11E9" w:rsidRDefault="000F6F88" w14:paraId="3DCF9315" w14:textId="5F4A73CE"/>
    <w:p w:rsidR="000F6F88" w:rsidP="007B11E9" w:rsidRDefault="000F6F88" w14:paraId="4649843F" w14:textId="0D6339A2"/>
    <w:p w:rsidR="000F6F88" w:rsidP="007B11E9" w:rsidRDefault="000F6F88" w14:paraId="32A6C00A" w14:textId="4221FE59"/>
    <w:p w:rsidR="000F6F88" w:rsidP="007B11E9" w:rsidRDefault="000F6F88" w14:paraId="2D277772" w14:textId="5E1E2575"/>
    <w:p w:rsidR="000F6F88" w:rsidP="007B11E9" w:rsidRDefault="000F6F88" w14:paraId="458FD990" w14:textId="3A9A3DE8"/>
    <w:p w:rsidR="000F6F88" w:rsidP="007B11E9" w:rsidRDefault="000F6F88" w14:paraId="4A45C9E4" w14:textId="725F1D25"/>
    <w:p w:rsidR="000F6F88" w:rsidP="007B11E9" w:rsidRDefault="000F6F88" w14:paraId="45EE152B" w14:textId="59AEEEDB"/>
    <w:p w:rsidR="000F6F88" w:rsidP="007B11E9" w:rsidRDefault="000F6F88" w14:paraId="270E3867" w14:textId="67969005"/>
    <w:p w:rsidR="000F6F88" w:rsidP="007B11E9" w:rsidRDefault="000F6F88" w14:paraId="16201065" w14:textId="6721C0D7"/>
    <w:p w:rsidR="000F6F88" w:rsidP="007B11E9" w:rsidRDefault="000F6F88" w14:paraId="14EFE342" w14:textId="51EE04B6"/>
    <w:p w:rsidR="000F6F88" w:rsidP="007B11E9" w:rsidRDefault="000F6F88" w14:paraId="33379AA0" w14:textId="7733C42A"/>
    <w:p w:rsidR="000F6F88" w:rsidP="007B11E9" w:rsidRDefault="000F6F88" w14:paraId="17F96982" w14:textId="56516995"/>
    <w:p w:rsidR="000F6F88" w:rsidP="007B11E9" w:rsidRDefault="000F6F88" w14:paraId="0C4C4C4E" w14:textId="6617F146"/>
    <w:p w:rsidR="000F6F88" w:rsidP="007B11E9" w:rsidRDefault="000F6F88" w14:paraId="3F8FF953" w14:textId="115CB867"/>
    <w:p w:rsidR="000F6F88" w:rsidP="007B11E9" w:rsidRDefault="000F6F88" w14:paraId="2D1AF354" w14:textId="7DF5A1EC"/>
    <w:p w:rsidR="000F6F88" w:rsidP="007B11E9" w:rsidRDefault="000F6F88" w14:paraId="5351D4B7" w14:textId="055A6599"/>
    <w:p w:rsidR="000F6F88" w:rsidP="007B11E9" w:rsidRDefault="000F6F88" w14:paraId="77F84E62" w14:textId="0BE40176"/>
    <w:p w:rsidR="000F6F88" w:rsidP="007B11E9" w:rsidRDefault="000F6F88" w14:paraId="4518C915" w14:textId="62E713D4"/>
    <w:p w:rsidR="000F6F88" w:rsidP="007B11E9" w:rsidRDefault="000F6F88" w14:paraId="55F086C1" w14:textId="076E72AF"/>
    <w:p w:rsidR="000F6F88" w:rsidP="007B11E9" w:rsidRDefault="000F6F88" w14:paraId="33324B83" w14:textId="2B87B350"/>
    <w:p w:rsidR="000F6F88" w:rsidP="007B11E9" w:rsidRDefault="000F6F88" w14:paraId="0FF6CBEC" w14:textId="09F9D7A2"/>
    <w:p w:rsidR="000F6F88" w:rsidP="007B11E9" w:rsidRDefault="000F6F88" w14:paraId="50D20C7C" w14:textId="2535D873"/>
    <w:p w:rsidR="00280C45" w:rsidP="00C12A88" w:rsidRDefault="00280C45" w14:paraId="277CFBC9" w14:textId="77777777" w14:noSpellErr="1"/>
    <w:p w:rsidR="00280C45" w:rsidP="00C12A88" w:rsidRDefault="00280C45" w14:paraId="62F09849" w14:textId="77777777"/>
    <w:p w:rsidR="00280C45" w:rsidP="00C12A88" w:rsidRDefault="00280C45" w14:paraId="35837666" w14:textId="77777777"/>
    <w:p w:rsidR="00280C45" w:rsidP="00C12A88" w:rsidRDefault="00280C45" w14:paraId="3C6792C5" w14:textId="77777777"/>
    <w:p w:rsidR="004D457F" w:rsidP="004C1975" w:rsidRDefault="004D457F" w14:paraId="14595278" w14:textId="449140E8">
      <w:pPr>
        <w:spacing w:line="360" w:lineRule="auto"/>
        <w:jc w:val="both"/>
      </w:pPr>
    </w:p>
    <w:p w:rsidR="00A46397" w:rsidP="004C1975" w:rsidRDefault="00A46397" w14:paraId="1373D1AF" w14:textId="5D3FF266">
      <w:pPr>
        <w:spacing w:line="360" w:lineRule="auto"/>
        <w:jc w:val="both"/>
      </w:pPr>
    </w:p>
    <w:p w:rsidR="00A46397" w:rsidP="004C1975" w:rsidRDefault="00A46397" w14:paraId="79432C5C" w14:textId="2109C88C">
      <w:pPr>
        <w:spacing w:line="360" w:lineRule="auto"/>
        <w:jc w:val="both"/>
      </w:pPr>
    </w:p>
    <w:p w:rsidRPr="003A5B04" w:rsidR="00653684" w:rsidP="004C1975" w:rsidRDefault="00653684" w14:paraId="41BD8429" w14:textId="77777777">
      <w:pPr>
        <w:spacing w:line="360" w:lineRule="auto"/>
        <w:jc w:val="both"/>
        <w:rPr>
          <w:rFonts w:cs="Arial"/>
          <w:szCs w:val="20"/>
        </w:rPr>
      </w:pPr>
    </w:p>
    <w:sectPr w:rsidRPr="003A5B04" w:rsidR="00653684" w:rsidSect="00653684">
      <w:headerReference w:type="first" r:id="rId56"/>
      <w:footerReference w:type="first" r:id="rId57"/>
      <w:pgSz w:w="11907" w:h="16840" w:orient="portrait" w:code="9"/>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001CE" w:rsidP="00D2195C" w:rsidRDefault="00A001CE" w14:paraId="3DD00023" w14:textId="77777777">
      <w:r>
        <w:separator/>
      </w:r>
    </w:p>
    <w:p w:rsidR="00A001CE" w:rsidRDefault="00A001CE" w14:paraId="6FA21D7F" w14:textId="77777777"/>
    <w:p w:rsidR="00A001CE" w:rsidRDefault="00A001CE" w14:paraId="395288B9" w14:textId="77777777"/>
  </w:endnote>
  <w:endnote w:type="continuationSeparator" w:id="0">
    <w:p w:rsidR="00A001CE" w:rsidP="00D2195C" w:rsidRDefault="00A001CE" w14:paraId="663D53C1" w14:textId="77777777">
      <w:r>
        <w:continuationSeparator/>
      </w:r>
    </w:p>
    <w:p w:rsidR="00A001CE" w:rsidRDefault="00A001CE" w14:paraId="59C302FB" w14:textId="77777777"/>
    <w:p w:rsidR="00A001CE" w:rsidRDefault="00A001CE" w14:paraId="2956384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BentonSans Book Italic">
    <w:panose1 w:val="02000503000000090004"/>
    <w:charset w:val="00"/>
    <w:family w:val="auto"/>
    <w:pitch w:val="variable"/>
    <w:sig w:usb0="A00002FF" w:usb1="5000A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Pr="00756366" w:rsidR="00FC28F0" w:rsidP="008425F8" w:rsidRDefault="00FC28F0" w14:paraId="6712DA63" w14:textId="6B6E7F4C">
    <w:pPr>
      <w:pStyle w:val="Footer"/>
      <w:tabs>
        <w:tab w:val="clear" w:pos="4536"/>
        <w:tab w:val="clear" w:pos="9072"/>
        <w:tab w:val="right" w:pos="9639"/>
      </w:tabs>
      <w:rPr>
        <w:sz w:val="18"/>
        <w:szCs w:val="18"/>
      </w:rPr>
    </w:pPr>
    <w:r>
      <w:rPr>
        <w:noProof/>
        <w:lang w:eastAsia="de-DE"/>
      </w:rPr>
      <mc:AlternateContent>
        <mc:Choice Requires="wps">
          <w:drawing>
            <wp:anchor distT="0" distB="0" distL="114300" distR="114300" simplePos="0" relativeHeight="251657216" behindDoc="1" locked="0" layoutInCell="1" allowOverlap="1" wp14:anchorId="3EBE2B4B" wp14:editId="208FA7C7">
              <wp:simplePos x="0" y="0"/>
              <wp:positionH relativeFrom="column">
                <wp:posOffset>28575</wp:posOffset>
              </wp:positionH>
              <wp:positionV relativeFrom="paragraph">
                <wp:posOffset>-116840</wp:posOffset>
              </wp:positionV>
              <wp:extent cx="6120130" cy="4445"/>
              <wp:effectExtent l="0" t="0" r="13970"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style="position:absolute;margin-left:2.25pt;margin-top:-9.2pt;width:481.9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2027C9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"/>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39</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FC28F0" w:rsidP="00AE1F57" w:rsidRDefault="00FC28F0" w14:paraId="0D15AC2B" w14:textId="77777777">
    <w:pPr>
      <w:pStyle w:val="Footer"/>
      <w:tabs>
        <w:tab w:val="clear" w:pos="9072"/>
        <w:tab w:val="right" w:pos="9639"/>
      </w:tabs>
    </w:pPr>
    <w:r>
      <w:rPr>
        <w:noProof/>
        <w:lang w:eastAsia="de-DE"/>
      </w:rPr>
      <w:drawing>
        <wp:anchor distT="0" distB="0" distL="114300" distR="114300" simplePos="0" relativeHeight="251716608" behindDoc="0" locked="0" layoutInCell="1" allowOverlap="1" wp14:anchorId="656F234D" wp14:editId="73AA212E">
          <wp:simplePos x="0" y="0"/>
          <wp:positionH relativeFrom="page">
            <wp:posOffset>4883150</wp:posOffset>
          </wp:positionH>
          <wp:positionV relativeFrom="page">
            <wp:posOffset>9649460</wp:posOffset>
          </wp:positionV>
          <wp:extent cx="2048256" cy="375514"/>
          <wp:effectExtent l="0" t="0" r="9525" b="5715"/>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256" cy="375514"/>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p w:rsidR="00FC28F0" w:rsidP="0076305D" w:rsidRDefault="00FC28F0" w14:paraId="0A32F2B4" w14:textId="77777777">
    <w:pPr>
      <w:jc w:val="right"/>
    </w:pPr>
    <w:r>
      <w:rPr>
        <w:noProof/>
        <w:lang w:eastAsia="de-DE"/>
      </w:rPr>
      <mc:AlternateContent>
        <mc:Choice Requires="wps">
          <w:drawing>
            <wp:anchor distT="0" distB="0" distL="114300" distR="114300" simplePos="0" relativeHeight="251661312" behindDoc="0" locked="0" layoutInCell="1" allowOverlap="1" wp14:anchorId="6A5C650A" wp14:editId="759D327B">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Pr="00815514" w:rsidR="00FC28F0" w:rsidP="00300C6E" w:rsidRDefault="00FC28F0" w14:paraId="6FFD1310" w14:textId="77777777">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w14:anchorId="6A5C650A">
              <v:stroke joinstyle="miter"/>
              <v:path gradientshapeok="t" o:connecttype="rect"/>
            </v:shapetype>
            <v:shape id="Text Box 33" style="position:absolute;left:0;text-align:left;margin-left:-7.9pt;margin-top:-160.15pt;width:185.8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">
              <v:textbox>
                <w:txbxContent>
                  <w:p w:rsidRPr="00815514" w:rsidR="00FC28F0" w:rsidP="00300C6E" w:rsidRDefault="00FC28F0" w14:paraId="6FFD1310" w14:textId="77777777">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85888" behindDoc="0" locked="0" layoutInCell="1" allowOverlap="1" wp14:anchorId="2AA69092" wp14:editId="5304FC7E">
              <wp:simplePos x="0" y="0"/>
              <wp:positionH relativeFrom="column">
                <wp:posOffset>-95885</wp:posOffset>
              </wp:positionH>
              <wp:positionV relativeFrom="page">
                <wp:posOffset>7675880</wp:posOffset>
              </wp:positionV>
              <wp:extent cx="595874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745" cy="15862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Pr="00B15CCE" w:rsidR="00FC28F0" w:rsidP="00B15CCE" w:rsidRDefault="00FC28F0" w14:paraId="27F95188"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rsidRPr="00B15CCE" w:rsidR="00FC28F0" w:rsidP="00B15CCE" w:rsidRDefault="00FC28F0" w14:paraId="22B99896"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Pr="00B15CCE" w:rsidR="00FC28F0" w:rsidP="00B15CCE" w:rsidRDefault="00FC28F0" w14:paraId="451F8596" w14:textId="77777777">
                          <w:pPr>
                            <w:shd w:val="clear" w:color="auto" w:fill="FFFFFF"/>
                            <w:rPr>
                              <w:rFonts w:cs="Arial"/>
                              <w:color w:val="000000" w:themeColor="text1"/>
                              <w:sz w:val="10"/>
                              <w:szCs w:val="10"/>
                              <w:lang w:val="en"/>
                            </w:rPr>
                          </w:pPr>
                        </w:p>
                        <w:p w:rsidRPr="00B15CCE" w:rsidR="00FC28F0" w:rsidP="00B15CCE" w:rsidRDefault="00FC28F0" w14:paraId="6554B630"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Pr="00B15CCE" w:rsidR="00FC28F0" w:rsidP="00B15CCE" w:rsidRDefault="00FC28F0" w14:paraId="7DDE4273" w14:textId="77777777">
                          <w:pPr>
                            <w:shd w:val="clear" w:color="auto" w:fill="FFFFFF"/>
                            <w:rPr>
                              <w:rFonts w:cs="Arial"/>
                              <w:color w:val="000000" w:themeColor="text1"/>
                              <w:sz w:val="10"/>
                              <w:szCs w:val="10"/>
                              <w:lang w:val="en"/>
                            </w:rPr>
                          </w:pPr>
                        </w:p>
                        <w:p w:rsidRPr="00B15CCE" w:rsidR="00FC28F0" w:rsidP="00B15CCE" w:rsidRDefault="00FC28F0" w14:paraId="52A82F03"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Pr="00B15CCE" w:rsidR="00FC28F0" w:rsidP="00B15CCE" w:rsidRDefault="00FC28F0" w14:paraId="19205C09" w14:textId="77777777">
                          <w:pPr>
                            <w:shd w:val="clear" w:color="auto" w:fill="FFFFFF"/>
                            <w:rPr>
                              <w:rFonts w:cs="Arial"/>
                              <w:color w:val="000000" w:themeColor="text1"/>
                              <w:sz w:val="10"/>
                              <w:szCs w:val="10"/>
                              <w:lang w:val="en"/>
                            </w:rPr>
                          </w:pPr>
                        </w:p>
                        <w:p w:rsidRPr="00B15CCE" w:rsidR="00FC28F0" w:rsidP="00B15CCE" w:rsidRDefault="00FC28F0" w14:paraId="097785DD"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Pr="00B15CCE" w:rsidR="00FC28F0" w:rsidP="00B15CCE" w:rsidRDefault="00FC28F0" w14:paraId="4957126D" w14:textId="77777777">
                          <w:pPr>
                            <w:shd w:val="clear" w:color="auto" w:fill="FFFFFF"/>
                            <w:rPr>
                              <w:rFonts w:cs="Arial"/>
                              <w:color w:val="000000" w:themeColor="text1"/>
                              <w:sz w:val="10"/>
                              <w:szCs w:val="10"/>
                              <w:lang w:val="en"/>
                            </w:rPr>
                          </w:pPr>
                        </w:p>
                        <w:p w:rsidRPr="005F0C6A" w:rsidR="00FC28F0" w:rsidP="00B15CCE" w:rsidRDefault="00FC28F0" w14:paraId="2C6AC0B5" w14:textId="77777777">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w:history="1" r:id="rId1">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style="position:absolute;left:0;text-align:left;margin-left:-7.55pt;margin-top:604.4pt;width:469.2pt;height:12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" w14:anchorId="2AA69092">
              <v:textbox>
                <w:txbxContent>
                  <w:p w:rsidRPr="00B15CCE" w:rsidR="00FC28F0" w:rsidP="00B15CCE" w:rsidRDefault="00FC28F0" w14:paraId="27F95188"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rsidRPr="00B15CCE" w:rsidR="00FC28F0" w:rsidP="00B15CCE" w:rsidRDefault="00FC28F0" w14:paraId="22B99896"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rsidRPr="00B15CCE" w:rsidR="00FC28F0" w:rsidP="00B15CCE" w:rsidRDefault="00FC28F0" w14:paraId="451F8596" w14:textId="77777777">
                    <w:pPr>
                      <w:shd w:val="clear" w:color="auto" w:fill="FFFFFF"/>
                      <w:rPr>
                        <w:rFonts w:cs="Arial"/>
                        <w:color w:val="000000" w:themeColor="text1"/>
                        <w:sz w:val="10"/>
                        <w:szCs w:val="10"/>
                        <w:lang w:val="en"/>
                      </w:rPr>
                    </w:pPr>
                  </w:p>
                  <w:p w:rsidRPr="00B15CCE" w:rsidR="00FC28F0" w:rsidP="00B15CCE" w:rsidRDefault="00FC28F0" w14:paraId="6554B630"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Pr="00B15CCE" w:rsidR="00FC28F0" w:rsidP="00B15CCE" w:rsidRDefault="00FC28F0" w14:paraId="7DDE4273" w14:textId="77777777">
                    <w:pPr>
                      <w:shd w:val="clear" w:color="auto" w:fill="FFFFFF"/>
                      <w:rPr>
                        <w:rFonts w:cs="Arial"/>
                        <w:color w:val="000000" w:themeColor="text1"/>
                        <w:sz w:val="10"/>
                        <w:szCs w:val="10"/>
                        <w:lang w:val="en"/>
                      </w:rPr>
                    </w:pPr>
                  </w:p>
                  <w:p w:rsidRPr="00B15CCE" w:rsidR="00FC28F0" w:rsidP="00B15CCE" w:rsidRDefault="00FC28F0" w14:paraId="52A82F03"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Pr="00B15CCE" w:rsidR="00FC28F0" w:rsidP="00B15CCE" w:rsidRDefault="00FC28F0" w14:paraId="19205C09" w14:textId="77777777">
                    <w:pPr>
                      <w:shd w:val="clear" w:color="auto" w:fill="FFFFFF"/>
                      <w:rPr>
                        <w:rFonts w:cs="Arial"/>
                        <w:color w:val="000000" w:themeColor="text1"/>
                        <w:sz w:val="10"/>
                        <w:szCs w:val="10"/>
                        <w:lang w:val="en"/>
                      </w:rPr>
                    </w:pPr>
                  </w:p>
                  <w:p w:rsidRPr="00B15CCE" w:rsidR="00FC28F0" w:rsidP="00B15CCE" w:rsidRDefault="00FC28F0" w14:paraId="097785DD" w14:textId="7777777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Pr="00B15CCE" w:rsidR="00FC28F0" w:rsidP="00B15CCE" w:rsidRDefault="00FC28F0" w14:paraId="4957126D" w14:textId="77777777">
                    <w:pPr>
                      <w:shd w:val="clear" w:color="auto" w:fill="FFFFFF"/>
                      <w:rPr>
                        <w:rFonts w:cs="Arial"/>
                        <w:color w:val="000000" w:themeColor="text1"/>
                        <w:sz w:val="10"/>
                        <w:szCs w:val="10"/>
                        <w:lang w:val="en"/>
                      </w:rPr>
                    </w:pPr>
                  </w:p>
                  <w:p w:rsidRPr="005F0C6A" w:rsidR="00FC28F0" w:rsidP="00B15CCE" w:rsidRDefault="00FC28F0" w14:paraId="2C6AC0B5" w14:textId="77777777">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w:history="1" r:id="rId2">
                      <w:r w:rsidRPr="0037660A">
                        <w:rPr>
                          <w:rStyle w:val="Hyperlink"/>
                          <w:rFonts w:cs="Arial"/>
                          <w:color w:val="999999"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tab/>
    </w:r>
    <w:r>
      <w:tab/>
    </w:r>
  </w:p>
  <w:p w:rsidR="00FC28F0" w:rsidRDefault="00FC28F0" w14:paraId="5F95A7F3" w14:textId="77777777">
    <w:pPr>
      <w:pStyle w:val="Footer"/>
    </w:pPr>
  </w:p>
  <w:p w:rsidR="00FC28F0" w:rsidP="00EB126F" w:rsidRDefault="00FC28F0" w14:paraId="0B58F6D6" w14:textId="77777777">
    <w:pPr>
      <w:pStyle w:val="Footer"/>
      <w:tabs>
        <w:tab w:val="clear" w:pos="4536"/>
        <w:tab w:val="clear" w:pos="9072"/>
        <w:tab w:val="right" w:pos="9639"/>
      </w:tabs>
    </w:pPr>
    <w:r>
      <w:tab/>
    </w:r>
  </w:p>
  <w:p w:rsidR="00FC28F0" w:rsidP="00393B2C" w:rsidRDefault="00FC28F0" w14:paraId="6F02363F" w14:textId="77777777">
    <w:pPr>
      <w:pStyle w:val="Footer"/>
      <w:tabs>
        <w:tab w:val="clear" w:pos="9072"/>
        <w:tab w:val="right" w:pos="9639"/>
      </w:tabs>
    </w:pPr>
    <w:r>
      <w:rPr>
        <w:noProof/>
        <w:lang w:eastAsia="de-DE"/>
      </w:rPr>
      <w:drawing>
        <wp:anchor distT="0" distB="0" distL="114300" distR="114300" simplePos="0" relativeHeight="251718656" behindDoc="0" locked="0" layoutInCell="1" allowOverlap="1" wp14:anchorId="0157443F" wp14:editId="0BE1C988">
          <wp:simplePos x="0" y="0"/>
          <wp:positionH relativeFrom="page">
            <wp:posOffset>4883150</wp:posOffset>
          </wp:positionH>
          <wp:positionV relativeFrom="page">
            <wp:posOffset>9721215</wp:posOffset>
          </wp:positionV>
          <wp:extent cx="2048256" cy="375514"/>
          <wp:effectExtent l="0" t="0" r="9525" b="5715"/>
          <wp:wrapNone/>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3">
                    <a:extLst>
                      <a:ext uri="{28A0092B-C50C-407E-A947-70E740481C1C}">
                        <a14:useLocalDpi xmlns:a14="http://schemas.microsoft.com/office/drawing/2010/main" val="0"/>
                      </a:ext>
                    </a:extLst>
                  </a:blip>
                  <a:stretch>
                    <a:fillRect/>
                  </a:stretch>
                </pic:blipFill>
                <pic:spPr>
                  <a:xfrm>
                    <a:off x="0" y="0"/>
                    <a:ext cx="2048256" cy="375514"/>
                  </a:xfrm>
                  <a:prstGeom prst="rect">
                    <a:avLst/>
                  </a:prstGeom>
                </pic:spPr>
              </pic:pic>
            </a:graphicData>
          </a:graphic>
          <wp14:sizeRelH relativeFrom="margin">
            <wp14:pctWidth>0</wp14:pctWidth>
          </wp14:sizeRelH>
          <wp14:sizeRelV relativeFrom="margin">
            <wp14:pctHeight>0</wp14:pctHeight>
          </wp14:sizeRelV>
        </wp:anchor>
      </w:drawing>
    </w:r>
  </w:p>
  <w:p w:rsidR="00FC28F0" w:rsidRDefault="00FC28F0" w14:paraId="42E80C2B" w14:textId="77777777">
    <w:pPr>
      <w:pStyle w:val="Footer"/>
    </w:pPr>
  </w:p>
  <w:p w:rsidR="00FC28F0" w:rsidRDefault="00FC28F0" w14:paraId="5B279C12" w14:textId="77777777">
    <w:pPr>
      <w:pStyle w:val="Footer"/>
    </w:pPr>
  </w:p>
  <w:p w:rsidR="00FC28F0" w:rsidP="005D20AB" w:rsidRDefault="00FC28F0" w14:paraId="199B3F33" w14:textId="77777777">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001CE" w:rsidP="00D2195C" w:rsidRDefault="00A001CE" w14:paraId="74E1F541" w14:textId="77777777">
      <w:r>
        <w:separator/>
      </w:r>
    </w:p>
    <w:p w:rsidR="00A001CE" w:rsidRDefault="00A001CE" w14:paraId="1B8AC471" w14:textId="77777777"/>
    <w:p w:rsidR="00A001CE" w:rsidRDefault="00A001CE" w14:paraId="359ED6FA" w14:textId="77777777"/>
  </w:footnote>
  <w:footnote w:type="continuationSeparator" w:id="0">
    <w:p w:rsidR="00A001CE" w:rsidP="00D2195C" w:rsidRDefault="00A001CE" w14:paraId="7B4C2336" w14:textId="77777777">
      <w:r>
        <w:continuationSeparator/>
      </w:r>
    </w:p>
    <w:p w:rsidR="00A001CE" w:rsidRDefault="00A001CE" w14:paraId="32EFC574" w14:textId="77777777"/>
    <w:p w:rsidR="00A001CE" w:rsidRDefault="00A001CE" w14:paraId="3376D04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Pr="00935EE2" w:rsidR="00FC28F0" w:rsidP="00B12D48" w:rsidRDefault="00FC28F0" w14:paraId="7F26DDA2" w14:textId="77777777">
    <w:pPr>
      <w:tabs>
        <w:tab w:val="right" w:pos="9639"/>
      </w:tabs>
      <w:rPr>
        <w:b/>
        <w:sz w:val="18"/>
        <w:szCs w:val="18"/>
      </w:rPr>
    </w:pPr>
    <w:r>
      <w:rPr>
        <w:noProof/>
        <w:lang w:eastAsia="de-DE"/>
      </w:rPr>
      <mc:AlternateContent>
        <mc:Choice Requires="wpg">
          <w:drawing>
            <wp:anchor distT="0" distB="0" distL="114300" distR="114300" simplePos="0" relativeHeight="251703296" behindDoc="0" locked="0" layoutInCell="1" allowOverlap="1" wp14:anchorId="4A549FF2" wp14:editId="2B88EB78">
              <wp:simplePos x="0" y="0"/>
              <wp:positionH relativeFrom="column">
                <wp:posOffset>0</wp:posOffset>
              </wp:positionH>
              <wp:positionV relativeFrom="page">
                <wp:posOffset>720090</wp:posOffset>
              </wp:positionV>
              <wp:extent cx="6116400" cy="126000"/>
              <wp:effectExtent l="0" t="0" r="0" b="7620"/>
              <wp:wrapNone/>
              <wp:docPr id="62" name="Group 3"/>
              <wp:cNvGraphicFramePr/>
              <a:graphic xmlns:a="http://schemas.openxmlformats.org/drawingml/2006/main">
                <a:graphicData uri="http://schemas.microsoft.com/office/word/2010/wordprocessingGroup">
                  <wpg:wgp>
                    <wpg:cNvGrpSpPr/>
                    <wpg:grpSpPr>
                      <a:xfrm>
                        <a:off x="0" y="0"/>
                        <a:ext cx="6116400" cy="126000"/>
                        <a:chOff x="0" y="0"/>
                        <a:chExt cx="6115419" cy="125730"/>
                      </a:xfrm>
                    </wpg:grpSpPr>
                    <wps:wsp>
                      <wps:cNvPr id="63" name="Rectangle 4"/>
                      <wps:cNvSpPr>
                        <a:spLocks noChangeArrowheads="1"/>
                      </wps:cNvSpPr>
                      <wps:spPr bwMode="auto">
                        <a:xfrm>
                          <a:off x="0" y="0"/>
                          <a:ext cx="6084367" cy="125730"/>
                        </a:xfrm>
                        <a:prstGeom prst="rect">
                          <a:avLst/>
                        </a:prstGeom>
                        <a:solidFill>
                          <a:schemeClr val="tx1"/>
                        </a:solidFill>
                        <a:ln>
                          <a:noFill/>
                        </a:ln>
                      </wps:spPr>
                      <wps:bodyPr rot="0" vert="horz" wrap="square" lIns="0" tIns="45720" rIns="91440" bIns="45720" anchor="t" anchorCtr="0" upright="1">
                        <a:noAutofit/>
                      </wps:bodyPr>
                    </wps:wsp>
                    <wps:wsp>
                      <wps:cNvPr id="64" name="Rectangle 5"/>
                      <wps:cNvSpPr>
                        <a:spLocks noChangeArrowheads="1"/>
                      </wps:cNvSpPr>
                      <wps:spPr bwMode="auto">
                        <a:xfrm>
                          <a:off x="5863959"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65" name="Rectangle 4"/>
                      <wps:cNvSpPr>
                        <a:spLocks noChangeArrowheads="1"/>
                      </wps:cNvSpPr>
                      <wps:spPr bwMode="auto">
                        <a:xfrm>
                          <a:off x="5612253"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66" name="Rectangle 4"/>
                      <wps:cNvSpPr>
                        <a:spLocks noChangeArrowheads="1"/>
                      </wps:cNvSpPr>
                      <wps:spPr bwMode="auto">
                        <a:xfrm>
                          <a:off x="5360547"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3" style="position:absolute;margin-left:0;margin-top:56.7pt;width:481.6pt;height:9.9pt;z-index:251703296;mso-position-vertical-relative:page;mso-width-relative:margin;mso-height-relative:margin" coordsize="61154,1257" o:spid="_x0000_s1026" w14:anchorId="1705A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">
              <v:rect id="Rectangle 4" style="position:absolute;width:60843;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">
                <v:textbox inset="0"/>
              </v:rect>
              <v:rect id="Rectangle 5" style="position:absolute;left:58639;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">
                <v:textbox inset="0"/>
              </v:rect>
              <v:rect id="Rectangle 4" style="position:absolute;left:56122;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">
                <v:fill opacity="46003f"/>
                <v:textbox inset="0"/>
              </v:rect>
              <v:rect id="Rectangle 4" style="position:absolute;left:53605;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">
                <v:fill opacity="26214f"/>
                <v:textbox inset="0"/>
              </v:rect>
              <w10:wrap anchory="page"/>
            </v:group>
          </w:pict>
        </mc:Fallback>
      </mc:AlternateContent>
    </w:r>
    <w:r w:rsidRPr="00935EE2">
      <w:rPr>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FC28F0" w:rsidRDefault="00FC28F0" w14:paraId="1123F44B" w14:textId="77777777">
    <w:pPr>
      <w:pStyle w:val="Header"/>
    </w:pPr>
    <w:r>
      <w:rPr>
        <w:noProof/>
        <w:lang w:eastAsia="de-DE"/>
      </w:rPr>
      <mc:AlternateContent>
        <mc:Choice Requires="wpg">
          <w:drawing>
            <wp:anchor distT="0" distB="0" distL="114300" distR="114300" simplePos="0" relativeHeight="251705344" behindDoc="0" locked="0" layoutInCell="1" allowOverlap="1" wp14:anchorId="4224345E" wp14:editId="01F9C109">
              <wp:simplePos x="0" y="0"/>
              <wp:positionH relativeFrom="column">
                <wp:posOffset>0</wp:posOffset>
              </wp:positionH>
              <wp:positionV relativeFrom="page">
                <wp:posOffset>720090</wp:posOffset>
              </wp:positionV>
              <wp:extent cx="6116400" cy="126000"/>
              <wp:effectExtent l="0" t="0" r="0" b="7620"/>
              <wp:wrapNone/>
              <wp:docPr id="13" name="Group 13"/>
              <wp:cNvGraphicFramePr/>
              <a:graphic xmlns:a="http://schemas.openxmlformats.org/drawingml/2006/main">
                <a:graphicData uri="http://schemas.microsoft.com/office/word/2010/wordprocessingGroup">
                  <wpg:wgp>
                    <wpg:cNvGrpSpPr/>
                    <wpg:grpSpPr>
                      <a:xfrm>
                        <a:off x="0" y="0"/>
                        <a:ext cx="6116400" cy="126000"/>
                        <a:chOff x="0" y="0"/>
                        <a:chExt cx="6115419" cy="125730"/>
                      </a:xfrm>
                    </wpg:grpSpPr>
                    <wps:wsp>
                      <wps:cNvPr id="14" name="Rectangle 14"/>
                      <wps:cNvSpPr>
                        <a:spLocks noChangeArrowheads="1"/>
                      </wps:cNvSpPr>
                      <wps:spPr bwMode="auto">
                        <a:xfrm>
                          <a:off x="0" y="0"/>
                          <a:ext cx="6084367" cy="125730"/>
                        </a:xfrm>
                        <a:prstGeom prst="rect">
                          <a:avLst/>
                        </a:prstGeom>
                        <a:solidFill>
                          <a:schemeClr val="tx1"/>
                        </a:solidFill>
                        <a:ln>
                          <a:noFill/>
                        </a:ln>
                      </wps:spPr>
                      <wps:bodyPr rot="0" vert="horz" wrap="square" lIns="0" tIns="45720" rIns="91440" bIns="45720" anchor="t" anchorCtr="0" upright="1">
                        <a:noAutofit/>
                      </wps:bodyPr>
                    </wps:wsp>
                    <wps:wsp>
                      <wps:cNvPr id="15" name="Rectangle 15"/>
                      <wps:cNvSpPr>
                        <a:spLocks noChangeArrowheads="1"/>
                      </wps:cNvSpPr>
                      <wps:spPr bwMode="auto">
                        <a:xfrm>
                          <a:off x="5863959"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6" name="Rectangle 4"/>
                      <wps:cNvSpPr>
                        <a:spLocks noChangeArrowheads="1"/>
                      </wps:cNvSpPr>
                      <wps:spPr bwMode="auto">
                        <a:xfrm>
                          <a:off x="5612253"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17" name="Rectangle 4"/>
                      <wps:cNvSpPr>
                        <a:spLocks noChangeArrowheads="1"/>
                      </wps:cNvSpPr>
                      <wps:spPr bwMode="auto">
                        <a:xfrm>
                          <a:off x="5360547"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3" style="position:absolute;margin-left:0;margin-top:56.7pt;width:481.6pt;height:9.9pt;z-index:251705344;mso-position-vertical-relative:page;mso-width-relative:margin;mso-height-relative:margin" coordsize="61154,1257" o:spid="_x0000_s1026" w14:anchorId="58F894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">
              <v:rect id="Rectangle 14" style="position:absolute;width:60843;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v:textbox inset="0"/>
              </v:rect>
              <v:rect id="Rectangle 15" style="position:absolute;left:58639;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v:textbox inset="0"/>
              </v:rect>
              <v:rect id="Rectangle 4" style="position:absolute;left:56122;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v:fill opacity="46003f"/>
                <v:textbox inset="0"/>
              </v:rect>
              <v:rect id="Rectangle 4" style="position:absolute;left:53605;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1237CC" w:rsidR="00FC28F0" w:rsidP="006C01E0" w:rsidRDefault="00FC28F0" w14:paraId="1FDB48A0" w14:textId="77777777">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17572"/>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A32153"/>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444262"/>
    <w:multiLevelType w:val="hybridMultilevel"/>
    <w:tmpl w:val="B448D952"/>
    <w:lvl w:ilvl="0" w:tplc="84005F4E">
      <w:numFmt w:val="bullet"/>
      <w:lvlText w:val="-"/>
      <w:lvlJc w:val="left"/>
      <w:pPr>
        <w:ind w:left="360" w:hanging="360"/>
      </w:pPr>
      <w:rPr>
        <w:rFonts w:hint="default" w:ascii="Calibri" w:hAnsi="Calibri" w:eastAsia="Times New Roman" w:cs="Calibri"/>
      </w:rPr>
    </w:lvl>
    <w:lvl w:ilvl="1" w:tplc="04090003">
      <w:start w:val="1"/>
      <w:numFmt w:val="bullet"/>
      <w:lvlText w:val="o"/>
      <w:lvlJc w:val="left"/>
      <w:pPr>
        <w:ind w:left="1080" w:hanging="360"/>
      </w:pPr>
      <w:rPr>
        <w:rFonts w:hint="default" w:ascii="Courier New" w:hAnsi="Courier New" w:cs="Courier New"/>
      </w:rPr>
    </w:lvl>
    <w:lvl w:ilvl="2" w:tplc="04090005">
      <w:start w:val="1"/>
      <w:numFmt w:val="bullet"/>
      <w:lvlText w:val=""/>
      <w:lvlJc w:val="left"/>
      <w:pPr>
        <w:ind w:left="1800" w:hanging="360"/>
      </w:pPr>
      <w:rPr>
        <w:rFonts w:hint="default" w:ascii="Wingdings" w:hAnsi="Wingdings"/>
      </w:rPr>
    </w:lvl>
    <w:lvl w:ilvl="3" w:tplc="0409000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 w15:restartNumberingAfterBreak="0">
    <w:nsid w:val="05F237E2"/>
    <w:multiLevelType w:val="hybridMultilevel"/>
    <w:tmpl w:val="BF28EEFA"/>
    <w:lvl w:ilvl="0" w:tplc="F35497FC">
      <w:start w:val="1"/>
      <w:numFmt w:val="bullet"/>
      <w:pStyle w:val="Liste1"/>
      <w:lvlText w:val=""/>
      <w:lvlJc w:val="left"/>
      <w:pPr>
        <w:tabs>
          <w:tab w:val="num" w:pos="567"/>
        </w:tabs>
        <w:ind w:left="284"/>
      </w:pPr>
      <w:rPr>
        <w:rFonts w:hint="default" w:ascii="Wingdings" w:hAnsi="Wingdings" w:cs="Wingdings"/>
        <w:color w:val="auto"/>
      </w:rPr>
    </w:lvl>
    <w:lvl w:ilvl="1" w:tplc="04070001">
      <w:start w:val="1"/>
      <w:numFmt w:val="bullet"/>
      <w:lvlText w:val=""/>
      <w:lvlJc w:val="left"/>
      <w:pPr>
        <w:tabs>
          <w:tab w:val="num" w:pos="1440"/>
        </w:tabs>
        <w:ind w:left="1440" w:hanging="360"/>
      </w:pPr>
      <w:rPr>
        <w:rFonts w:hint="default" w:ascii="Symbol" w:hAnsi="Symbol" w:cs="Symbol"/>
        <w:color w:val="auto"/>
      </w:rPr>
    </w:lvl>
    <w:lvl w:ilvl="2" w:tplc="04090005">
      <w:start w:val="1"/>
      <w:numFmt w:val="bullet"/>
      <w:lvlText w:val=""/>
      <w:lvlJc w:val="left"/>
      <w:pPr>
        <w:tabs>
          <w:tab w:val="num" w:pos="2160"/>
        </w:tabs>
        <w:ind w:left="2160" w:hanging="360"/>
      </w:pPr>
      <w:rPr>
        <w:rFonts w:hint="default" w:ascii="Wingdings" w:hAnsi="Wingdings" w:cs="Wingdings"/>
      </w:rPr>
    </w:lvl>
    <w:lvl w:ilvl="3" w:tplc="04090001">
      <w:start w:val="1"/>
      <w:numFmt w:val="bullet"/>
      <w:lvlText w:val=""/>
      <w:lvlJc w:val="left"/>
      <w:pPr>
        <w:tabs>
          <w:tab w:val="num" w:pos="2880"/>
        </w:tabs>
        <w:ind w:left="2880" w:hanging="360"/>
      </w:pPr>
      <w:rPr>
        <w:rFonts w:hint="default" w:ascii="Symbol" w:hAnsi="Symbol" w:cs="Symbol"/>
      </w:rPr>
    </w:lvl>
    <w:lvl w:ilvl="4" w:tplc="04090003">
      <w:start w:val="1"/>
      <w:numFmt w:val="bullet"/>
      <w:lvlText w:val="o"/>
      <w:lvlJc w:val="left"/>
      <w:pPr>
        <w:tabs>
          <w:tab w:val="num" w:pos="3600"/>
        </w:tabs>
        <w:ind w:left="3600" w:hanging="360"/>
      </w:pPr>
      <w:rPr>
        <w:rFonts w:hint="default" w:ascii="Courier New" w:hAnsi="Courier New" w:cs="Courier New"/>
      </w:rPr>
    </w:lvl>
    <w:lvl w:ilvl="5" w:tplc="04090005">
      <w:start w:val="1"/>
      <w:numFmt w:val="bullet"/>
      <w:lvlText w:val=""/>
      <w:lvlJc w:val="left"/>
      <w:pPr>
        <w:tabs>
          <w:tab w:val="num" w:pos="4320"/>
        </w:tabs>
        <w:ind w:left="4320" w:hanging="360"/>
      </w:pPr>
      <w:rPr>
        <w:rFonts w:hint="default" w:ascii="Wingdings" w:hAnsi="Wingdings" w:cs="Wingdings"/>
      </w:rPr>
    </w:lvl>
    <w:lvl w:ilvl="6" w:tplc="04090001">
      <w:start w:val="1"/>
      <w:numFmt w:val="bullet"/>
      <w:lvlText w:val=""/>
      <w:lvlJc w:val="left"/>
      <w:pPr>
        <w:tabs>
          <w:tab w:val="num" w:pos="5040"/>
        </w:tabs>
        <w:ind w:left="5040" w:hanging="360"/>
      </w:pPr>
      <w:rPr>
        <w:rFonts w:hint="default" w:ascii="Symbol" w:hAnsi="Symbol" w:cs="Symbol"/>
      </w:rPr>
    </w:lvl>
    <w:lvl w:ilvl="7" w:tplc="04090003">
      <w:start w:val="1"/>
      <w:numFmt w:val="bullet"/>
      <w:lvlText w:val="o"/>
      <w:lvlJc w:val="left"/>
      <w:pPr>
        <w:tabs>
          <w:tab w:val="num" w:pos="5760"/>
        </w:tabs>
        <w:ind w:left="5760" w:hanging="360"/>
      </w:pPr>
      <w:rPr>
        <w:rFonts w:hint="default" w:ascii="Courier New" w:hAnsi="Courier New" w:cs="Courier New"/>
      </w:rPr>
    </w:lvl>
    <w:lvl w:ilvl="8" w:tplc="04090005">
      <w:start w:val="1"/>
      <w:numFmt w:val="bullet"/>
      <w:lvlText w:val=""/>
      <w:lvlJc w:val="left"/>
      <w:pPr>
        <w:tabs>
          <w:tab w:val="num" w:pos="6480"/>
        </w:tabs>
        <w:ind w:left="6480" w:hanging="360"/>
      </w:pPr>
      <w:rPr>
        <w:rFonts w:hint="default" w:ascii="Wingdings" w:hAnsi="Wingdings" w:cs="Wingdings"/>
      </w:rPr>
    </w:lvl>
  </w:abstractNum>
  <w:abstractNum w:abstractNumId="4" w15:restartNumberingAfterBreak="0">
    <w:nsid w:val="16DE758A"/>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F5362C1"/>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5D4EB5"/>
    <w:multiLevelType w:val="multilevel"/>
    <w:tmpl w:val="EB2EDBC6"/>
    <w:styleLink w:val="Style2"/>
    <w:lvl w:ilvl="0">
      <w:start w:val="1"/>
      <w:numFmt w:val="bullet"/>
      <w:lvlText w:val=""/>
      <w:lvlJc w:val="left"/>
      <w:pPr>
        <w:ind w:left="360" w:hanging="360"/>
      </w:pPr>
      <w:rPr>
        <w:rFonts w:hint="default" w:ascii="Symbol" w:hAnsi="Symbol"/>
        <w:color w:val="auto"/>
        <w:u w:color="6996BE"/>
      </w:rPr>
    </w:lvl>
    <w:lvl w:ilvl="1">
      <w:start w:val="1"/>
      <w:numFmt w:val="bullet"/>
      <w:lvlText w:val=""/>
      <w:lvlJc w:val="left"/>
      <w:pPr>
        <w:ind w:left="1069" w:hanging="360"/>
      </w:pPr>
      <w:rPr>
        <w:rFonts w:hint="default" w:ascii="Symbol" w:hAnsi="Symbol" w:cs="Courier New"/>
      </w:rPr>
    </w:lvl>
    <w:lvl w:ilvl="2">
      <w:start w:val="1"/>
      <w:numFmt w:val="bullet"/>
      <w:lvlText w:val="o"/>
      <w:lvlJc w:val="left"/>
      <w:pPr>
        <w:ind w:left="1778" w:hanging="360"/>
      </w:pPr>
      <w:rPr>
        <w:rFonts w:hint="default" w:ascii="Courier New" w:hAnsi="Courier New"/>
      </w:rPr>
    </w:lvl>
    <w:lvl w:ilvl="3">
      <w:start w:val="1"/>
      <w:numFmt w:val="bullet"/>
      <w:lvlText w:val=""/>
      <w:lvlJc w:val="left"/>
      <w:pPr>
        <w:ind w:left="3448" w:hanging="360"/>
      </w:pPr>
      <w:rPr>
        <w:rFonts w:hint="default" w:ascii="Symbol" w:hAnsi="Symbol"/>
      </w:rPr>
    </w:lvl>
    <w:lvl w:ilvl="4">
      <w:start w:val="1"/>
      <w:numFmt w:val="bullet"/>
      <w:lvlText w:val="o"/>
      <w:lvlJc w:val="left"/>
      <w:pPr>
        <w:ind w:left="4168" w:hanging="360"/>
      </w:pPr>
      <w:rPr>
        <w:rFonts w:hint="default" w:ascii="Courier New" w:hAnsi="Courier New" w:cs="Courier New"/>
      </w:rPr>
    </w:lvl>
    <w:lvl w:ilvl="5">
      <w:start w:val="1"/>
      <w:numFmt w:val="bullet"/>
      <w:lvlText w:val=""/>
      <w:lvlJc w:val="left"/>
      <w:pPr>
        <w:ind w:left="4888" w:hanging="360"/>
      </w:pPr>
      <w:rPr>
        <w:rFonts w:hint="default" w:ascii="Wingdings" w:hAnsi="Wingdings"/>
      </w:rPr>
    </w:lvl>
    <w:lvl w:ilvl="6">
      <w:start w:val="1"/>
      <w:numFmt w:val="bullet"/>
      <w:lvlText w:val=""/>
      <w:lvlJc w:val="left"/>
      <w:pPr>
        <w:ind w:left="5608" w:hanging="360"/>
      </w:pPr>
      <w:rPr>
        <w:rFonts w:hint="default" w:ascii="Symbol" w:hAnsi="Symbol"/>
      </w:rPr>
    </w:lvl>
    <w:lvl w:ilvl="7">
      <w:start w:val="1"/>
      <w:numFmt w:val="bullet"/>
      <w:lvlText w:val="o"/>
      <w:lvlJc w:val="left"/>
      <w:pPr>
        <w:ind w:left="6328" w:hanging="360"/>
      </w:pPr>
      <w:rPr>
        <w:rFonts w:hint="default" w:ascii="Courier New" w:hAnsi="Courier New" w:cs="Courier New"/>
      </w:rPr>
    </w:lvl>
    <w:lvl w:ilvl="8">
      <w:start w:val="1"/>
      <w:numFmt w:val="bullet"/>
      <w:lvlText w:val=""/>
      <w:lvlJc w:val="left"/>
      <w:pPr>
        <w:ind w:left="7048" w:hanging="360"/>
      </w:pPr>
      <w:rPr>
        <w:rFonts w:hint="default" w:ascii="Wingdings" w:hAnsi="Wingdings"/>
      </w:rPr>
    </w:lvl>
  </w:abstractNum>
  <w:abstractNum w:abstractNumId="7" w15:restartNumberingAfterBreak="0">
    <w:nsid w:val="2CD64749"/>
    <w:multiLevelType w:val="hybridMultilevel"/>
    <w:tmpl w:val="A5F2E2EA"/>
    <w:lvl w:ilvl="0" w:tplc="BD001E0E">
      <w:start w:val="1"/>
      <w:numFmt w:val="bullet"/>
      <w:lvlText w:val=""/>
      <w:lvlJc w:val="left"/>
      <w:pPr>
        <w:ind w:left="720" w:hanging="360"/>
      </w:pPr>
      <w:rPr>
        <w:rFonts w:hint="default" w:ascii="Wingdings" w:hAnsi="Wingdings"/>
        <w:color w:val="F0AB00" w:themeColor="accen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D6E7F75"/>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4912F4"/>
    <w:multiLevelType w:val="multilevel"/>
    <w:tmpl w:val="9530E7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2987DED"/>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2E922D7"/>
    <w:multiLevelType w:val="hybridMultilevel"/>
    <w:tmpl w:val="8A0EC82C"/>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2" w15:restartNumberingAfterBreak="0">
    <w:nsid w:val="42FF7EA8"/>
    <w:multiLevelType w:val="multilevel"/>
    <w:tmpl w:val="B7687F5A"/>
    <w:name w:val="OutlineBullets"/>
    <w:lvl w:ilvl="0">
      <w:start w:val="1"/>
      <w:numFmt w:val="bullet"/>
      <w:lvlRestart w:val="0"/>
      <w:pStyle w:val="ListBullet"/>
      <w:lvlText w:val=""/>
      <w:lvlJc w:val="left"/>
      <w:pPr>
        <w:tabs>
          <w:tab w:val="num" w:pos="562"/>
        </w:tabs>
        <w:ind w:left="562" w:hanging="332"/>
      </w:pPr>
      <w:rPr>
        <w:rFonts w:hint="default" w:ascii="Symbol" w:hAnsi="Symbol"/>
      </w:rPr>
    </w:lvl>
    <w:lvl w:ilvl="1">
      <w:start w:val="1"/>
      <w:numFmt w:val="bullet"/>
      <w:pStyle w:val="ListBullet2"/>
      <w:lvlText w:val="¡"/>
      <w:lvlJc w:val="left"/>
      <w:pPr>
        <w:tabs>
          <w:tab w:val="num" w:pos="1181"/>
        </w:tabs>
        <w:ind w:left="1181" w:hanging="346"/>
      </w:pPr>
      <w:rPr>
        <w:rFonts w:hint="default" w:ascii="Wingdings" w:hAnsi="Wingdings"/>
        <w:sz w:val="14"/>
      </w:rPr>
    </w:lvl>
    <w:lvl w:ilvl="2">
      <w:start w:val="1"/>
      <w:numFmt w:val="bullet"/>
      <w:pStyle w:val="ListBullet3"/>
      <w:lvlText w:val="§"/>
      <w:lvlJc w:val="left"/>
      <w:pPr>
        <w:tabs>
          <w:tab w:val="num" w:pos="1800"/>
        </w:tabs>
        <w:ind w:left="1800" w:hanging="360"/>
      </w:pPr>
      <w:rPr>
        <w:rFonts w:hint="default" w:ascii="Wingdings" w:hAnsi="Wingdings"/>
        <w:sz w:val="24"/>
      </w:rPr>
    </w:lvl>
    <w:lvl w:ilvl="3">
      <w:start w:val="1"/>
      <w:numFmt w:val="bullet"/>
      <w:pStyle w:val="ListBullet4"/>
      <w:lvlText w:val=""/>
      <w:lvlJc w:val="left"/>
      <w:pPr>
        <w:tabs>
          <w:tab w:val="num" w:pos="1800"/>
        </w:tabs>
        <w:ind w:left="1800" w:hanging="360"/>
      </w:pPr>
      <w:rPr>
        <w:rFonts w:hint="default" w:ascii="Symbol" w:hAnsi="Symbol"/>
      </w:rPr>
    </w:lvl>
    <w:lvl w:ilvl="4">
      <w:start w:val="1"/>
      <w:numFmt w:val="bullet"/>
      <w:lvlRestart w:val="3"/>
      <w:pStyle w:val="ListBullet5"/>
      <w:lvlText w:val=""/>
      <w:lvlJc w:val="left"/>
      <w:pPr>
        <w:tabs>
          <w:tab w:val="num" w:pos="2520"/>
        </w:tabs>
        <w:ind w:left="2520" w:hanging="360"/>
      </w:pPr>
      <w:rPr>
        <w:rFonts w:hint="default" w:ascii="Symbol" w:hAnsi="Symbol"/>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CEB29F7"/>
    <w:multiLevelType w:val="multilevel"/>
    <w:tmpl w:val="ABD24CB8"/>
    <w:name w:val="OutlineNumbers"/>
    <w:lvl w:ilvl="0">
      <w:start w:val="1"/>
      <w:numFmt w:val="bullet"/>
      <w:lvlRestart w:val="0"/>
      <w:lvlText w:val=""/>
      <w:lvlJc w:val="left"/>
      <w:pPr>
        <w:tabs>
          <w:tab w:val="num" w:pos="562"/>
        </w:tabs>
        <w:ind w:left="562" w:hanging="332"/>
      </w:pPr>
      <w:rPr>
        <w:rFonts w:hint="default" w:ascii="Symbol" w:hAnsi="Symbol" w:cs="Times New Roman"/>
      </w:rPr>
    </w:lvl>
    <w:lvl w:ilvl="1">
      <w:start w:val="1"/>
      <w:numFmt w:val="bullet"/>
      <w:lvlText w:val="¡"/>
      <w:lvlJc w:val="left"/>
      <w:pPr>
        <w:tabs>
          <w:tab w:val="num" w:pos="1181"/>
        </w:tabs>
        <w:ind w:left="1181" w:hanging="346"/>
      </w:pPr>
      <w:rPr>
        <w:rFonts w:hint="default" w:ascii="Wingdings" w:hAnsi="Wingdings"/>
        <w:sz w:val="14"/>
      </w:rPr>
    </w:lvl>
    <w:lvl w:ilvl="2">
      <w:start w:val="1"/>
      <w:numFmt w:val="bullet"/>
      <w:lvlText w:val="§"/>
      <w:lvlJc w:val="left"/>
      <w:pPr>
        <w:tabs>
          <w:tab w:val="num" w:pos="1800"/>
        </w:tabs>
        <w:ind w:left="1800" w:hanging="360"/>
      </w:pPr>
      <w:rPr>
        <w:rFonts w:hint="default" w:ascii="Wingdings" w:hAnsi="Wingdings"/>
        <w:sz w:val="24"/>
      </w:rPr>
    </w:lvl>
    <w:lvl w:ilvl="3">
      <w:start w:val="1"/>
      <w:numFmt w:val="bullet"/>
      <w:lvlText w:val=""/>
      <w:lvlJc w:val="left"/>
      <w:pPr>
        <w:tabs>
          <w:tab w:val="num" w:pos="1800"/>
        </w:tabs>
        <w:ind w:left="1800" w:hanging="360"/>
      </w:pPr>
      <w:rPr>
        <w:rFonts w:hint="default" w:ascii="Symbol" w:hAnsi="Symbol"/>
      </w:rPr>
    </w:lvl>
    <w:lvl w:ilvl="4">
      <w:start w:val="1"/>
      <w:numFmt w:val="bullet"/>
      <w:lvlRestart w:val="3"/>
      <w:lvlText w:val=""/>
      <w:lvlJc w:val="left"/>
      <w:pPr>
        <w:tabs>
          <w:tab w:val="num" w:pos="2520"/>
        </w:tabs>
        <w:ind w:left="252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4F426809"/>
    <w:multiLevelType w:val="multilevel"/>
    <w:tmpl w:val="D7C4F82E"/>
    <w:styleLink w:val="Style1"/>
    <w:lvl w:ilvl="0">
      <w:start w:val="1"/>
      <w:numFmt w:val="bullet"/>
      <w:lvlText w:val="¡"/>
      <w:lvlJc w:val="left"/>
      <w:pPr>
        <w:ind w:left="360" w:hanging="360"/>
      </w:pPr>
      <w:rPr>
        <w:rFonts w:hint="default" w:ascii="Wingdings 2" w:hAnsi="Wingdings 2"/>
      </w:rPr>
    </w:lvl>
    <w:lvl w:ilvl="1">
      <w:start w:val="1"/>
      <w:numFmt w:val="bullet"/>
      <w:lvlText w:val=""/>
      <w:lvlJc w:val="left"/>
      <w:pPr>
        <w:ind w:left="1069" w:hanging="360"/>
      </w:pPr>
      <w:rPr>
        <w:rFonts w:hint="default" w:ascii="Symbol" w:hAnsi="Symbol" w:cs="Courier New"/>
        <w:color w:val="44697D"/>
      </w:rPr>
    </w:lvl>
    <w:lvl w:ilvl="2">
      <w:start w:val="1"/>
      <w:numFmt w:val="bullet"/>
      <w:lvlText w:val="o"/>
      <w:lvlJc w:val="left"/>
      <w:pPr>
        <w:ind w:left="1800" w:hanging="360"/>
      </w:pPr>
      <w:rPr>
        <w:rFonts w:hint="default" w:ascii="Courier New" w:hAnsi="Courier New"/>
      </w:rPr>
    </w:lvl>
    <w:lvl w:ilvl="3">
      <w:start w:val="1"/>
      <w:numFmt w:val="bullet"/>
      <w:lvlText w:val=""/>
      <w:lvlJc w:val="left"/>
      <w:pPr>
        <w:ind w:left="2520" w:hanging="360"/>
      </w:pPr>
      <w:rPr>
        <w:rFonts w:hint="default" w:ascii="Symbol" w:hAnsi="Symbol"/>
      </w:rPr>
    </w:lvl>
    <w:lvl w:ilvl="4">
      <w:start w:val="1"/>
      <w:numFmt w:val="bullet"/>
      <w:lvlText w:val="o"/>
      <w:lvlJc w:val="left"/>
      <w:pPr>
        <w:ind w:left="3240" w:hanging="360"/>
      </w:pPr>
      <w:rPr>
        <w:rFonts w:hint="default" w:ascii="Courier New" w:hAnsi="Courier New" w:cs="Courier New"/>
      </w:rPr>
    </w:lvl>
    <w:lvl w:ilvl="5">
      <w:start w:val="1"/>
      <w:numFmt w:val="bullet"/>
      <w:lvlText w:val=""/>
      <w:lvlJc w:val="left"/>
      <w:pPr>
        <w:ind w:left="3960" w:hanging="360"/>
      </w:pPr>
      <w:rPr>
        <w:rFonts w:hint="default" w:ascii="Wingdings" w:hAnsi="Wingdings"/>
      </w:rPr>
    </w:lvl>
    <w:lvl w:ilvl="6">
      <w:start w:val="1"/>
      <w:numFmt w:val="bullet"/>
      <w:lvlText w:val=""/>
      <w:lvlJc w:val="left"/>
      <w:pPr>
        <w:ind w:left="4680" w:hanging="360"/>
      </w:pPr>
      <w:rPr>
        <w:rFonts w:hint="default" w:ascii="Symbol" w:hAnsi="Symbol"/>
      </w:rPr>
    </w:lvl>
    <w:lvl w:ilvl="7">
      <w:start w:val="1"/>
      <w:numFmt w:val="bullet"/>
      <w:lvlText w:val="o"/>
      <w:lvlJc w:val="left"/>
      <w:pPr>
        <w:ind w:left="5400" w:hanging="360"/>
      </w:pPr>
      <w:rPr>
        <w:rFonts w:hint="default" w:ascii="Courier New" w:hAnsi="Courier New" w:cs="Courier New"/>
      </w:rPr>
    </w:lvl>
    <w:lvl w:ilvl="8">
      <w:start w:val="1"/>
      <w:numFmt w:val="bullet"/>
      <w:lvlText w:val=""/>
      <w:lvlJc w:val="left"/>
      <w:pPr>
        <w:ind w:left="6120" w:hanging="360"/>
      </w:pPr>
      <w:rPr>
        <w:rFonts w:hint="default" w:ascii="Wingdings" w:hAnsi="Wingdings"/>
      </w:rPr>
    </w:lvl>
  </w:abstractNum>
  <w:abstractNum w:abstractNumId="15" w15:restartNumberingAfterBreak="0">
    <w:nsid w:val="519B71BD"/>
    <w:multiLevelType w:val="multilevel"/>
    <w:tmpl w:val="855ECF4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BA10499"/>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DCF14EB"/>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2EA7B7A"/>
    <w:multiLevelType w:val="multilevel"/>
    <w:tmpl w:val="54046E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7AB5D17"/>
    <w:multiLevelType w:val="multilevel"/>
    <w:tmpl w:val="218EBB38"/>
    <w:styleLink w:val="Style3"/>
    <w:lvl w:ilvl="0">
      <w:start w:val="1"/>
      <w:numFmt w:val="bullet"/>
      <w:pStyle w:val="Bullet1"/>
      <w:lvlText w:val=""/>
      <w:lvlJc w:val="left"/>
      <w:pPr>
        <w:ind w:left="284" w:hanging="284"/>
      </w:pPr>
      <w:rPr>
        <w:rFonts w:hint="default" w:ascii="Symbol" w:hAnsi="Symbol"/>
        <w:color w:val="auto"/>
      </w:rPr>
    </w:lvl>
    <w:lvl w:ilvl="1">
      <w:start w:val="1"/>
      <w:numFmt w:val="bullet"/>
      <w:pStyle w:val="Bullet2"/>
      <w:lvlText w:val=""/>
      <w:lvlJc w:val="left"/>
      <w:pPr>
        <w:tabs>
          <w:tab w:val="num" w:pos="1985"/>
        </w:tabs>
        <w:ind w:left="567" w:hanging="283"/>
      </w:pPr>
      <w:rPr>
        <w:rFonts w:hint="default" w:ascii="Symbol" w:hAnsi="Symbol"/>
      </w:rPr>
    </w:lvl>
    <w:lvl w:ilvl="2">
      <w:start w:val="1"/>
      <w:numFmt w:val="bullet"/>
      <w:pStyle w:val="Bullet3"/>
      <w:lvlText w:val="o"/>
      <w:lvlJc w:val="left"/>
      <w:pPr>
        <w:ind w:left="0" w:firstLine="0"/>
      </w:pPr>
      <w:rPr>
        <w:rFonts w:hint="default" w:ascii="Courier New" w:hAnsi="Courier New"/>
      </w:rPr>
    </w:lvl>
    <w:lvl w:ilvl="3">
      <w:start w:val="1"/>
      <w:numFmt w:val="bullet"/>
      <w:lvlText w:val=""/>
      <w:lvlJc w:val="left"/>
      <w:pPr>
        <w:ind w:left="4865" w:hanging="360"/>
      </w:pPr>
      <w:rPr>
        <w:rFonts w:hint="default" w:ascii="Symbol" w:hAnsi="Symbol"/>
      </w:rPr>
    </w:lvl>
    <w:lvl w:ilvl="4">
      <w:start w:val="1"/>
      <w:numFmt w:val="bullet"/>
      <w:lvlText w:val="o"/>
      <w:lvlJc w:val="left"/>
      <w:pPr>
        <w:ind w:left="5585" w:hanging="360"/>
      </w:pPr>
      <w:rPr>
        <w:rFonts w:hint="default" w:ascii="Courier New" w:hAnsi="Courier New" w:cs="Courier New"/>
      </w:rPr>
    </w:lvl>
    <w:lvl w:ilvl="5">
      <w:start w:val="1"/>
      <w:numFmt w:val="bullet"/>
      <w:lvlText w:val=""/>
      <w:lvlJc w:val="left"/>
      <w:pPr>
        <w:ind w:left="6305" w:hanging="360"/>
      </w:pPr>
      <w:rPr>
        <w:rFonts w:hint="default" w:ascii="Wingdings" w:hAnsi="Wingdings"/>
      </w:rPr>
    </w:lvl>
    <w:lvl w:ilvl="6">
      <w:start w:val="1"/>
      <w:numFmt w:val="bullet"/>
      <w:lvlText w:val=""/>
      <w:lvlJc w:val="left"/>
      <w:pPr>
        <w:ind w:left="7025" w:hanging="360"/>
      </w:pPr>
      <w:rPr>
        <w:rFonts w:hint="default" w:ascii="Symbol" w:hAnsi="Symbol"/>
      </w:rPr>
    </w:lvl>
    <w:lvl w:ilvl="7">
      <w:start w:val="1"/>
      <w:numFmt w:val="bullet"/>
      <w:lvlText w:val="o"/>
      <w:lvlJc w:val="left"/>
      <w:pPr>
        <w:ind w:left="7745" w:hanging="360"/>
      </w:pPr>
      <w:rPr>
        <w:rFonts w:hint="default" w:ascii="Courier New" w:hAnsi="Courier New" w:cs="Courier New"/>
      </w:rPr>
    </w:lvl>
    <w:lvl w:ilvl="8">
      <w:start w:val="1"/>
      <w:numFmt w:val="bullet"/>
      <w:lvlText w:val=""/>
      <w:lvlJc w:val="left"/>
      <w:pPr>
        <w:ind w:left="8465" w:hanging="360"/>
      </w:pPr>
      <w:rPr>
        <w:rFonts w:hint="default" w:ascii="Wingdings" w:hAnsi="Wingdings"/>
      </w:rPr>
    </w:lvl>
  </w:abstractNum>
  <w:abstractNum w:abstractNumId="20" w15:restartNumberingAfterBreak="0">
    <w:nsid w:val="6F794AE2"/>
    <w:multiLevelType w:val="hybridMultilevel"/>
    <w:tmpl w:val="575A9A7A"/>
    <w:lvl w:ilvl="0" w:tplc="DFECE868">
      <w:start w:val="1"/>
      <w:numFmt w:val="bullet"/>
      <w:pStyle w:val="SAP-TablebulletedText"/>
      <w:lvlText w:val="–"/>
      <w:lvlJc w:val="left"/>
      <w:pPr>
        <w:tabs>
          <w:tab w:val="num" w:pos="360"/>
        </w:tabs>
        <w:ind w:left="357" w:hanging="357"/>
      </w:pPr>
      <w:rPr>
        <w:rFonts w:hint="default" w:ascii="Arial" w:hAnsi="Arial" w:cs="Arial"/>
        <w:sz w:val="20"/>
        <w:szCs w:val="20"/>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bullet"/>
      <w:lvlText w:val=""/>
      <w:lvlJc w:val="left"/>
      <w:pPr>
        <w:tabs>
          <w:tab w:val="num" w:pos="2160"/>
        </w:tabs>
        <w:ind w:left="2160" w:hanging="360"/>
      </w:pPr>
      <w:rPr>
        <w:rFonts w:hint="default" w:ascii="Wingdings" w:hAnsi="Wingdings" w:cs="Wingdings"/>
      </w:rPr>
    </w:lvl>
    <w:lvl w:ilvl="3" w:tplc="04090001">
      <w:start w:val="1"/>
      <w:numFmt w:val="bullet"/>
      <w:lvlText w:val=""/>
      <w:lvlJc w:val="left"/>
      <w:pPr>
        <w:tabs>
          <w:tab w:val="num" w:pos="2880"/>
        </w:tabs>
        <w:ind w:left="2880" w:hanging="360"/>
      </w:pPr>
      <w:rPr>
        <w:rFonts w:hint="default" w:ascii="Symbol" w:hAnsi="Symbol" w:cs="Symbol"/>
      </w:rPr>
    </w:lvl>
    <w:lvl w:ilvl="4" w:tplc="04090003">
      <w:start w:val="1"/>
      <w:numFmt w:val="bullet"/>
      <w:lvlText w:val="o"/>
      <w:lvlJc w:val="left"/>
      <w:pPr>
        <w:tabs>
          <w:tab w:val="num" w:pos="3600"/>
        </w:tabs>
        <w:ind w:left="3600" w:hanging="360"/>
      </w:pPr>
      <w:rPr>
        <w:rFonts w:hint="default" w:ascii="Courier New" w:hAnsi="Courier New" w:cs="Courier New"/>
      </w:rPr>
    </w:lvl>
    <w:lvl w:ilvl="5" w:tplc="04090005">
      <w:start w:val="1"/>
      <w:numFmt w:val="bullet"/>
      <w:lvlText w:val=""/>
      <w:lvlJc w:val="left"/>
      <w:pPr>
        <w:tabs>
          <w:tab w:val="num" w:pos="4320"/>
        </w:tabs>
        <w:ind w:left="4320" w:hanging="360"/>
      </w:pPr>
      <w:rPr>
        <w:rFonts w:hint="default" w:ascii="Wingdings" w:hAnsi="Wingdings" w:cs="Wingdings"/>
      </w:rPr>
    </w:lvl>
    <w:lvl w:ilvl="6" w:tplc="04090001">
      <w:start w:val="1"/>
      <w:numFmt w:val="bullet"/>
      <w:lvlText w:val=""/>
      <w:lvlJc w:val="left"/>
      <w:pPr>
        <w:tabs>
          <w:tab w:val="num" w:pos="5040"/>
        </w:tabs>
        <w:ind w:left="5040" w:hanging="360"/>
      </w:pPr>
      <w:rPr>
        <w:rFonts w:hint="default" w:ascii="Symbol" w:hAnsi="Symbol" w:cs="Symbol"/>
      </w:rPr>
    </w:lvl>
    <w:lvl w:ilvl="7" w:tplc="04090003">
      <w:start w:val="1"/>
      <w:numFmt w:val="bullet"/>
      <w:lvlText w:val="o"/>
      <w:lvlJc w:val="left"/>
      <w:pPr>
        <w:tabs>
          <w:tab w:val="num" w:pos="5760"/>
        </w:tabs>
        <w:ind w:left="5760" w:hanging="360"/>
      </w:pPr>
      <w:rPr>
        <w:rFonts w:hint="default" w:ascii="Courier New" w:hAnsi="Courier New" w:cs="Courier New"/>
      </w:rPr>
    </w:lvl>
    <w:lvl w:ilvl="8" w:tplc="04090005">
      <w:start w:val="1"/>
      <w:numFmt w:val="bullet"/>
      <w:lvlText w:val=""/>
      <w:lvlJc w:val="left"/>
      <w:pPr>
        <w:tabs>
          <w:tab w:val="num" w:pos="6480"/>
        </w:tabs>
        <w:ind w:left="6480" w:hanging="360"/>
      </w:pPr>
      <w:rPr>
        <w:rFonts w:hint="default" w:ascii="Wingdings" w:hAnsi="Wingdings" w:cs="Wingdings"/>
      </w:rPr>
    </w:lvl>
  </w:abstractNum>
  <w:num w:numId="1">
    <w:abstractNumId w:val="14"/>
  </w:num>
  <w:num w:numId="2">
    <w:abstractNumId w:val="6"/>
  </w:num>
  <w:num w:numId="3">
    <w:abstractNumId w:val="19"/>
  </w:num>
  <w:num w:numId="4">
    <w:abstractNumId w:val="19"/>
  </w:num>
  <w:num w:numId="5">
    <w:abstractNumId w:val="2"/>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9"/>
  </w:num>
  <w:num w:numId="9">
    <w:abstractNumId w:val="3"/>
  </w:num>
  <w:num w:numId="10">
    <w:abstractNumId w:val="7"/>
  </w:num>
  <w:num w:numId="11">
    <w:abstractNumId w:val="20"/>
  </w:num>
  <w:num w:numId="12">
    <w:abstractNumId w:val="5"/>
  </w:num>
  <w:num w:numId="13">
    <w:abstractNumId w:val="1"/>
  </w:num>
  <w:num w:numId="14">
    <w:abstractNumId w:val="11"/>
  </w:num>
  <w:num w:numId="15">
    <w:abstractNumId w:val="0"/>
  </w:num>
  <w:num w:numId="16">
    <w:abstractNumId w:val="10"/>
  </w:num>
  <w:num w:numId="17">
    <w:abstractNumId w:val="15"/>
  </w:num>
  <w:num w:numId="18">
    <w:abstractNumId w:val="18"/>
  </w:num>
  <w:num w:numId="19">
    <w:abstractNumId w:val="8"/>
  </w:num>
  <w:num w:numId="20">
    <w:abstractNumId w:val="16"/>
  </w:num>
  <w:num w:numId="21">
    <w:abstractNumId w:val="4"/>
  </w:num>
  <w:num w:numId="22">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dirty"/>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efaultTabStop w:val="709"/>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9A1"/>
    <w:rsid w:val="00001AEB"/>
    <w:rsid w:val="00001E80"/>
    <w:rsid w:val="0000229F"/>
    <w:rsid w:val="00013618"/>
    <w:rsid w:val="00023E2C"/>
    <w:rsid w:val="00024720"/>
    <w:rsid w:val="00025915"/>
    <w:rsid w:val="0003013A"/>
    <w:rsid w:val="000338C4"/>
    <w:rsid w:val="000352A4"/>
    <w:rsid w:val="000360AC"/>
    <w:rsid w:val="0004057C"/>
    <w:rsid w:val="00043DC1"/>
    <w:rsid w:val="000456C4"/>
    <w:rsid w:val="0004721E"/>
    <w:rsid w:val="00050D60"/>
    <w:rsid w:val="00050EEE"/>
    <w:rsid w:val="000523CE"/>
    <w:rsid w:val="00052E16"/>
    <w:rsid w:val="00056347"/>
    <w:rsid w:val="00056BDE"/>
    <w:rsid w:val="0005795A"/>
    <w:rsid w:val="000653F9"/>
    <w:rsid w:val="00070752"/>
    <w:rsid w:val="000711C9"/>
    <w:rsid w:val="00071517"/>
    <w:rsid w:val="00075A17"/>
    <w:rsid w:val="00082025"/>
    <w:rsid w:val="00090CD4"/>
    <w:rsid w:val="000965C9"/>
    <w:rsid w:val="00097B80"/>
    <w:rsid w:val="000A1100"/>
    <w:rsid w:val="000A3D39"/>
    <w:rsid w:val="000A5011"/>
    <w:rsid w:val="000A51C6"/>
    <w:rsid w:val="000A52A6"/>
    <w:rsid w:val="000A6ECC"/>
    <w:rsid w:val="000B2FAD"/>
    <w:rsid w:val="000B4A66"/>
    <w:rsid w:val="000C0AD2"/>
    <w:rsid w:val="000C7811"/>
    <w:rsid w:val="000C7861"/>
    <w:rsid w:val="000C7B81"/>
    <w:rsid w:val="000D03A5"/>
    <w:rsid w:val="000D0768"/>
    <w:rsid w:val="000D255A"/>
    <w:rsid w:val="000E17A7"/>
    <w:rsid w:val="000E2D4D"/>
    <w:rsid w:val="000E368F"/>
    <w:rsid w:val="000F1239"/>
    <w:rsid w:val="000F6F88"/>
    <w:rsid w:val="00101F58"/>
    <w:rsid w:val="001046D1"/>
    <w:rsid w:val="00106748"/>
    <w:rsid w:val="0010763A"/>
    <w:rsid w:val="00111DC8"/>
    <w:rsid w:val="00115E7D"/>
    <w:rsid w:val="0012105F"/>
    <w:rsid w:val="001212A1"/>
    <w:rsid w:val="001237CC"/>
    <w:rsid w:val="00133A73"/>
    <w:rsid w:val="00144D97"/>
    <w:rsid w:val="00147D8F"/>
    <w:rsid w:val="00152CB8"/>
    <w:rsid w:val="00155655"/>
    <w:rsid w:val="00160FDF"/>
    <w:rsid w:val="001612DD"/>
    <w:rsid w:val="00165393"/>
    <w:rsid w:val="0016667D"/>
    <w:rsid w:val="0017272D"/>
    <w:rsid w:val="00172F67"/>
    <w:rsid w:val="00176509"/>
    <w:rsid w:val="00176FE2"/>
    <w:rsid w:val="00180343"/>
    <w:rsid w:val="0018709F"/>
    <w:rsid w:val="00190883"/>
    <w:rsid w:val="00192F5E"/>
    <w:rsid w:val="001A0EB4"/>
    <w:rsid w:val="001A1585"/>
    <w:rsid w:val="001A7015"/>
    <w:rsid w:val="001A7BBD"/>
    <w:rsid w:val="001A7C79"/>
    <w:rsid w:val="001B49FC"/>
    <w:rsid w:val="001B4A7A"/>
    <w:rsid w:val="001C076A"/>
    <w:rsid w:val="001C247D"/>
    <w:rsid w:val="001C3916"/>
    <w:rsid w:val="001D2CAC"/>
    <w:rsid w:val="001D330D"/>
    <w:rsid w:val="001D5B0B"/>
    <w:rsid w:val="001D76F4"/>
    <w:rsid w:val="001E1105"/>
    <w:rsid w:val="001E36AE"/>
    <w:rsid w:val="001F113F"/>
    <w:rsid w:val="001F2084"/>
    <w:rsid w:val="001F2C54"/>
    <w:rsid w:val="0020023A"/>
    <w:rsid w:val="00206615"/>
    <w:rsid w:val="002261E3"/>
    <w:rsid w:val="002262F7"/>
    <w:rsid w:val="00227F00"/>
    <w:rsid w:val="002311CB"/>
    <w:rsid w:val="00246BC6"/>
    <w:rsid w:val="00254A33"/>
    <w:rsid w:val="00254C17"/>
    <w:rsid w:val="00254CB4"/>
    <w:rsid w:val="00255DD4"/>
    <w:rsid w:val="00261898"/>
    <w:rsid w:val="0026251E"/>
    <w:rsid w:val="00263497"/>
    <w:rsid w:val="00263550"/>
    <w:rsid w:val="00264B8E"/>
    <w:rsid w:val="002705D8"/>
    <w:rsid w:val="00270DE7"/>
    <w:rsid w:val="00272886"/>
    <w:rsid w:val="0027301C"/>
    <w:rsid w:val="00273CBF"/>
    <w:rsid w:val="00276B51"/>
    <w:rsid w:val="00280C45"/>
    <w:rsid w:val="00280EC8"/>
    <w:rsid w:val="002833BA"/>
    <w:rsid w:val="00284E21"/>
    <w:rsid w:val="00286218"/>
    <w:rsid w:val="00293466"/>
    <w:rsid w:val="00294244"/>
    <w:rsid w:val="002A2C9C"/>
    <w:rsid w:val="002A35D8"/>
    <w:rsid w:val="002A45D4"/>
    <w:rsid w:val="002B0323"/>
    <w:rsid w:val="002B11A8"/>
    <w:rsid w:val="002B2244"/>
    <w:rsid w:val="002B44AD"/>
    <w:rsid w:val="002B5614"/>
    <w:rsid w:val="002C0DCD"/>
    <w:rsid w:val="002C444F"/>
    <w:rsid w:val="002D04A5"/>
    <w:rsid w:val="002D1FF0"/>
    <w:rsid w:val="002D3D63"/>
    <w:rsid w:val="002E042D"/>
    <w:rsid w:val="002E1A05"/>
    <w:rsid w:val="002E272B"/>
    <w:rsid w:val="002E39E5"/>
    <w:rsid w:val="002F4CC0"/>
    <w:rsid w:val="002F6C5D"/>
    <w:rsid w:val="002F750B"/>
    <w:rsid w:val="00300C6E"/>
    <w:rsid w:val="00303955"/>
    <w:rsid w:val="0031313A"/>
    <w:rsid w:val="003134BD"/>
    <w:rsid w:val="00313945"/>
    <w:rsid w:val="003142D4"/>
    <w:rsid w:val="00315CAF"/>
    <w:rsid w:val="003172B9"/>
    <w:rsid w:val="003201C0"/>
    <w:rsid w:val="00323653"/>
    <w:rsid w:val="0032722C"/>
    <w:rsid w:val="00327F47"/>
    <w:rsid w:val="0033174E"/>
    <w:rsid w:val="00331A47"/>
    <w:rsid w:val="00335D32"/>
    <w:rsid w:val="00336C4E"/>
    <w:rsid w:val="00336E2E"/>
    <w:rsid w:val="003379EC"/>
    <w:rsid w:val="003403FB"/>
    <w:rsid w:val="003407F5"/>
    <w:rsid w:val="003449E9"/>
    <w:rsid w:val="003469A6"/>
    <w:rsid w:val="0035203C"/>
    <w:rsid w:val="0035376A"/>
    <w:rsid w:val="0035487F"/>
    <w:rsid w:val="00355D74"/>
    <w:rsid w:val="003672D9"/>
    <w:rsid w:val="00373142"/>
    <w:rsid w:val="00373844"/>
    <w:rsid w:val="003758E8"/>
    <w:rsid w:val="0037660A"/>
    <w:rsid w:val="003803C1"/>
    <w:rsid w:val="00385406"/>
    <w:rsid w:val="00385932"/>
    <w:rsid w:val="003938BA"/>
    <w:rsid w:val="00393B2C"/>
    <w:rsid w:val="00395A5A"/>
    <w:rsid w:val="003A03E5"/>
    <w:rsid w:val="003A1182"/>
    <w:rsid w:val="003A1619"/>
    <w:rsid w:val="003A40F8"/>
    <w:rsid w:val="003A4E4D"/>
    <w:rsid w:val="003A5B04"/>
    <w:rsid w:val="003B2D32"/>
    <w:rsid w:val="003B347E"/>
    <w:rsid w:val="003C2618"/>
    <w:rsid w:val="003C7C52"/>
    <w:rsid w:val="003D2F49"/>
    <w:rsid w:val="003D6B16"/>
    <w:rsid w:val="003E0F72"/>
    <w:rsid w:val="003E2C6F"/>
    <w:rsid w:val="003E2D29"/>
    <w:rsid w:val="003E47BB"/>
    <w:rsid w:val="003E6C8F"/>
    <w:rsid w:val="003E7195"/>
    <w:rsid w:val="003E7B19"/>
    <w:rsid w:val="003F1F15"/>
    <w:rsid w:val="003F388C"/>
    <w:rsid w:val="003F4468"/>
    <w:rsid w:val="003F5914"/>
    <w:rsid w:val="003F679A"/>
    <w:rsid w:val="00403B6F"/>
    <w:rsid w:val="0040735B"/>
    <w:rsid w:val="004100CF"/>
    <w:rsid w:val="00411640"/>
    <w:rsid w:val="00411B9E"/>
    <w:rsid w:val="00413321"/>
    <w:rsid w:val="004142A1"/>
    <w:rsid w:val="00414FB7"/>
    <w:rsid w:val="00415A71"/>
    <w:rsid w:val="00416ED6"/>
    <w:rsid w:val="00420CF3"/>
    <w:rsid w:val="0043035E"/>
    <w:rsid w:val="00432AD3"/>
    <w:rsid w:val="00444D3D"/>
    <w:rsid w:val="004452D7"/>
    <w:rsid w:val="004459D3"/>
    <w:rsid w:val="00460215"/>
    <w:rsid w:val="00463487"/>
    <w:rsid w:val="004669AC"/>
    <w:rsid w:val="0047182B"/>
    <w:rsid w:val="00472643"/>
    <w:rsid w:val="00483464"/>
    <w:rsid w:val="00491708"/>
    <w:rsid w:val="00495B05"/>
    <w:rsid w:val="00495D8B"/>
    <w:rsid w:val="00496EFD"/>
    <w:rsid w:val="004A45F4"/>
    <w:rsid w:val="004B0AC7"/>
    <w:rsid w:val="004B2B1F"/>
    <w:rsid w:val="004C1975"/>
    <w:rsid w:val="004C22A9"/>
    <w:rsid w:val="004C27B5"/>
    <w:rsid w:val="004C65AE"/>
    <w:rsid w:val="004C7C8E"/>
    <w:rsid w:val="004C7FD2"/>
    <w:rsid w:val="004D0100"/>
    <w:rsid w:val="004D457F"/>
    <w:rsid w:val="004D70FA"/>
    <w:rsid w:val="004D7FC7"/>
    <w:rsid w:val="004E1137"/>
    <w:rsid w:val="004E200D"/>
    <w:rsid w:val="004E28BF"/>
    <w:rsid w:val="004E6D74"/>
    <w:rsid w:val="004F35EE"/>
    <w:rsid w:val="004F39BB"/>
    <w:rsid w:val="004F68EC"/>
    <w:rsid w:val="0050321C"/>
    <w:rsid w:val="00506883"/>
    <w:rsid w:val="005074A6"/>
    <w:rsid w:val="00507EFA"/>
    <w:rsid w:val="00510842"/>
    <w:rsid w:val="0051153A"/>
    <w:rsid w:val="00513810"/>
    <w:rsid w:val="00516EC2"/>
    <w:rsid w:val="00517B5B"/>
    <w:rsid w:val="00520BD7"/>
    <w:rsid w:val="005235C6"/>
    <w:rsid w:val="005271CE"/>
    <w:rsid w:val="00527532"/>
    <w:rsid w:val="00532E09"/>
    <w:rsid w:val="005401BB"/>
    <w:rsid w:val="0054340B"/>
    <w:rsid w:val="00543BD4"/>
    <w:rsid w:val="00543EC7"/>
    <w:rsid w:val="0054530D"/>
    <w:rsid w:val="00546D92"/>
    <w:rsid w:val="00553F02"/>
    <w:rsid w:val="00554945"/>
    <w:rsid w:val="00556690"/>
    <w:rsid w:val="00557C0A"/>
    <w:rsid w:val="00561CF2"/>
    <w:rsid w:val="00565E17"/>
    <w:rsid w:val="00570C53"/>
    <w:rsid w:val="005751FC"/>
    <w:rsid w:val="005826ED"/>
    <w:rsid w:val="00584C9C"/>
    <w:rsid w:val="00592BAA"/>
    <w:rsid w:val="005A1C84"/>
    <w:rsid w:val="005A5B0C"/>
    <w:rsid w:val="005A7171"/>
    <w:rsid w:val="005B122C"/>
    <w:rsid w:val="005C010B"/>
    <w:rsid w:val="005C67CF"/>
    <w:rsid w:val="005D20AB"/>
    <w:rsid w:val="005D2BF0"/>
    <w:rsid w:val="005D3B26"/>
    <w:rsid w:val="005D7F2C"/>
    <w:rsid w:val="005E3396"/>
    <w:rsid w:val="005E5B08"/>
    <w:rsid w:val="005F0C6A"/>
    <w:rsid w:val="005F21BA"/>
    <w:rsid w:val="005F268F"/>
    <w:rsid w:val="005F36BB"/>
    <w:rsid w:val="00603963"/>
    <w:rsid w:val="00604C0B"/>
    <w:rsid w:val="00612DC5"/>
    <w:rsid w:val="00616D8A"/>
    <w:rsid w:val="00616FA3"/>
    <w:rsid w:val="00624587"/>
    <w:rsid w:val="00625304"/>
    <w:rsid w:val="00626C4F"/>
    <w:rsid w:val="00627E1A"/>
    <w:rsid w:val="00630C09"/>
    <w:rsid w:val="0063321C"/>
    <w:rsid w:val="006341B4"/>
    <w:rsid w:val="00634A2F"/>
    <w:rsid w:val="00634D1E"/>
    <w:rsid w:val="00635819"/>
    <w:rsid w:val="00636942"/>
    <w:rsid w:val="006414B3"/>
    <w:rsid w:val="00642866"/>
    <w:rsid w:val="0064369C"/>
    <w:rsid w:val="00643EEE"/>
    <w:rsid w:val="00646CBE"/>
    <w:rsid w:val="006505F8"/>
    <w:rsid w:val="0065203C"/>
    <w:rsid w:val="00653684"/>
    <w:rsid w:val="006551B9"/>
    <w:rsid w:val="00656C64"/>
    <w:rsid w:val="00660B76"/>
    <w:rsid w:val="00661DEA"/>
    <w:rsid w:val="006655F4"/>
    <w:rsid w:val="00667F7C"/>
    <w:rsid w:val="00671BB2"/>
    <w:rsid w:val="00671CA2"/>
    <w:rsid w:val="00677925"/>
    <w:rsid w:val="006810BD"/>
    <w:rsid w:val="00682FD8"/>
    <w:rsid w:val="00684A34"/>
    <w:rsid w:val="00684D5B"/>
    <w:rsid w:val="006862DB"/>
    <w:rsid w:val="00690141"/>
    <w:rsid w:val="00692569"/>
    <w:rsid w:val="00696615"/>
    <w:rsid w:val="006A5036"/>
    <w:rsid w:val="006A5717"/>
    <w:rsid w:val="006B2369"/>
    <w:rsid w:val="006C01E0"/>
    <w:rsid w:val="006C0832"/>
    <w:rsid w:val="006C3802"/>
    <w:rsid w:val="006C4991"/>
    <w:rsid w:val="006C6B79"/>
    <w:rsid w:val="006D2E35"/>
    <w:rsid w:val="006D4250"/>
    <w:rsid w:val="006E759D"/>
    <w:rsid w:val="006F04BF"/>
    <w:rsid w:val="006F3F80"/>
    <w:rsid w:val="006F411E"/>
    <w:rsid w:val="006F5C9E"/>
    <w:rsid w:val="00702A31"/>
    <w:rsid w:val="007055A9"/>
    <w:rsid w:val="007056A7"/>
    <w:rsid w:val="00706491"/>
    <w:rsid w:val="00706D8C"/>
    <w:rsid w:val="00713BC1"/>
    <w:rsid w:val="0071579A"/>
    <w:rsid w:val="00725189"/>
    <w:rsid w:val="007311EE"/>
    <w:rsid w:val="00731D22"/>
    <w:rsid w:val="00732892"/>
    <w:rsid w:val="0073291B"/>
    <w:rsid w:val="007332BE"/>
    <w:rsid w:val="007423EC"/>
    <w:rsid w:val="00744163"/>
    <w:rsid w:val="00745B98"/>
    <w:rsid w:val="00747900"/>
    <w:rsid w:val="0075054F"/>
    <w:rsid w:val="0075137D"/>
    <w:rsid w:val="00755C4C"/>
    <w:rsid w:val="00756366"/>
    <w:rsid w:val="00756ED3"/>
    <w:rsid w:val="00761FE2"/>
    <w:rsid w:val="00762353"/>
    <w:rsid w:val="0076305D"/>
    <w:rsid w:val="00763D9F"/>
    <w:rsid w:val="007640AE"/>
    <w:rsid w:val="007644A4"/>
    <w:rsid w:val="00765FE7"/>
    <w:rsid w:val="00767CC1"/>
    <w:rsid w:val="00770556"/>
    <w:rsid w:val="00773B3F"/>
    <w:rsid w:val="007747C8"/>
    <w:rsid w:val="00774914"/>
    <w:rsid w:val="00777E92"/>
    <w:rsid w:val="00777FD1"/>
    <w:rsid w:val="00780207"/>
    <w:rsid w:val="00780B44"/>
    <w:rsid w:val="00781671"/>
    <w:rsid w:val="007851BF"/>
    <w:rsid w:val="00785253"/>
    <w:rsid w:val="00786796"/>
    <w:rsid w:val="00790584"/>
    <w:rsid w:val="00793DF1"/>
    <w:rsid w:val="00793E76"/>
    <w:rsid w:val="00797310"/>
    <w:rsid w:val="007A347F"/>
    <w:rsid w:val="007B0C1B"/>
    <w:rsid w:val="007B11E9"/>
    <w:rsid w:val="007B3444"/>
    <w:rsid w:val="007B59B2"/>
    <w:rsid w:val="007B5DF3"/>
    <w:rsid w:val="007B6AC6"/>
    <w:rsid w:val="007B711A"/>
    <w:rsid w:val="007C47A4"/>
    <w:rsid w:val="007C564A"/>
    <w:rsid w:val="007D0634"/>
    <w:rsid w:val="007D2E41"/>
    <w:rsid w:val="007D3948"/>
    <w:rsid w:val="007D4735"/>
    <w:rsid w:val="007E3AFA"/>
    <w:rsid w:val="007F0822"/>
    <w:rsid w:val="007F5008"/>
    <w:rsid w:val="007F552F"/>
    <w:rsid w:val="00801630"/>
    <w:rsid w:val="00801681"/>
    <w:rsid w:val="00801AC1"/>
    <w:rsid w:val="00803823"/>
    <w:rsid w:val="008048BC"/>
    <w:rsid w:val="00805054"/>
    <w:rsid w:val="0080543A"/>
    <w:rsid w:val="008059D0"/>
    <w:rsid w:val="00805AA6"/>
    <w:rsid w:val="00815514"/>
    <w:rsid w:val="00825032"/>
    <w:rsid w:val="00832F2B"/>
    <w:rsid w:val="00833621"/>
    <w:rsid w:val="008360B7"/>
    <w:rsid w:val="0084095C"/>
    <w:rsid w:val="00841064"/>
    <w:rsid w:val="008425F8"/>
    <w:rsid w:val="008501DC"/>
    <w:rsid w:val="008539F8"/>
    <w:rsid w:val="0086572C"/>
    <w:rsid w:val="00866BEF"/>
    <w:rsid w:val="00867AE2"/>
    <w:rsid w:val="00867E5F"/>
    <w:rsid w:val="00883693"/>
    <w:rsid w:val="00886364"/>
    <w:rsid w:val="00890EC1"/>
    <w:rsid w:val="00892D79"/>
    <w:rsid w:val="008959DA"/>
    <w:rsid w:val="00897646"/>
    <w:rsid w:val="00897FFC"/>
    <w:rsid w:val="008A436A"/>
    <w:rsid w:val="008A469A"/>
    <w:rsid w:val="008A78D8"/>
    <w:rsid w:val="008A7B95"/>
    <w:rsid w:val="008B18B9"/>
    <w:rsid w:val="008B1F42"/>
    <w:rsid w:val="008B5B12"/>
    <w:rsid w:val="008C04E8"/>
    <w:rsid w:val="008C0E14"/>
    <w:rsid w:val="008C18F9"/>
    <w:rsid w:val="008C1CC4"/>
    <w:rsid w:val="008C255D"/>
    <w:rsid w:val="008C5DD0"/>
    <w:rsid w:val="008C709B"/>
    <w:rsid w:val="008C7B9C"/>
    <w:rsid w:val="008D333B"/>
    <w:rsid w:val="008E0DC3"/>
    <w:rsid w:val="008E2847"/>
    <w:rsid w:val="008E3525"/>
    <w:rsid w:val="008F2224"/>
    <w:rsid w:val="009044C3"/>
    <w:rsid w:val="00905FC4"/>
    <w:rsid w:val="00920E69"/>
    <w:rsid w:val="00926D8B"/>
    <w:rsid w:val="00934F24"/>
    <w:rsid w:val="00935ABB"/>
    <w:rsid w:val="00935EE2"/>
    <w:rsid w:val="0093635D"/>
    <w:rsid w:val="00936F1B"/>
    <w:rsid w:val="0094128A"/>
    <w:rsid w:val="00943C32"/>
    <w:rsid w:val="00945442"/>
    <w:rsid w:val="009510C6"/>
    <w:rsid w:val="00955833"/>
    <w:rsid w:val="0095695A"/>
    <w:rsid w:val="00956D08"/>
    <w:rsid w:val="00957F2C"/>
    <w:rsid w:val="00960D19"/>
    <w:rsid w:val="00963953"/>
    <w:rsid w:val="00966C50"/>
    <w:rsid w:val="00971DCF"/>
    <w:rsid w:val="00980930"/>
    <w:rsid w:val="00980EA5"/>
    <w:rsid w:val="00981C4E"/>
    <w:rsid w:val="00985D16"/>
    <w:rsid w:val="00987170"/>
    <w:rsid w:val="00994839"/>
    <w:rsid w:val="00994A41"/>
    <w:rsid w:val="0099670A"/>
    <w:rsid w:val="009979CC"/>
    <w:rsid w:val="009A4D11"/>
    <w:rsid w:val="009A54A4"/>
    <w:rsid w:val="009B069A"/>
    <w:rsid w:val="009B0E9E"/>
    <w:rsid w:val="009B22F1"/>
    <w:rsid w:val="009B6287"/>
    <w:rsid w:val="009C2EA0"/>
    <w:rsid w:val="009C3F48"/>
    <w:rsid w:val="009D0539"/>
    <w:rsid w:val="009D1C76"/>
    <w:rsid w:val="009D5508"/>
    <w:rsid w:val="009E1504"/>
    <w:rsid w:val="009E2084"/>
    <w:rsid w:val="009E37AE"/>
    <w:rsid w:val="009E4C99"/>
    <w:rsid w:val="009E5B17"/>
    <w:rsid w:val="009F086B"/>
    <w:rsid w:val="009F53B5"/>
    <w:rsid w:val="009F5500"/>
    <w:rsid w:val="00A001CE"/>
    <w:rsid w:val="00A100C0"/>
    <w:rsid w:val="00A1182A"/>
    <w:rsid w:val="00A1510D"/>
    <w:rsid w:val="00A23FC0"/>
    <w:rsid w:val="00A266CC"/>
    <w:rsid w:val="00A268F6"/>
    <w:rsid w:val="00A315AF"/>
    <w:rsid w:val="00A340F4"/>
    <w:rsid w:val="00A34A4E"/>
    <w:rsid w:val="00A35394"/>
    <w:rsid w:val="00A3692E"/>
    <w:rsid w:val="00A4186C"/>
    <w:rsid w:val="00A426F0"/>
    <w:rsid w:val="00A43014"/>
    <w:rsid w:val="00A43C43"/>
    <w:rsid w:val="00A46397"/>
    <w:rsid w:val="00A47FB0"/>
    <w:rsid w:val="00A511D5"/>
    <w:rsid w:val="00A5283D"/>
    <w:rsid w:val="00A52991"/>
    <w:rsid w:val="00A548C7"/>
    <w:rsid w:val="00A5693B"/>
    <w:rsid w:val="00A56D05"/>
    <w:rsid w:val="00A64FD3"/>
    <w:rsid w:val="00A714AA"/>
    <w:rsid w:val="00A71D5F"/>
    <w:rsid w:val="00A7249A"/>
    <w:rsid w:val="00A74ADA"/>
    <w:rsid w:val="00A76BDD"/>
    <w:rsid w:val="00AB026A"/>
    <w:rsid w:val="00AB4EDE"/>
    <w:rsid w:val="00AC2F57"/>
    <w:rsid w:val="00AC4179"/>
    <w:rsid w:val="00AC4A59"/>
    <w:rsid w:val="00AC6C0D"/>
    <w:rsid w:val="00AD214E"/>
    <w:rsid w:val="00AD6D06"/>
    <w:rsid w:val="00AD7236"/>
    <w:rsid w:val="00AE1F57"/>
    <w:rsid w:val="00AE239E"/>
    <w:rsid w:val="00AE6E68"/>
    <w:rsid w:val="00AE733D"/>
    <w:rsid w:val="00AF0944"/>
    <w:rsid w:val="00AF0ABD"/>
    <w:rsid w:val="00AF2311"/>
    <w:rsid w:val="00AF2575"/>
    <w:rsid w:val="00AF4D7D"/>
    <w:rsid w:val="00AF6F92"/>
    <w:rsid w:val="00AF745A"/>
    <w:rsid w:val="00AF7C62"/>
    <w:rsid w:val="00B05902"/>
    <w:rsid w:val="00B07B7D"/>
    <w:rsid w:val="00B1009D"/>
    <w:rsid w:val="00B10F9C"/>
    <w:rsid w:val="00B11D6F"/>
    <w:rsid w:val="00B12D48"/>
    <w:rsid w:val="00B14608"/>
    <w:rsid w:val="00B14F97"/>
    <w:rsid w:val="00B15CCE"/>
    <w:rsid w:val="00B228E3"/>
    <w:rsid w:val="00B22ADA"/>
    <w:rsid w:val="00B2509F"/>
    <w:rsid w:val="00B25589"/>
    <w:rsid w:val="00B2628A"/>
    <w:rsid w:val="00B30EC5"/>
    <w:rsid w:val="00B32B5C"/>
    <w:rsid w:val="00B374BC"/>
    <w:rsid w:val="00B37BD5"/>
    <w:rsid w:val="00B50239"/>
    <w:rsid w:val="00B65992"/>
    <w:rsid w:val="00B7614B"/>
    <w:rsid w:val="00B8155B"/>
    <w:rsid w:val="00B81A61"/>
    <w:rsid w:val="00B841CF"/>
    <w:rsid w:val="00B87FB6"/>
    <w:rsid w:val="00B90DBB"/>
    <w:rsid w:val="00B91280"/>
    <w:rsid w:val="00B92674"/>
    <w:rsid w:val="00B93C5E"/>
    <w:rsid w:val="00B94A4B"/>
    <w:rsid w:val="00B97159"/>
    <w:rsid w:val="00B97CCE"/>
    <w:rsid w:val="00BA0A73"/>
    <w:rsid w:val="00BA7922"/>
    <w:rsid w:val="00BB0303"/>
    <w:rsid w:val="00BB5298"/>
    <w:rsid w:val="00BB6CD8"/>
    <w:rsid w:val="00BB73AD"/>
    <w:rsid w:val="00BC0E90"/>
    <w:rsid w:val="00BC760E"/>
    <w:rsid w:val="00BC76BD"/>
    <w:rsid w:val="00BD0A46"/>
    <w:rsid w:val="00BD253E"/>
    <w:rsid w:val="00BD58EA"/>
    <w:rsid w:val="00BE142D"/>
    <w:rsid w:val="00BE1673"/>
    <w:rsid w:val="00BE4682"/>
    <w:rsid w:val="00BE4F81"/>
    <w:rsid w:val="00BE5BE0"/>
    <w:rsid w:val="00BE5D4E"/>
    <w:rsid w:val="00BE6098"/>
    <w:rsid w:val="00BE6357"/>
    <w:rsid w:val="00C01A00"/>
    <w:rsid w:val="00C03611"/>
    <w:rsid w:val="00C06873"/>
    <w:rsid w:val="00C07436"/>
    <w:rsid w:val="00C12A88"/>
    <w:rsid w:val="00C14A4B"/>
    <w:rsid w:val="00C158C1"/>
    <w:rsid w:val="00C16A10"/>
    <w:rsid w:val="00C201C4"/>
    <w:rsid w:val="00C2228B"/>
    <w:rsid w:val="00C22CDB"/>
    <w:rsid w:val="00C255C1"/>
    <w:rsid w:val="00C270DA"/>
    <w:rsid w:val="00C27E9D"/>
    <w:rsid w:val="00C34042"/>
    <w:rsid w:val="00C34908"/>
    <w:rsid w:val="00C41176"/>
    <w:rsid w:val="00C437EA"/>
    <w:rsid w:val="00C468E7"/>
    <w:rsid w:val="00C50216"/>
    <w:rsid w:val="00C50755"/>
    <w:rsid w:val="00C5657D"/>
    <w:rsid w:val="00C56E52"/>
    <w:rsid w:val="00C57453"/>
    <w:rsid w:val="00C615D1"/>
    <w:rsid w:val="00C628E8"/>
    <w:rsid w:val="00C62EDC"/>
    <w:rsid w:val="00C63B89"/>
    <w:rsid w:val="00C64398"/>
    <w:rsid w:val="00C65AB2"/>
    <w:rsid w:val="00C71C28"/>
    <w:rsid w:val="00C72D79"/>
    <w:rsid w:val="00C745C6"/>
    <w:rsid w:val="00C747EF"/>
    <w:rsid w:val="00C75C27"/>
    <w:rsid w:val="00C81B17"/>
    <w:rsid w:val="00C853D6"/>
    <w:rsid w:val="00C85E13"/>
    <w:rsid w:val="00C866ED"/>
    <w:rsid w:val="00C87029"/>
    <w:rsid w:val="00C879CE"/>
    <w:rsid w:val="00C87E47"/>
    <w:rsid w:val="00C97ABF"/>
    <w:rsid w:val="00CA0147"/>
    <w:rsid w:val="00CA5478"/>
    <w:rsid w:val="00CA579F"/>
    <w:rsid w:val="00CA5EC9"/>
    <w:rsid w:val="00CB34F0"/>
    <w:rsid w:val="00CB4356"/>
    <w:rsid w:val="00CB7AB8"/>
    <w:rsid w:val="00CD6FAF"/>
    <w:rsid w:val="00CE175E"/>
    <w:rsid w:val="00CE55B9"/>
    <w:rsid w:val="00CE6F1A"/>
    <w:rsid w:val="00CE7F41"/>
    <w:rsid w:val="00CF1C3E"/>
    <w:rsid w:val="00CF309C"/>
    <w:rsid w:val="00CF5DA1"/>
    <w:rsid w:val="00D00E17"/>
    <w:rsid w:val="00D03BA5"/>
    <w:rsid w:val="00D03C52"/>
    <w:rsid w:val="00D0539E"/>
    <w:rsid w:val="00D06AFF"/>
    <w:rsid w:val="00D06D9D"/>
    <w:rsid w:val="00D10985"/>
    <w:rsid w:val="00D14506"/>
    <w:rsid w:val="00D20A72"/>
    <w:rsid w:val="00D2195C"/>
    <w:rsid w:val="00D23310"/>
    <w:rsid w:val="00D24B76"/>
    <w:rsid w:val="00D3475F"/>
    <w:rsid w:val="00D36AE5"/>
    <w:rsid w:val="00D374A5"/>
    <w:rsid w:val="00D414F5"/>
    <w:rsid w:val="00D419DB"/>
    <w:rsid w:val="00D469CE"/>
    <w:rsid w:val="00D46E07"/>
    <w:rsid w:val="00D52381"/>
    <w:rsid w:val="00D52626"/>
    <w:rsid w:val="00D56789"/>
    <w:rsid w:val="00D64A28"/>
    <w:rsid w:val="00D77C7E"/>
    <w:rsid w:val="00D90B87"/>
    <w:rsid w:val="00D91F2E"/>
    <w:rsid w:val="00D9580E"/>
    <w:rsid w:val="00D965E3"/>
    <w:rsid w:val="00DB4798"/>
    <w:rsid w:val="00DB68CF"/>
    <w:rsid w:val="00DB7AF8"/>
    <w:rsid w:val="00DC064D"/>
    <w:rsid w:val="00DD135F"/>
    <w:rsid w:val="00DD28EC"/>
    <w:rsid w:val="00DD2A47"/>
    <w:rsid w:val="00DD7619"/>
    <w:rsid w:val="00DE1211"/>
    <w:rsid w:val="00DE2761"/>
    <w:rsid w:val="00DE7F7E"/>
    <w:rsid w:val="00DF37A5"/>
    <w:rsid w:val="00DF4D1D"/>
    <w:rsid w:val="00DF5781"/>
    <w:rsid w:val="00DF5CBE"/>
    <w:rsid w:val="00DF60F1"/>
    <w:rsid w:val="00E048AC"/>
    <w:rsid w:val="00E10C49"/>
    <w:rsid w:val="00E1770E"/>
    <w:rsid w:val="00E21166"/>
    <w:rsid w:val="00E217AB"/>
    <w:rsid w:val="00E2332B"/>
    <w:rsid w:val="00E24EAF"/>
    <w:rsid w:val="00E30DD8"/>
    <w:rsid w:val="00E3561E"/>
    <w:rsid w:val="00E40901"/>
    <w:rsid w:val="00E41E86"/>
    <w:rsid w:val="00E47CC9"/>
    <w:rsid w:val="00E52655"/>
    <w:rsid w:val="00E52B8A"/>
    <w:rsid w:val="00E54F5A"/>
    <w:rsid w:val="00E5536C"/>
    <w:rsid w:val="00E6199D"/>
    <w:rsid w:val="00E63D7B"/>
    <w:rsid w:val="00E6447D"/>
    <w:rsid w:val="00E67169"/>
    <w:rsid w:val="00E6724D"/>
    <w:rsid w:val="00E67FD9"/>
    <w:rsid w:val="00E7054A"/>
    <w:rsid w:val="00E74A40"/>
    <w:rsid w:val="00E7731D"/>
    <w:rsid w:val="00E83E4D"/>
    <w:rsid w:val="00E83F57"/>
    <w:rsid w:val="00E84766"/>
    <w:rsid w:val="00E90F07"/>
    <w:rsid w:val="00E9654E"/>
    <w:rsid w:val="00EA5EE9"/>
    <w:rsid w:val="00EB052F"/>
    <w:rsid w:val="00EB126F"/>
    <w:rsid w:val="00EB3100"/>
    <w:rsid w:val="00EC028F"/>
    <w:rsid w:val="00EC1714"/>
    <w:rsid w:val="00EC24B1"/>
    <w:rsid w:val="00EC4289"/>
    <w:rsid w:val="00EC4C90"/>
    <w:rsid w:val="00EC7AAE"/>
    <w:rsid w:val="00ED20EB"/>
    <w:rsid w:val="00ED266A"/>
    <w:rsid w:val="00ED6227"/>
    <w:rsid w:val="00EE0A41"/>
    <w:rsid w:val="00EE501A"/>
    <w:rsid w:val="00EE54A6"/>
    <w:rsid w:val="00EE5E38"/>
    <w:rsid w:val="00EE7890"/>
    <w:rsid w:val="00EF0718"/>
    <w:rsid w:val="00F0091E"/>
    <w:rsid w:val="00F05202"/>
    <w:rsid w:val="00F06040"/>
    <w:rsid w:val="00F0738D"/>
    <w:rsid w:val="00F077F5"/>
    <w:rsid w:val="00F10789"/>
    <w:rsid w:val="00F139AE"/>
    <w:rsid w:val="00F23ABD"/>
    <w:rsid w:val="00F27140"/>
    <w:rsid w:val="00F3124C"/>
    <w:rsid w:val="00F31574"/>
    <w:rsid w:val="00F42D26"/>
    <w:rsid w:val="00F455BE"/>
    <w:rsid w:val="00F500FC"/>
    <w:rsid w:val="00F546A0"/>
    <w:rsid w:val="00F64459"/>
    <w:rsid w:val="00F6763F"/>
    <w:rsid w:val="00F8330A"/>
    <w:rsid w:val="00F8493E"/>
    <w:rsid w:val="00F84BD9"/>
    <w:rsid w:val="00F85642"/>
    <w:rsid w:val="00FA0EBD"/>
    <w:rsid w:val="00FA23C1"/>
    <w:rsid w:val="00FA3319"/>
    <w:rsid w:val="00FA4896"/>
    <w:rsid w:val="00FB1404"/>
    <w:rsid w:val="00FB29EF"/>
    <w:rsid w:val="00FB3790"/>
    <w:rsid w:val="00FB3F31"/>
    <w:rsid w:val="00FB5408"/>
    <w:rsid w:val="00FB7208"/>
    <w:rsid w:val="00FC28F0"/>
    <w:rsid w:val="00FC449F"/>
    <w:rsid w:val="00FD0EB4"/>
    <w:rsid w:val="00FD4A3D"/>
    <w:rsid w:val="00FD5B4D"/>
    <w:rsid w:val="00FE137D"/>
    <w:rsid w:val="00FE25B6"/>
    <w:rsid w:val="00FE4192"/>
    <w:rsid w:val="00FF29A1"/>
    <w:rsid w:val="00FF3C2F"/>
    <w:rsid w:val="00FF5D9D"/>
    <w:rsid w:val="00FF7A3F"/>
    <w:rsid w:val="423BAB61"/>
    <w:rsid w:val="4823BF1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3D035DEE"/>
  <w15:docId w15:val="{ABE52C43-7C43-495C-9462-B9977A5D3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hAnsi="Calibri" w:eastAsia="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uiPriority="0" w:semiHidden="1" w:unhideWhenUsed="1"/>
    <w:lsdException w:name="List Bullet 4" w:uiPriority="0" w:semiHidden="1" w:unhideWhenUsed="1"/>
    <w:lsdException w:name="List Bullet 5" w:uiPriority="0"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uiPriority="0"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4F68EC"/>
    <w:rPr>
      <w:rFonts w:ascii="Arial" w:hAnsi="Arial"/>
      <w:szCs w:val="22"/>
      <w:lang w:val="en-US" w:eastAsia="en-US"/>
    </w:rPr>
  </w:style>
  <w:style w:type="paragraph" w:styleId="Heading1">
    <w:name w:val="heading 1"/>
    <w:basedOn w:val="Normal"/>
    <w:next w:val="Normal"/>
    <w:link w:val="Heading1Char"/>
    <w:qFormat/>
    <w:rsid w:val="003938BA"/>
    <w:pPr>
      <w:keepNext/>
      <w:keepLines/>
      <w:spacing w:before="360"/>
      <w:outlineLvl w:val="0"/>
    </w:pPr>
    <w:rPr>
      <w:rFonts w:eastAsia="Times New Roman"/>
      <w:b/>
      <w:bCs/>
      <w:caps/>
      <w:szCs w:val="28"/>
    </w:rPr>
  </w:style>
  <w:style w:type="paragraph" w:styleId="Heading2">
    <w:name w:val="heading 2"/>
    <w:basedOn w:val="Normal"/>
    <w:next w:val="Normal"/>
    <w:link w:val="Heading2Char"/>
    <w:unhideWhenUsed/>
    <w:qFormat/>
    <w:rsid w:val="003938BA"/>
    <w:pPr>
      <w:keepNext/>
      <w:keepLines/>
      <w:spacing w:before="360"/>
      <w:outlineLvl w:val="1"/>
    </w:pPr>
    <w:rPr>
      <w:rFonts w:eastAsia="Times New Roman"/>
      <w:b/>
      <w:bCs/>
      <w:szCs w:val="26"/>
    </w:rPr>
  </w:style>
  <w:style w:type="paragraph" w:styleId="Heading3">
    <w:name w:val="heading 3"/>
    <w:basedOn w:val="Normal"/>
    <w:next w:val="Normal"/>
    <w:link w:val="Heading3Char"/>
    <w:unhideWhenUsed/>
    <w:qFormat/>
    <w:rsid w:val="003938BA"/>
    <w:pPr>
      <w:keepNext/>
      <w:keepLines/>
      <w:spacing w:before="360"/>
      <w:outlineLvl w:val="2"/>
    </w:pPr>
    <w:rPr>
      <w:rFonts w:eastAsia="Times New Roman"/>
      <w:b/>
      <w:bCs/>
      <w:i/>
    </w:rPr>
  </w:style>
  <w:style w:type="paragraph" w:styleId="Heading4">
    <w:name w:val="heading 4"/>
    <w:basedOn w:val="Normal"/>
    <w:next w:val="Normal"/>
    <w:link w:val="Heading4Char"/>
    <w:unhideWhenUsed/>
    <w:qFormat/>
    <w:rsid w:val="003938BA"/>
    <w:pPr>
      <w:keepNext/>
      <w:keepLines/>
      <w:spacing w:before="360"/>
      <w:outlineLvl w:val="3"/>
    </w:pPr>
    <w:rPr>
      <w:rFonts w:eastAsia="Times New Roman"/>
      <w:bCs/>
      <w:i/>
      <w:iCs/>
    </w:rPr>
  </w:style>
  <w:style w:type="paragraph" w:styleId="Heading5">
    <w:name w:val="heading 5"/>
    <w:basedOn w:val="Normal"/>
    <w:next w:val="Normal"/>
    <w:link w:val="Heading5Char"/>
    <w:unhideWhenUsed/>
    <w:qFormat/>
    <w:rsid w:val="00373142"/>
    <w:pPr>
      <w:keepNext/>
      <w:keepLines/>
      <w:spacing w:before="40"/>
      <w:outlineLvl w:val="4"/>
    </w:pPr>
    <w:rPr>
      <w:rFonts w:asciiTheme="majorHAnsi" w:hAnsiTheme="majorHAnsi" w:eastAsiaTheme="majorEastAsia" w:cstheme="majorBidi"/>
      <w:color w:val="B37F00" w:themeColor="accent1" w:themeShade="BF"/>
    </w:rPr>
  </w:style>
  <w:style w:type="paragraph" w:styleId="Heading6">
    <w:name w:val="heading 6"/>
    <w:basedOn w:val="Heading1"/>
    <w:next w:val="Text"/>
    <w:link w:val="Heading6Char"/>
    <w:qFormat/>
    <w:rsid w:val="00373142"/>
    <w:pPr>
      <w:tabs>
        <w:tab w:val="num" w:pos="1474"/>
      </w:tabs>
      <w:spacing w:before="120" w:line="320" w:lineRule="atLeast"/>
      <w:ind w:left="1474" w:hanging="1474"/>
      <w:outlineLvl w:val="5"/>
    </w:pPr>
    <w:rPr>
      <w:bCs w:val="0"/>
      <w:caps w:val="0"/>
      <w:kern w:val="28"/>
      <w:szCs w:val="20"/>
      <w:lang w:eastAsia="de-D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semiHidden/>
    <w:rsid w:val="00F8330A"/>
    <w:rPr>
      <w:rFonts w:ascii="Tahoma" w:hAnsi="Tahoma" w:eastAsia="Times New Roman" w:cs="Tahoma"/>
      <w:sz w:val="16"/>
      <w:szCs w:val="16"/>
    </w:rPr>
  </w:style>
  <w:style w:type="character" w:styleId="BalloonTextChar" w:customStyle="1">
    <w:name w:val="Balloon Text Char"/>
    <w:link w:val="BalloonText"/>
    <w:semiHidden/>
    <w:rsid w:val="00D2195C"/>
    <w:rPr>
      <w:rFonts w:ascii="Tahoma" w:hAnsi="Tahoma" w:eastAsia="Times New Roman"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styleId="HeaderChar" w:customStyle="1">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styleId="FooterChar" w:customStyle="1">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qFormat/>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qFormat/>
    <w:rsid w:val="00BB5298"/>
    <w:pPr>
      <w:numPr>
        <w:ilvl w:val="1"/>
      </w:numPr>
      <w:spacing w:before="120" w:after="120"/>
    </w:pPr>
    <w:rPr>
      <w:rFonts w:eastAsia="Times New Roman"/>
      <w:b/>
      <w:iCs/>
      <w:color w:val="000000"/>
      <w:sz w:val="16"/>
      <w:szCs w:val="24"/>
    </w:rPr>
  </w:style>
  <w:style w:type="character" w:styleId="SubtitleChar" w:customStyle="1">
    <w:name w:val="Subtitle Char"/>
    <w:aliases w:val="caption Char"/>
    <w:link w:val="Subtitle"/>
    <w:rsid w:val="00BB5298"/>
    <w:rPr>
      <w:rFonts w:ascii="Arial" w:hAnsi="Arial" w:eastAsia="Times New Roman"/>
      <w:b/>
      <w:iCs/>
      <w:color w:val="000000"/>
      <w:sz w:val="16"/>
      <w:szCs w:val="24"/>
      <w:lang w:eastAsia="en-US"/>
    </w:rPr>
  </w:style>
  <w:style w:type="character" w:styleId="Heading1Char" w:customStyle="1">
    <w:name w:val="Heading 1 Char"/>
    <w:link w:val="Heading1"/>
    <w:uiPriority w:val="9"/>
    <w:rsid w:val="003938BA"/>
    <w:rPr>
      <w:rFonts w:ascii="Arial" w:hAnsi="Arial" w:eastAsia="Times New Roman"/>
      <w:b/>
      <w:bCs/>
      <w:caps/>
      <w:szCs w:val="28"/>
      <w:lang w:eastAsia="en-US"/>
    </w:rPr>
  </w:style>
  <w:style w:type="character" w:styleId="Heading2Char" w:customStyle="1">
    <w:name w:val="Heading 2 Char"/>
    <w:link w:val="Heading2"/>
    <w:uiPriority w:val="9"/>
    <w:rsid w:val="003938BA"/>
    <w:rPr>
      <w:rFonts w:ascii="Arial" w:hAnsi="Arial" w:eastAsia="Times New Roman"/>
      <w:b/>
      <w:bCs/>
      <w:szCs w:val="26"/>
      <w:lang w:eastAsia="en-US"/>
    </w:rPr>
  </w:style>
  <w:style w:type="character" w:styleId="Heading3Char" w:customStyle="1">
    <w:name w:val="Heading 3 Char"/>
    <w:link w:val="Heading3"/>
    <w:uiPriority w:val="9"/>
    <w:rsid w:val="003938BA"/>
    <w:rPr>
      <w:rFonts w:ascii="Arial" w:hAnsi="Arial" w:eastAsia="Times New Roman"/>
      <w:b/>
      <w:bCs/>
      <w:i/>
      <w:szCs w:val="22"/>
      <w:lang w:eastAsia="en-US"/>
    </w:rPr>
  </w:style>
  <w:style w:type="paragraph" w:styleId="TOC" w:customStyle="1">
    <w:name w:val="TOC"/>
    <w:basedOn w:val="Normal"/>
    <w:rsid w:val="00F42D26"/>
    <w:pPr>
      <w:spacing w:before="960" w:after="240"/>
    </w:pPr>
    <w:rPr>
      <w:rFonts w:cs="Arial"/>
      <w:b/>
      <w:caps/>
      <w:sz w:val="32"/>
      <w:szCs w:val="40"/>
    </w:rPr>
  </w:style>
  <w:style w:type="character" w:styleId="Heading4Char" w:customStyle="1">
    <w:name w:val="Heading 4 Char"/>
    <w:link w:val="Heading4"/>
    <w:uiPriority w:val="9"/>
    <w:rsid w:val="003938BA"/>
    <w:rPr>
      <w:rFonts w:ascii="Arial" w:hAnsi="Arial" w:eastAsia="Times New Roman"/>
      <w:bCs/>
      <w:i/>
      <w:iCs/>
      <w:szCs w:val="22"/>
      <w:lang w:eastAsia="en-US"/>
    </w:rPr>
  </w:style>
  <w:style w:type="paragraph" w:styleId="TOC1">
    <w:name w:val="toc 1"/>
    <w:basedOn w:val="Normal"/>
    <w:next w:val="Normal"/>
    <w:autoRedefine/>
    <w:uiPriority w:val="39"/>
    <w:unhideWhenUsed/>
    <w:rsid w:val="00684A34"/>
    <w:pPr>
      <w:tabs>
        <w:tab w:val="right" w:leader="dot" w:pos="9628"/>
      </w:tabs>
      <w:spacing w:before="120" w:after="60"/>
    </w:pPr>
    <w:rPr>
      <w:b/>
      <w:caps/>
    </w:rPr>
  </w:style>
  <w:style w:type="paragraph" w:styleId="TOC2">
    <w:name w:val="toc 2"/>
    <w:basedOn w:val="Normal"/>
    <w:next w:val="Normal"/>
    <w:autoRedefine/>
    <w:uiPriority w:val="39"/>
    <w:unhideWhenUsed/>
    <w:rsid w:val="00F42D26"/>
    <w:pPr>
      <w:spacing w:before="60" w:after="60"/>
    </w:pPr>
    <w:rPr>
      <w:b/>
    </w:rPr>
  </w:style>
  <w:style w:type="paragraph" w:styleId="TOC3">
    <w:name w:val="toc 3"/>
    <w:basedOn w:val="Normal"/>
    <w:next w:val="Normal"/>
    <w:autoRedefine/>
    <w:uiPriority w:val="39"/>
    <w:unhideWhenUsed/>
    <w:rsid w:val="00684A34"/>
    <w:pPr>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rsid w:val="00052E1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link w:val="CaptionChar"/>
    <w:unhideWhenUsed/>
    <w:qFormat/>
    <w:rsid w:val="00BD253E"/>
    <w:pPr>
      <w:spacing w:after="200"/>
    </w:pPr>
    <w:rPr>
      <w:i/>
      <w:iCs/>
      <w:color w:val="CCCCCC" w:themeColor="text2"/>
      <w:sz w:val="18"/>
      <w:szCs w:val="18"/>
    </w:rPr>
  </w:style>
  <w:style w:type="paragraph" w:styleId="CoverSubtitle" w:customStyle="1">
    <w:name w:val="_Cover_Subtitle"/>
    <w:basedOn w:val="Normal"/>
    <w:link w:val="CoverSubtitleChar"/>
    <w:qFormat/>
    <w:rsid w:val="00A4186C"/>
    <w:pPr>
      <w:spacing w:after="400"/>
    </w:pPr>
    <w:rPr>
      <w:rFonts w:cs="Arial"/>
      <w:sz w:val="36"/>
      <w:szCs w:val="52"/>
    </w:rPr>
  </w:style>
  <w:style w:type="paragraph" w:styleId="BodyCopy" w:customStyle="1">
    <w:name w:val="BodyCopy"/>
    <w:basedOn w:val="Normal"/>
    <w:link w:val="BodyCopyChar"/>
    <w:qFormat/>
    <w:rsid w:val="003938BA"/>
    <w:pPr>
      <w:spacing w:before="120"/>
    </w:pPr>
  </w:style>
  <w:style w:type="paragraph" w:styleId="Copyright" w:customStyle="1">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styleId="Style2" w:customStyle="1">
    <w:name w:val="Style2"/>
    <w:uiPriority w:val="99"/>
    <w:rsid w:val="00336E2E"/>
    <w:pPr>
      <w:numPr>
        <w:numId w:val="2"/>
      </w:numPr>
    </w:pPr>
  </w:style>
  <w:style w:type="paragraph" w:styleId="Bullet1" w:customStyle="1">
    <w:name w:val="Bullet_1"/>
    <w:basedOn w:val="ListParagraph"/>
    <w:qFormat/>
    <w:rsid w:val="003938BA"/>
    <w:pPr>
      <w:numPr>
        <w:numId w:val="3"/>
      </w:numPr>
      <w:spacing w:before="20"/>
      <w:contextualSpacing w:val="0"/>
    </w:pPr>
  </w:style>
  <w:style w:type="paragraph" w:styleId="Bullet2" w:customStyle="1">
    <w:name w:val="Bullet_2"/>
    <w:basedOn w:val="ListParagraph"/>
    <w:qFormat/>
    <w:rsid w:val="003938BA"/>
    <w:pPr>
      <w:numPr>
        <w:ilvl w:val="1"/>
        <w:numId w:val="3"/>
      </w:numPr>
      <w:spacing w:before="20"/>
      <w:ind w:left="568" w:hanging="284"/>
    </w:pPr>
  </w:style>
  <w:style w:type="paragraph" w:styleId="Bullet3" w:customStyle="1">
    <w:name w:val="Bullet_3"/>
    <w:basedOn w:val="ListParagraph"/>
    <w:qFormat/>
    <w:rsid w:val="00270DE7"/>
    <w:pPr>
      <w:numPr>
        <w:ilvl w:val="2"/>
        <w:numId w:val="3"/>
      </w:numPr>
      <w:spacing w:before="20"/>
      <w:ind w:left="851" w:hanging="284"/>
      <w:contextualSpacing w:val="0"/>
    </w:pPr>
  </w:style>
  <w:style w:type="numbering" w:styleId="Style1" w:customStyle="1">
    <w:name w:val="Style1"/>
    <w:uiPriority w:val="99"/>
    <w:rsid w:val="00E63D7B"/>
    <w:pPr>
      <w:numPr>
        <w:numId w:val="1"/>
      </w:numPr>
    </w:pPr>
  </w:style>
  <w:style w:type="paragraph" w:styleId="GraphicBodyCopy" w:customStyle="1">
    <w:name w:val="Graphic_BodyCopy"/>
    <w:basedOn w:val="Normal"/>
    <w:rsid w:val="0094128A"/>
    <w:pPr>
      <w:spacing w:line="260" w:lineRule="exact"/>
    </w:pPr>
    <w:rPr>
      <w:rFonts w:eastAsia="Times New Roman"/>
      <w:sz w:val="16"/>
      <w:szCs w:val="16"/>
    </w:rPr>
  </w:style>
  <w:style w:type="paragraph" w:styleId="GraphicBullet1" w:customStyle="1">
    <w:name w:val="Graphic_Bullet_1"/>
    <w:basedOn w:val="Bullet1"/>
    <w:rsid w:val="0094128A"/>
    <w:pPr>
      <w:numPr>
        <w:numId w:val="0"/>
      </w:numPr>
    </w:pPr>
    <w:rPr>
      <w:sz w:val="16"/>
      <w:szCs w:val="16"/>
    </w:rPr>
  </w:style>
  <w:style w:type="paragraph" w:styleId="GraphicHeadline" w:customStyle="1">
    <w:name w:val="Graphic_Headline"/>
    <w:basedOn w:val="GraphicBodyCopy"/>
    <w:rsid w:val="002F4CC0"/>
    <w:rPr>
      <w:b/>
    </w:rPr>
  </w:style>
  <w:style w:type="paragraph" w:styleId="Introduction" w:customStyle="1">
    <w:name w:val="Introduction"/>
    <w:basedOn w:val="Normal"/>
    <w:next w:val="Normal"/>
    <w:qFormat/>
    <w:rsid w:val="008C7B9C"/>
    <w:pPr>
      <w:spacing w:after="120" w:line="300" w:lineRule="exact"/>
    </w:pPr>
    <w:rPr>
      <w:rFonts w:eastAsia="Times New Roman"/>
      <w:color w:val="666666" w:themeColor="accent2"/>
      <w:szCs w:val="20"/>
      <w:lang w:val="en-GB"/>
    </w:rPr>
  </w:style>
  <w:style w:type="paragraph" w:styleId="TableText" w:customStyle="1">
    <w:name w:val="Table_Text"/>
    <w:basedOn w:val="Normal"/>
    <w:qFormat/>
    <w:rsid w:val="000653F9"/>
    <w:rPr>
      <w:sz w:val="18"/>
    </w:rPr>
  </w:style>
  <w:style w:type="paragraph" w:styleId="TableBullet" w:customStyle="1">
    <w:name w:val="Table_Bullet"/>
    <w:basedOn w:val="GraphicBullet1"/>
    <w:qFormat/>
    <w:rsid w:val="008C7B9C"/>
    <w:pPr>
      <w:spacing w:before="0"/>
    </w:pPr>
    <w:rPr>
      <w:sz w:val="18"/>
      <w:szCs w:val="20"/>
    </w:rPr>
  </w:style>
  <w:style w:type="paragraph" w:styleId="TableSubheadline" w:customStyle="1">
    <w:name w:val="Table_Subheadline"/>
    <w:basedOn w:val="Normal"/>
    <w:qFormat/>
    <w:rsid w:val="009F5500"/>
    <w:pPr>
      <w:keepNext/>
    </w:pPr>
    <w:rPr>
      <w:color w:val="000000" w:themeColor="text1"/>
    </w:rPr>
  </w:style>
  <w:style w:type="numbering" w:styleId="Style3" w:customStyle="1">
    <w:name w:val="Style3"/>
    <w:uiPriority w:val="99"/>
    <w:rsid w:val="00336E2E"/>
    <w:pPr>
      <w:numPr>
        <w:numId w:val="3"/>
      </w:numPr>
    </w:pPr>
  </w:style>
  <w:style w:type="paragraph" w:styleId="TableHeadline" w:customStyle="1">
    <w:name w:val="Table_Headline"/>
    <w:basedOn w:val="Normal"/>
    <w:qFormat/>
    <w:rsid w:val="009F5500"/>
    <w:pPr>
      <w:keepNext/>
    </w:pPr>
    <w:rPr>
      <w:b/>
    </w:rPr>
  </w:style>
  <w:style w:type="paragraph" w:styleId="99Copyright" w:customStyle="1">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684A34"/>
    <w:pPr>
      <w:spacing w:before="60" w:after="60"/>
    </w:pPr>
    <w:rPr>
      <w:i/>
    </w:rPr>
  </w:style>
  <w:style w:type="paragraph" w:styleId="CoverTitle" w:customStyle="1">
    <w:name w:val="_Cover_Title"/>
    <w:basedOn w:val="Normal"/>
    <w:qFormat/>
    <w:rsid w:val="00BD253E"/>
    <w:pPr>
      <w:contextualSpacing/>
    </w:pPr>
    <w:rPr>
      <w:rFonts w:eastAsia="Times New Roman"/>
      <w:b/>
      <w:kern w:val="28"/>
      <w:sz w:val="40"/>
      <w:szCs w:val="52"/>
    </w:rPr>
  </w:style>
  <w:style w:type="paragraph" w:styleId="Copyrightdeutsch" w:customStyle="1">
    <w:name w:val="Copyright_deutsch"/>
    <w:rsid w:val="00A7249A"/>
    <w:rPr>
      <w:rFonts w:ascii="SAPFolioLight" w:hAnsi="SAPFolioLight" w:eastAsia="Times New Roman"/>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styleId="99Copyright0" w:customStyle="1">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styleId="99Copyright1" w:customStyle="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FA0EBD"/>
    <w:rPr>
      <w:rFonts w:ascii="Calibri" w:hAnsi="Calibri" w:eastAsia="Times New Roman"/>
      <w:sz w:val="22"/>
      <w:szCs w:val="21"/>
    </w:rPr>
  </w:style>
  <w:style w:type="character" w:styleId="PlainTextChar" w:customStyle="1">
    <w:name w:val="Plain Text Char"/>
    <w:basedOn w:val="DefaultParagraphFont"/>
    <w:link w:val="PlainText"/>
    <w:uiPriority w:val="99"/>
    <w:rsid w:val="00FA0EBD"/>
    <w:rPr>
      <w:rFonts w:eastAsia="Times New Roman"/>
      <w:sz w:val="22"/>
      <w:szCs w:val="21"/>
      <w:lang w:val="en-US" w:eastAsia="en-US"/>
    </w:rPr>
  </w:style>
  <w:style w:type="paragraph" w:styleId="ConfidentialStatus" w:customStyle="1">
    <w:name w:val="ConfidentialStatus"/>
    <w:basedOn w:val="CoverSubtitle"/>
    <w:link w:val="ConfidentialStatusChar"/>
    <w:rsid w:val="000E2D4D"/>
    <w:pPr>
      <w:spacing w:after="320"/>
    </w:pPr>
    <w:rPr>
      <w:color w:val="999999" w:themeColor="background2"/>
      <w:sz w:val="24"/>
      <w:szCs w:val="24"/>
    </w:rPr>
  </w:style>
  <w:style w:type="character" w:styleId="CoverSubtitleChar" w:customStyle="1">
    <w:name w:val="_Cover_Subtitle Char"/>
    <w:basedOn w:val="DefaultParagraphFont"/>
    <w:link w:val="CoverSubtitle"/>
    <w:rsid w:val="00A4186C"/>
    <w:rPr>
      <w:rFonts w:ascii="Arial" w:hAnsi="Arial" w:cs="Arial"/>
      <w:sz w:val="36"/>
      <w:szCs w:val="52"/>
      <w:lang w:val="en-US" w:eastAsia="en-US"/>
    </w:rPr>
  </w:style>
  <w:style w:type="character" w:styleId="ConfidentialStatusChar" w:customStyle="1">
    <w:name w:val="ConfidentialStatus Char"/>
    <w:basedOn w:val="CoverSubtitleChar"/>
    <w:link w:val="ConfidentialStatus"/>
    <w:rsid w:val="000E2D4D"/>
    <w:rPr>
      <w:rFonts w:ascii="Arial" w:hAnsi="Arial" w:cs="Arial"/>
      <w:color w:val="999999" w:themeColor="background2"/>
      <w:sz w:val="24"/>
      <w:szCs w:val="24"/>
      <w:lang w:val="en-US" w:eastAsia="en-US"/>
    </w:rPr>
  </w:style>
  <w:style w:type="paragraph" w:styleId="Spacetop" w:customStyle="1">
    <w:name w:val="Space_top"/>
    <w:basedOn w:val="Heading2"/>
    <w:link w:val="SpacetopChar"/>
    <w:qFormat/>
    <w:rsid w:val="00ED20EB"/>
    <w:pPr>
      <w:spacing w:before="0"/>
    </w:pPr>
    <w:rPr>
      <w:lang w:val="fr-FR"/>
    </w:rPr>
  </w:style>
  <w:style w:type="paragraph" w:styleId="Spacebottom" w:customStyle="1">
    <w:name w:val="Space_bottom"/>
    <w:basedOn w:val="Normal"/>
    <w:link w:val="SpacebottomChar"/>
    <w:qFormat/>
    <w:rsid w:val="00403B6F"/>
    <w:pPr>
      <w:spacing w:after="120"/>
    </w:pPr>
  </w:style>
  <w:style w:type="character" w:styleId="SpacetopChar" w:customStyle="1">
    <w:name w:val="Space_top Char"/>
    <w:basedOn w:val="Heading2Char"/>
    <w:link w:val="Spacetop"/>
    <w:rsid w:val="00ED20EB"/>
    <w:rPr>
      <w:rFonts w:ascii="Arial" w:hAnsi="Arial" w:eastAsia="Times New Roman"/>
      <w:b/>
      <w:bCs/>
      <w:szCs w:val="26"/>
      <w:lang w:val="fr-FR" w:eastAsia="en-US"/>
    </w:rPr>
  </w:style>
  <w:style w:type="paragraph" w:styleId="Subject" w:customStyle="1">
    <w:name w:val="Subject"/>
    <w:basedOn w:val="BodyCopy"/>
    <w:link w:val="SubjectChar"/>
    <w:qFormat/>
    <w:rsid w:val="00403B6F"/>
    <w:rPr>
      <w:b/>
    </w:rPr>
  </w:style>
  <w:style w:type="character" w:styleId="SpacebottomChar" w:customStyle="1">
    <w:name w:val="Space_bottom Char"/>
    <w:basedOn w:val="DefaultParagraphFont"/>
    <w:link w:val="Spacebottom"/>
    <w:rsid w:val="00403B6F"/>
    <w:rPr>
      <w:rFonts w:ascii="Arial" w:hAnsi="Arial"/>
      <w:szCs w:val="22"/>
      <w:lang w:eastAsia="en-US"/>
    </w:rPr>
  </w:style>
  <w:style w:type="character" w:styleId="BodyCopyChar" w:customStyle="1">
    <w:name w:val="BodyCopy Char"/>
    <w:basedOn w:val="DefaultParagraphFont"/>
    <w:link w:val="BodyCopy"/>
    <w:rsid w:val="003938BA"/>
    <w:rPr>
      <w:rFonts w:ascii="Arial" w:hAnsi="Arial"/>
      <w:szCs w:val="22"/>
      <w:lang w:val="en-US" w:eastAsia="en-US"/>
    </w:rPr>
  </w:style>
  <w:style w:type="character" w:styleId="SubjectChar" w:customStyle="1">
    <w:name w:val="Subject Char"/>
    <w:basedOn w:val="BodyCopyChar"/>
    <w:link w:val="Subject"/>
    <w:rsid w:val="00403B6F"/>
    <w:rPr>
      <w:rFonts w:ascii="Arial" w:hAnsi="Arial"/>
      <w:b/>
      <w:szCs w:val="22"/>
      <w:lang w:val="en-US" w:eastAsia="en-US"/>
    </w:rPr>
  </w:style>
  <w:style w:type="paragraph" w:styleId="TableofFigures">
    <w:name w:val="table of figures"/>
    <w:basedOn w:val="Normal"/>
    <w:next w:val="Normal"/>
    <w:uiPriority w:val="99"/>
    <w:unhideWhenUsed/>
    <w:rsid w:val="00D36AE5"/>
  </w:style>
  <w:style w:type="character" w:styleId="Heading5Char" w:customStyle="1">
    <w:name w:val="Heading 5 Char"/>
    <w:basedOn w:val="DefaultParagraphFont"/>
    <w:link w:val="Heading5"/>
    <w:uiPriority w:val="9"/>
    <w:semiHidden/>
    <w:rsid w:val="00373142"/>
    <w:rPr>
      <w:rFonts w:asciiTheme="majorHAnsi" w:hAnsiTheme="majorHAnsi" w:eastAsiaTheme="majorEastAsia" w:cstheme="majorBidi"/>
      <w:color w:val="B37F00" w:themeColor="accent1" w:themeShade="BF"/>
      <w:szCs w:val="22"/>
      <w:lang w:eastAsia="en-US"/>
    </w:rPr>
  </w:style>
  <w:style w:type="character" w:styleId="Heading6Char" w:customStyle="1">
    <w:name w:val="Heading 6 Char"/>
    <w:basedOn w:val="DefaultParagraphFont"/>
    <w:link w:val="Heading6"/>
    <w:rsid w:val="00373142"/>
    <w:rPr>
      <w:rFonts w:ascii="Arial" w:hAnsi="Arial" w:eastAsia="Times New Roman"/>
      <w:b/>
      <w:kern w:val="28"/>
      <w:lang w:val="en-US"/>
    </w:rPr>
  </w:style>
  <w:style w:type="paragraph" w:styleId="Text" w:customStyle="1">
    <w:name w:val="Text"/>
    <w:link w:val="TextChar"/>
    <w:qFormat/>
    <w:rsid w:val="00373142"/>
    <w:pPr>
      <w:spacing w:before="120" w:line="320" w:lineRule="atLeast"/>
      <w:jc w:val="both"/>
    </w:pPr>
    <w:rPr>
      <w:rFonts w:ascii="Arial" w:hAnsi="Arial" w:eastAsia="Times New Roman"/>
      <w:lang w:val="en-US" w:eastAsia="en-US"/>
    </w:rPr>
  </w:style>
  <w:style w:type="paragraph" w:styleId="TempText" w:customStyle="1">
    <w:name w:val="Temp_Text"/>
    <w:basedOn w:val="Text"/>
    <w:link w:val="TempTextChar"/>
    <w:rsid w:val="00373142"/>
    <w:rPr>
      <w:color w:val="FF00FF"/>
    </w:rPr>
  </w:style>
  <w:style w:type="character" w:styleId="TempTextChar" w:customStyle="1">
    <w:name w:val="Temp_Text Char"/>
    <w:basedOn w:val="DefaultParagraphFont"/>
    <w:link w:val="TempText"/>
    <w:rsid w:val="00373142"/>
    <w:rPr>
      <w:rFonts w:ascii="Arial" w:hAnsi="Arial" w:eastAsia="Times New Roman"/>
      <w:color w:val="FF00FF"/>
      <w:lang w:val="en-US" w:eastAsia="en-US"/>
    </w:rPr>
  </w:style>
  <w:style w:type="character" w:styleId="TextChar" w:customStyle="1">
    <w:name w:val="Text Char"/>
    <w:basedOn w:val="DefaultParagraphFont"/>
    <w:link w:val="Text"/>
    <w:rsid w:val="00373142"/>
    <w:rPr>
      <w:rFonts w:ascii="Arial" w:hAnsi="Arial" w:eastAsia="Times New Roman"/>
      <w:lang w:val="en-US" w:eastAsia="en-US"/>
    </w:rPr>
  </w:style>
  <w:style w:type="paragraph" w:styleId="TabL" w:customStyle="1">
    <w:name w:val="Tab_L"/>
    <w:basedOn w:val="Text"/>
    <w:link w:val="TabLChar"/>
    <w:qFormat/>
    <w:rsid w:val="00483464"/>
    <w:pPr>
      <w:spacing w:after="120" w:line="240" w:lineRule="auto"/>
      <w:jc w:val="left"/>
    </w:pPr>
  </w:style>
  <w:style w:type="character" w:styleId="TabLChar" w:customStyle="1">
    <w:name w:val="Tab_L Char"/>
    <w:basedOn w:val="DefaultParagraphFont"/>
    <w:link w:val="TabL"/>
    <w:locked/>
    <w:rsid w:val="00483464"/>
    <w:rPr>
      <w:rFonts w:ascii="Arial" w:hAnsi="Arial" w:eastAsia="Times New Roman"/>
      <w:lang w:val="en-US" w:eastAsia="en-US"/>
    </w:rPr>
  </w:style>
  <w:style w:type="character" w:styleId="CaptionChar" w:customStyle="1">
    <w:name w:val="Caption Char"/>
    <w:basedOn w:val="DefaultParagraphFont"/>
    <w:link w:val="Caption"/>
    <w:rsid w:val="00483464"/>
    <w:rPr>
      <w:rFonts w:ascii="Arial" w:hAnsi="Arial"/>
      <w:i/>
      <w:iCs/>
      <w:color w:val="CCCCCC" w:themeColor="text2"/>
      <w:sz w:val="18"/>
      <w:szCs w:val="18"/>
      <w:lang w:eastAsia="en-US"/>
    </w:rPr>
  </w:style>
  <w:style w:type="paragraph" w:styleId="IndexH" w:customStyle="1">
    <w:name w:val="Index_H"/>
    <w:basedOn w:val="Text"/>
    <w:next w:val="Text"/>
    <w:qFormat/>
    <w:rsid w:val="00B2509F"/>
    <w:pPr>
      <w:keepNext/>
      <w:keepLines/>
      <w:spacing w:before="360" w:after="120"/>
      <w:jc w:val="left"/>
      <w:outlineLvl w:val="0"/>
    </w:pPr>
    <w:rPr>
      <w:b/>
    </w:rPr>
  </w:style>
  <w:style w:type="table" w:styleId="ListTable3-Accent1">
    <w:name w:val="List Table 3 Accent 1"/>
    <w:basedOn w:val="TableNormal"/>
    <w:uiPriority w:val="48"/>
    <w:rsid w:val="00B2509F"/>
    <w:tblPr>
      <w:tblStyleRowBandSize w:val="1"/>
      <w:tblStyleColBandSize w:val="1"/>
      <w:tblBorders>
        <w:top w:val="single" w:color="F0AB00" w:themeColor="accent1" w:sz="4" w:space="0"/>
        <w:left w:val="single" w:color="F0AB00" w:themeColor="accent1" w:sz="4" w:space="0"/>
        <w:bottom w:val="single" w:color="F0AB00" w:themeColor="accent1" w:sz="4" w:space="0"/>
        <w:right w:val="single" w:color="F0AB00" w:themeColor="accent1" w:sz="4" w:space="0"/>
      </w:tblBorders>
    </w:tblPr>
    <w:tblStylePr w:type="firstRow">
      <w:rPr>
        <w:b/>
        <w:bCs/>
        <w:color w:val="FFFFFF" w:themeColor="background1"/>
      </w:rPr>
      <w:tblPr/>
      <w:tcPr>
        <w:shd w:val="clear" w:color="auto" w:fill="F0AB00" w:themeFill="accent1"/>
      </w:tcPr>
    </w:tblStylePr>
    <w:tblStylePr w:type="lastRow">
      <w:rPr>
        <w:b/>
        <w:bCs/>
      </w:rPr>
      <w:tblPr/>
      <w:tcPr>
        <w:tcBorders>
          <w:top w:val="double" w:color="F0AB00"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0AB00" w:themeColor="accent1" w:sz="4" w:space="0"/>
          <w:right w:val="single" w:color="F0AB00" w:themeColor="accent1" w:sz="4" w:space="0"/>
        </w:tcBorders>
      </w:tcPr>
    </w:tblStylePr>
    <w:tblStylePr w:type="band1Horz">
      <w:tblPr/>
      <w:tcPr>
        <w:tcBorders>
          <w:top w:val="single" w:color="F0AB00" w:themeColor="accent1" w:sz="4" w:space="0"/>
          <w:bottom w:val="single" w:color="F0AB00"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0AB00" w:themeColor="accent1" w:sz="4" w:space="0"/>
          <w:left w:val="nil"/>
        </w:tcBorders>
      </w:tcPr>
    </w:tblStylePr>
    <w:tblStylePr w:type="swCell">
      <w:tblPr/>
      <w:tcPr>
        <w:tcBorders>
          <w:top w:val="double" w:color="F0AB00" w:themeColor="accent1" w:sz="4" w:space="0"/>
          <w:right w:val="nil"/>
        </w:tcBorders>
      </w:tcPr>
    </w:tblStylePr>
  </w:style>
  <w:style w:type="table" w:styleId="ListTable1Light-Accent1">
    <w:name w:val="List Table 1 Light Accent 1"/>
    <w:basedOn w:val="TableNormal"/>
    <w:uiPriority w:val="46"/>
    <w:rsid w:val="00B2509F"/>
    <w:tblPr>
      <w:tblStyleRowBandSize w:val="1"/>
      <w:tblStyleColBandSize w:val="1"/>
    </w:tblPr>
    <w:tblStylePr w:type="firstRow">
      <w:rPr>
        <w:b/>
        <w:bCs/>
      </w:rPr>
      <w:tblPr/>
      <w:tcPr>
        <w:tcBorders>
          <w:bottom w:val="single" w:color="FFCF5D" w:themeColor="accent1" w:themeTint="99" w:sz="4" w:space="0"/>
        </w:tcBorders>
      </w:tcPr>
    </w:tblStylePr>
    <w:tblStylePr w:type="lastRow">
      <w:rPr>
        <w:b/>
        <w:bCs/>
      </w:rPr>
      <w:tblPr/>
      <w:tcPr>
        <w:tcBorders>
          <w:top w:val="single" w:color="FFCF5D" w:themeColor="accent1" w:themeTint="99" w:sz="4" w:space="0"/>
        </w:tcBorders>
      </w:tcPr>
    </w:tblStylePr>
    <w:tblStylePr w:type="firstCol">
      <w:rPr>
        <w:b/>
        <w:bCs/>
      </w:rPr>
    </w:tblStylePr>
    <w:tblStylePr w:type="lastCol">
      <w:rPr>
        <w:b/>
        <w:bCs/>
      </w:rPr>
    </w:tblStylePr>
    <w:tblStylePr w:type="band1Vert">
      <w:tblPr/>
      <w:tcPr>
        <w:shd w:val="clear" w:color="auto" w:fill="FFEFC9" w:themeFill="accent1" w:themeFillTint="33"/>
      </w:tcPr>
    </w:tblStylePr>
    <w:tblStylePr w:type="band1Horz">
      <w:tblPr/>
      <w:tcPr>
        <w:shd w:val="clear" w:color="auto" w:fill="FFEFC9" w:themeFill="accent1" w:themeFillTint="33"/>
      </w:tcPr>
    </w:tblStylePr>
  </w:style>
  <w:style w:type="table" w:styleId="GridTable2-Accent1">
    <w:name w:val="Grid Table 2 Accent 1"/>
    <w:basedOn w:val="TableNormal"/>
    <w:uiPriority w:val="47"/>
    <w:rsid w:val="00B2509F"/>
    <w:tblPr>
      <w:tblStyleRowBandSize w:val="1"/>
      <w:tblStyleColBandSize w:val="1"/>
      <w:tblBorders>
        <w:top w:val="single" w:color="FFCF5D" w:themeColor="accent1" w:themeTint="99" w:sz="2" w:space="0"/>
        <w:bottom w:val="single" w:color="FFCF5D" w:themeColor="accent1" w:themeTint="99" w:sz="2" w:space="0"/>
        <w:insideH w:val="single" w:color="FFCF5D" w:themeColor="accent1" w:themeTint="99" w:sz="2" w:space="0"/>
        <w:insideV w:val="single" w:color="FFCF5D" w:themeColor="accent1" w:themeTint="99" w:sz="2" w:space="0"/>
      </w:tblBorders>
    </w:tblPr>
    <w:tblStylePr w:type="firstRow">
      <w:rPr>
        <w:b/>
        <w:bCs/>
      </w:rPr>
      <w:tblPr/>
      <w:tcPr>
        <w:tcBorders>
          <w:top w:val="nil"/>
          <w:bottom w:val="single" w:color="FFCF5D" w:themeColor="accent1" w:themeTint="99" w:sz="12" w:space="0"/>
          <w:insideH w:val="nil"/>
          <w:insideV w:val="nil"/>
        </w:tcBorders>
        <w:shd w:val="clear" w:color="auto" w:fill="FFFFFF" w:themeFill="background1"/>
      </w:tcPr>
    </w:tblStylePr>
    <w:tblStylePr w:type="lastRow">
      <w:rPr>
        <w:b/>
        <w:bCs/>
      </w:rPr>
      <w:tblPr/>
      <w:tcPr>
        <w:tcBorders>
          <w:top w:val="double" w:color="FFCF5D"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FC9" w:themeFill="accent1" w:themeFillTint="33"/>
      </w:tcPr>
    </w:tblStylePr>
    <w:tblStylePr w:type="band1Horz">
      <w:tblPr/>
      <w:tcPr>
        <w:shd w:val="clear" w:color="auto" w:fill="FFEFC9" w:themeFill="accent1" w:themeFillTint="33"/>
      </w:tcPr>
    </w:tblStylePr>
  </w:style>
  <w:style w:type="table" w:styleId="ListTable4-Accent1">
    <w:name w:val="List Table 4 Accent 1"/>
    <w:basedOn w:val="TableNormal"/>
    <w:uiPriority w:val="49"/>
    <w:rsid w:val="00155655"/>
    <w:tblPr>
      <w:tblStyleRowBandSize w:val="1"/>
      <w:tblStyleColBandSize w:val="1"/>
      <w:tblBorders>
        <w:top w:val="single" w:color="FFCF5D" w:themeColor="accent1" w:themeTint="99" w:sz="4" w:space="0"/>
        <w:left w:val="single" w:color="FFCF5D" w:themeColor="accent1" w:themeTint="99" w:sz="4" w:space="0"/>
        <w:bottom w:val="single" w:color="FFCF5D" w:themeColor="accent1" w:themeTint="99" w:sz="4" w:space="0"/>
        <w:right w:val="single" w:color="FFCF5D" w:themeColor="accent1" w:themeTint="99" w:sz="4" w:space="0"/>
        <w:insideH w:val="single" w:color="FFCF5D" w:themeColor="accent1" w:themeTint="99" w:sz="4" w:space="0"/>
      </w:tblBorders>
    </w:tblPr>
    <w:tblStylePr w:type="firstRow">
      <w:rPr>
        <w:b/>
        <w:bCs/>
        <w:color w:val="FFFFFF" w:themeColor="background1"/>
      </w:rPr>
      <w:tblPr/>
      <w:tcPr>
        <w:tcBorders>
          <w:top w:val="single" w:color="F0AB00" w:themeColor="accent1" w:sz="4" w:space="0"/>
          <w:left w:val="single" w:color="F0AB00" w:themeColor="accent1" w:sz="4" w:space="0"/>
          <w:bottom w:val="single" w:color="F0AB00" w:themeColor="accent1" w:sz="4" w:space="0"/>
          <w:right w:val="single" w:color="F0AB00" w:themeColor="accent1" w:sz="4" w:space="0"/>
          <w:insideH w:val="nil"/>
        </w:tcBorders>
        <w:shd w:val="clear" w:color="auto" w:fill="F0AB00" w:themeFill="accent1"/>
      </w:tcPr>
    </w:tblStylePr>
    <w:tblStylePr w:type="lastRow">
      <w:rPr>
        <w:b/>
        <w:bCs/>
      </w:rPr>
      <w:tblPr/>
      <w:tcPr>
        <w:tcBorders>
          <w:top w:val="double" w:color="FFCF5D" w:themeColor="accent1" w:themeTint="99" w:sz="4" w:space="0"/>
        </w:tcBorders>
      </w:tcPr>
    </w:tblStylePr>
    <w:tblStylePr w:type="firstCol">
      <w:rPr>
        <w:b/>
        <w:bCs/>
      </w:rPr>
    </w:tblStylePr>
    <w:tblStylePr w:type="lastCol">
      <w:rPr>
        <w:b/>
        <w:bCs/>
      </w:rPr>
    </w:tblStylePr>
    <w:tblStylePr w:type="band1Vert">
      <w:tblPr/>
      <w:tcPr>
        <w:shd w:val="clear" w:color="auto" w:fill="FFEFC9" w:themeFill="accent1" w:themeFillTint="33"/>
      </w:tcPr>
    </w:tblStylePr>
    <w:tblStylePr w:type="band1Horz">
      <w:tblPr/>
      <w:tcPr>
        <w:shd w:val="clear" w:color="auto" w:fill="FFEFC9" w:themeFill="accent1" w:themeFillTint="33"/>
      </w:tcPr>
    </w:tblStylePr>
  </w:style>
  <w:style w:type="character" w:styleId="CommentReference">
    <w:name w:val="annotation reference"/>
    <w:basedOn w:val="DefaultParagraphFont"/>
    <w:uiPriority w:val="99"/>
    <w:semiHidden/>
    <w:unhideWhenUsed/>
    <w:rsid w:val="00A100C0"/>
    <w:rPr>
      <w:sz w:val="16"/>
      <w:szCs w:val="16"/>
    </w:rPr>
  </w:style>
  <w:style w:type="paragraph" w:styleId="CommentText">
    <w:name w:val="annotation text"/>
    <w:basedOn w:val="Normal"/>
    <w:link w:val="CommentTextChar"/>
    <w:uiPriority w:val="99"/>
    <w:semiHidden/>
    <w:unhideWhenUsed/>
    <w:rsid w:val="00A100C0"/>
    <w:rPr>
      <w:szCs w:val="20"/>
    </w:rPr>
  </w:style>
  <w:style w:type="character" w:styleId="CommentTextChar" w:customStyle="1">
    <w:name w:val="Comment Text Char"/>
    <w:basedOn w:val="DefaultParagraphFont"/>
    <w:link w:val="CommentText"/>
    <w:uiPriority w:val="99"/>
    <w:semiHidden/>
    <w:rsid w:val="00A100C0"/>
    <w:rPr>
      <w:rFonts w:ascii="Arial" w:hAnsi="Arial"/>
      <w:lang w:eastAsia="en-US"/>
    </w:rPr>
  </w:style>
  <w:style w:type="paragraph" w:styleId="CommentSubject">
    <w:name w:val="annotation subject"/>
    <w:basedOn w:val="CommentText"/>
    <w:next w:val="CommentText"/>
    <w:link w:val="CommentSubjectChar"/>
    <w:uiPriority w:val="99"/>
    <w:semiHidden/>
    <w:unhideWhenUsed/>
    <w:rsid w:val="00A100C0"/>
    <w:rPr>
      <w:b/>
      <w:bCs/>
    </w:rPr>
  </w:style>
  <w:style w:type="character" w:styleId="CommentSubjectChar" w:customStyle="1">
    <w:name w:val="Comment Subject Char"/>
    <w:basedOn w:val="CommentTextChar"/>
    <w:link w:val="CommentSubject"/>
    <w:uiPriority w:val="99"/>
    <w:semiHidden/>
    <w:rsid w:val="00A100C0"/>
    <w:rPr>
      <w:rFonts w:ascii="Arial" w:hAnsi="Arial"/>
      <w:b/>
      <w:bCs/>
      <w:lang w:eastAsia="en-US"/>
    </w:rPr>
  </w:style>
  <w:style w:type="paragraph" w:styleId="ListBullet">
    <w:name w:val="List Bullet"/>
    <w:basedOn w:val="Normal"/>
    <w:rsid w:val="008360B7"/>
    <w:pPr>
      <w:numPr>
        <w:numId w:val="7"/>
      </w:numPr>
      <w:spacing w:before="60" w:after="60"/>
    </w:pPr>
    <w:rPr>
      <w:rFonts w:ascii="BentonSans Book" w:hAnsi="BentonSans Book" w:eastAsia="Times New Roman" w:cs="Arial"/>
      <w:sz w:val="18"/>
      <w:szCs w:val="24"/>
      <w:lang w:eastAsia="ja-JP"/>
    </w:rPr>
  </w:style>
  <w:style w:type="paragraph" w:styleId="ListBullet2">
    <w:name w:val="List Bullet 2"/>
    <w:basedOn w:val="Normal"/>
    <w:rsid w:val="008360B7"/>
    <w:pPr>
      <w:numPr>
        <w:ilvl w:val="1"/>
        <w:numId w:val="7"/>
      </w:numPr>
      <w:spacing w:before="60" w:after="60"/>
    </w:pPr>
    <w:rPr>
      <w:rFonts w:ascii="BentonSans Book" w:hAnsi="BentonSans Book" w:eastAsia="Times New Roman" w:cs="Arial"/>
      <w:sz w:val="18"/>
      <w:szCs w:val="24"/>
      <w:lang w:eastAsia="ja-JP"/>
    </w:rPr>
  </w:style>
  <w:style w:type="paragraph" w:styleId="ListBullet3">
    <w:name w:val="List Bullet 3"/>
    <w:basedOn w:val="Normal"/>
    <w:rsid w:val="008360B7"/>
    <w:pPr>
      <w:numPr>
        <w:ilvl w:val="2"/>
        <w:numId w:val="7"/>
      </w:numPr>
      <w:spacing w:before="60" w:after="60"/>
    </w:pPr>
    <w:rPr>
      <w:rFonts w:ascii="BentonSans Book" w:hAnsi="BentonSans Book" w:eastAsia="Times New Roman" w:cs="Arial"/>
      <w:sz w:val="18"/>
      <w:szCs w:val="24"/>
      <w:lang w:eastAsia="ja-JP"/>
    </w:rPr>
  </w:style>
  <w:style w:type="paragraph" w:styleId="ListContinue">
    <w:name w:val="List Continue"/>
    <w:basedOn w:val="Normal"/>
    <w:rsid w:val="008360B7"/>
    <w:pPr>
      <w:spacing w:before="60" w:after="60"/>
      <w:ind w:left="562"/>
    </w:pPr>
    <w:rPr>
      <w:rFonts w:ascii="BentonSans Book" w:hAnsi="BentonSans Book" w:eastAsia="Times New Roman" w:cs="Arial"/>
      <w:sz w:val="18"/>
      <w:szCs w:val="24"/>
      <w:lang w:eastAsia="ja-JP"/>
    </w:rPr>
  </w:style>
  <w:style w:type="paragraph" w:styleId="ListBullet4">
    <w:name w:val="List Bullet 4"/>
    <w:basedOn w:val="Normal"/>
    <w:rsid w:val="008360B7"/>
    <w:pPr>
      <w:numPr>
        <w:ilvl w:val="3"/>
        <w:numId w:val="7"/>
      </w:numPr>
      <w:spacing w:before="60" w:after="60"/>
    </w:pPr>
    <w:rPr>
      <w:rFonts w:ascii="BentonSans Book" w:hAnsi="BentonSans Book" w:eastAsia="Times New Roman" w:cs="Arial"/>
      <w:sz w:val="18"/>
      <w:szCs w:val="24"/>
      <w:lang w:eastAsia="ja-JP"/>
    </w:rPr>
  </w:style>
  <w:style w:type="paragraph" w:styleId="ListBullet5">
    <w:name w:val="List Bullet 5"/>
    <w:basedOn w:val="Normal"/>
    <w:rsid w:val="008360B7"/>
    <w:pPr>
      <w:numPr>
        <w:ilvl w:val="4"/>
        <w:numId w:val="7"/>
      </w:numPr>
      <w:spacing w:before="60" w:after="60"/>
    </w:pPr>
    <w:rPr>
      <w:rFonts w:ascii="BentonSans Book" w:hAnsi="BentonSans Book" w:eastAsia="Times New Roman" w:cs="Arial"/>
      <w:sz w:val="18"/>
      <w:szCs w:val="24"/>
      <w:lang w:eastAsia="ja-JP"/>
    </w:rPr>
  </w:style>
  <w:style w:type="character" w:styleId="SAPScreenElement" w:customStyle="1">
    <w:name w:val="SAP_ScreenElement"/>
    <w:basedOn w:val="DefaultParagraphFont"/>
    <w:uiPriority w:val="1"/>
    <w:qFormat/>
    <w:rsid w:val="008360B7"/>
    <w:rPr>
      <w:rFonts w:ascii="BentonSans Book Italic" w:hAnsi="BentonSans Book Italic"/>
      <w:color w:val="003283"/>
    </w:rPr>
  </w:style>
  <w:style w:type="character" w:styleId="Strong">
    <w:name w:val="Strong"/>
    <w:basedOn w:val="DefaultParagraphFont"/>
    <w:uiPriority w:val="22"/>
    <w:qFormat/>
    <w:rsid w:val="008360B7"/>
    <w:rPr>
      <w:b/>
      <w:bCs/>
    </w:rPr>
  </w:style>
  <w:style w:type="paragraph" w:styleId="p" w:customStyle="1">
    <w:name w:val="p"/>
    <w:basedOn w:val="Normal"/>
    <w:rsid w:val="008360B7"/>
    <w:pPr>
      <w:spacing w:before="100" w:beforeAutospacing="1" w:after="100" w:afterAutospacing="1"/>
    </w:pPr>
    <w:rPr>
      <w:rFonts w:ascii="Times New Roman" w:hAnsi="Times New Roman" w:eastAsia="Times New Roman"/>
      <w:sz w:val="24"/>
      <w:szCs w:val="24"/>
      <w:lang w:eastAsia="de-DE"/>
    </w:rPr>
  </w:style>
  <w:style w:type="character" w:styleId="apple-converted-space" w:customStyle="1">
    <w:name w:val="apple-converted-space"/>
    <w:basedOn w:val="DefaultParagraphFont"/>
    <w:rsid w:val="008360B7"/>
  </w:style>
  <w:style w:type="character" w:styleId="HTMLDefinition">
    <w:name w:val="HTML Definition"/>
    <w:basedOn w:val="DefaultParagraphFont"/>
    <w:uiPriority w:val="99"/>
    <w:semiHidden/>
    <w:unhideWhenUsed/>
    <w:rsid w:val="008360B7"/>
    <w:rPr>
      <w:i/>
      <w:iCs/>
    </w:rPr>
  </w:style>
  <w:style w:type="paragraph" w:styleId="Liste1" w:customStyle="1">
    <w:name w:val="Liste 1"/>
    <w:basedOn w:val="Normal"/>
    <w:rsid w:val="00EE7890"/>
    <w:pPr>
      <w:numPr>
        <w:numId w:val="9"/>
      </w:numPr>
      <w:tabs>
        <w:tab w:val="left" w:pos="284"/>
      </w:tabs>
      <w:spacing w:line="280" w:lineRule="atLeast"/>
      <w:jc w:val="both"/>
    </w:pPr>
    <w:rPr>
      <w:rFonts w:eastAsia="Times New Roman" w:cs="Arial"/>
      <w:snapToGrid w:val="0"/>
      <w:szCs w:val="20"/>
      <w:lang w:val="de-DE"/>
    </w:rPr>
  </w:style>
  <w:style w:type="character" w:styleId="FootnoteReference">
    <w:name w:val="footnote reference"/>
    <w:basedOn w:val="DefaultParagraphFont"/>
    <w:semiHidden/>
    <w:rsid w:val="00EE7890"/>
    <w:rPr>
      <w:rFonts w:ascii="Arial" w:hAnsi="Arial" w:cs="Arial"/>
      <w:sz w:val="20"/>
      <w:szCs w:val="20"/>
      <w:vertAlign w:val="superscript"/>
    </w:rPr>
  </w:style>
  <w:style w:type="paragraph" w:styleId="FootnoteText">
    <w:name w:val="footnote text"/>
    <w:basedOn w:val="Normal"/>
    <w:link w:val="FootnoteTextChar"/>
    <w:semiHidden/>
    <w:rsid w:val="00EE7890"/>
    <w:pPr>
      <w:tabs>
        <w:tab w:val="left" w:pos="851"/>
        <w:tab w:val="right" w:pos="7088"/>
      </w:tabs>
      <w:spacing w:before="60"/>
      <w:jc w:val="both"/>
    </w:pPr>
    <w:rPr>
      <w:rFonts w:eastAsia="Times New Roman" w:cs="Arial"/>
      <w:snapToGrid w:val="0"/>
      <w:sz w:val="16"/>
      <w:szCs w:val="16"/>
      <w:lang w:val="de-DE"/>
    </w:rPr>
  </w:style>
  <w:style w:type="character" w:styleId="FootnoteTextChar" w:customStyle="1">
    <w:name w:val="Footnote Text Char"/>
    <w:basedOn w:val="DefaultParagraphFont"/>
    <w:link w:val="FootnoteText"/>
    <w:semiHidden/>
    <w:rsid w:val="00EE7890"/>
    <w:rPr>
      <w:rFonts w:ascii="Arial" w:hAnsi="Arial" w:eastAsia="Times New Roman" w:cs="Arial"/>
      <w:snapToGrid w:val="0"/>
      <w:sz w:val="16"/>
      <w:szCs w:val="16"/>
      <w:lang w:eastAsia="en-US"/>
    </w:rPr>
  </w:style>
  <w:style w:type="character" w:styleId="TextZchn" w:customStyle="1">
    <w:name w:val="Text Zchn"/>
    <w:basedOn w:val="DefaultParagraphFont"/>
    <w:rsid w:val="00EE7890"/>
    <w:rPr>
      <w:rFonts w:ascii="Arial" w:hAnsi="Arial" w:cs="Arial"/>
      <w:snapToGrid w:val="0"/>
      <w:lang w:eastAsia="en-US"/>
    </w:rPr>
  </w:style>
  <w:style w:type="paragraph" w:styleId="Betreff" w:customStyle="1">
    <w:name w:val="Betreff"/>
    <w:basedOn w:val="Normal"/>
    <w:next w:val="Text"/>
    <w:rsid w:val="004100CF"/>
    <w:pPr>
      <w:keepNext/>
      <w:spacing w:before="120" w:after="120" w:line="320" w:lineRule="atLeast"/>
      <w:jc w:val="both"/>
    </w:pPr>
    <w:rPr>
      <w:rFonts w:eastAsia="Times New Roman" w:cs="Arial"/>
      <w:b/>
      <w:bCs/>
      <w:snapToGrid w:val="0"/>
      <w:szCs w:val="20"/>
      <w:lang w:val="de-DE"/>
    </w:rPr>
  </w:style>
  <w:style w:type="paragraph" w:styleId="KleinTabL" w:customStyle="1">
    <w:name w:val="Klein_Tab_L"/>
    <w:basedOn w:val="TabL"/>
    <w:rsid w:val="004100CF"/>
    <w:pPr>
      <w:spacing w:before="80" w:after="80"/>
    </w:pPr>
    <w:rPr>
      <w:rFonts w:cs="Arial"/>
      <w:snapToGrid w:val="0"/>
      <w:sz w:val="16"/>
      <w:szCs w:val="16"/>
      <w:lang w:val="de-DE"/>
    </w:rPr>
  </w:style>
  <w:style w:type="character" w:styleId="BetreffZchn" w:customStyle="1">
    <w:name w:val="Betreff Zchn"/>
    <w:rsid w:val="004100CF"/>
    <w:rPr>
      <w:rFonts w:ascii="Arial" w:hAnsi="Arial" w:cs="Arial"/>
      <w:b/>
      <w:bCs/>
      <w:lang w:val="de-DE"/>
    </w:rPr>
  </w:style>
  <w:style w:type="paragraph" w:styleId="normalText" w:customStyle="1">
    <w:name w:val="normalText"/>
    <w:basedOn w:val="Text"/>
    <w:link w:val="normalTextZchn"/>
    <w:qFormat/>
    <w:rsid w:val="004100CF"/>
    <w:rPr>
      <w:rFonts w:cs="Arial"/>
      <w:snapToGrid w:val="0"/>
      <w:spacing w:val="-2"/>
    </w:rPr>
  </w:style>
  <w:style w:type="character" w:styleId="normalTextZchn" w:customStyle="1">
    <w:name w:val="normalText Zchn"/>
    <w:basedOn w:val="TextZchn"/>
    <w:link w:val="normalText"/>
    <w:rsid w:val="004100CF"/>
    <w:rPr>
      <w:rFonts w:ascii="Arial" w:hAnsi="Arial" w:eastAsia="Times New Roman" w:cs="Arial"/>
      <w:snapToGrid w:val="0"/>
      <w:spacing w:val="-2"/>
      <w:lang w:val="en-US" w:eastAsia="en-US"/>
    </w:rPr>
  </w:style>
  <w:style w:type="paragraph" w:styleId="SAP-TablebulletedText" w:customStyle="1">
    <w:name w:val="SAP - Table bulleted Text"/>
    <w:basedOn w:val="Normal"/>
    <w:rsid w:val="00656C64"/>
    <w:pPr>
      <w:numPr>
        <w:numId w:val="11"/>
      </w:numPr>
    </w:pPr>
    <w:rPr>
      <w:rFonts w:eastAsia="Times New Roman" w:cs="Arial"/>
      <w:snapToGrid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92793">
      <w:bodyDiv w:val="1"/>
      <w:marLeft w:val="0"/>
      <w:marRight w:val="0"/>
      <w:marTop w:val="0"/>
      <w:marBottom w:val="0"/>
      <w:divBdr>
        <w:top w:val="none" w:sz="0" w:space="0" w:color="auto"/>
        <w:left w:val="none" w:sz="0" w:space="0" w:color="auto"/>
        <w:bottom w:val="none" w:sz="0" w:space="0" w:color="auto"/>
        <w:right w:val="none" w:sz="0" w:space="0" w:color="auto"/>
      </w:divBdr>
    </w:div>
    <w:div w:id="1216238176">
      <w:bodyDiv w:val="1"/>
      <w:marLeft w:val="0"/>
      <w:marRight w:val="0"/>
      <w:marTop w:val="0"/>
      <w:marBottom w:val="0"/>
      <w:divBdr>
        <w:top w:val="none" w:sz="0" w:space="0" w:color="auto"/>
        <w:left w:val="none" w:sz="0" w:space="0" w:color="auto"/>
        <w:bottom w:val="none" w:sz="0" w:space="0" w:color="auto"/>
        <w:right w:val="none" w:sz="0" w:space="0" w:color="auto"/>
      </w:divBdr>
    </w:div>
    <w:div w:id="1441415187">
      <w:bodyDiv w:val="1"/>
      <w:marLeft w:val="0"/>
      <w:marRight w:val="0"/>
      <w:marTop w:val="0"/>
      <w:marBottom w:val="0"/>
      <w:divBdr>
        <w:top w:val="none" w:sz="0" w:space="0" w:color="auto"/>
        <w:left w:val="none" w:sz="0" w:space="0" w:color="auto"/>
        <w:bottom w:val="none" w:sz="0" w:space="0" w:color="auto"/>
        <w:right w:val="none" w:sz="0" w:space="0" w:color="auto"/>
      </w:divBdr>
    </w:div>
    <w:div w:id="1565721103">
      <w:bodyDiv w:val="1"/>
      <w:marLeft w:val="0"/>
      <w:marRight w:val="0"/>
      <w:marTop w:val="0"/>
      <w:marBottom w:val="0"/>
      <w:divBdr>
        <w:top w:val="none" w:sz="0" w:space="0" w:color="auto"/>
        <w:left w:val="none" w:sz="0" w:space="0" w:color="auto"/>
        <w:bottom w:val="none" w:sz="0" w:space="0" w:color="auto"/>
        <w:right w:val="none" w:sz="0" w:space="0" w:color="auto"/>
      </w:divBdr>
      <w:divsChild>
        <w:div w:id="1048921885">
          <w:marLeft w:val="288"/>
          <w:marRight w:val="0"/>
          <w:marTop w:val="180"/>
          <w:marBottom w:val="0"/>
          <w:divBdr>
            <w:top w:val="none" w:sz="0" w:space="0" w:color="auto"/>
            <w:left w:val="none" w:sz="0" w:space="0" w:color="auto"/>
            <w:bottom w:val="none" w:sz="0" w:space="0" w:color="auto"/>
            <w:right w:val="none" w:sz="0" w:space="0" w:color="auto"/>
          </w:divBdr>
        </w:div>
        <w:div w:id="1970210091">
          <w:marLeft w:val="288"/>
          <w:marRight w:val="0"/>
          <w:marTop w:val="180"/>
          <w:marBottom w:val="0"/>
          <w:divBdr>
            <w:top w:val="none" w:sz="0" w:space="0" w:color="auto"/>
            <w:left w:val="none" w:sz="0" w:space="0" w:color="auto"/>
            <w:bottom w:val="none" w:sz="0" w:space="0" w:color="auto"/>
            <w:right w:val="none" w:sz="0" w:space="0" w:color="auto"/>
          </w:divBdr>
        </w:div>
        <w:div w:id="190845425">
          <w:marLeft w:val="576"/>
          <w:marRight w:val="0"/>
          <w:marTop w:val="180"/>
          <w:marBottom w:val="0"/>
          <w:divBdr>
            <w:top w:val="none" w:sz="0" w:space="0" w:color="auto"/>
            <w:left w:val="none" w:sz="0" w:space="0" w:color="auto"/>
            <w:bottom w:val="none" w:sz="0" w:space="0" w:color="auto"/>
            <w:right w:val="none" w:sz="0" w:space="0" w:color="auto"/>
          </w:divBdr>
        </w:div>
        <w:div w:id="1377662256">
          <w:marLeft w:val="576"/>
          <w:marRight w:val="0"/>
          <w:marTop w:val="180"/>
          <w:marBottom w:val="0"/>
          <w:divBdr>
            <w:top w:val="none" w:sz="0" w:space="0" w:color="auto"/>
            <w:left w:val="none" w:sz="0" w:space="0" w:color="auto"/>
            <w:bottom w:val="none" w:sz="0" w:space="0" w:color="auto"/>
            <w:right w:val="none" w:sz="0" w:space="0" w:color="auto"/>
          </w:divBdr>
        </w:div>
        <w:div w:id="1614289199">
          <w:marLeft w:val="288"/>
          <w:marRight w:val="0"/>
          <w:marTop w:val="180"/>
          <w:marBottom w:val="0"/>
          <w:divBdr>
            <w:top w:val="none" w:sz="0" w:space="0" w:color="auto"/>
            <w:left w:val="none" w:sz="0" w:space="0" w:color="auto"/>
            <w:bottom w:val="none" w:sz="0" w:space="0" w:color="auto"/>
            <w:right w:val="none" w:sz="0" w:space="0" w:color="auto"/>
          </w:divBdr>
        </w:div>
        <w:div w:id="350566948">
          <w:marLeft w:val="576"/>
          <w:marRight w:val="0"/>
          <w:marTop w:val="180"/>
          <w:marBottom w:val="0"/>
          <w:divBdr>
            <w:top w:val="none" w:sz="0" w:space="0" w:color="auto"/>
            <w:left w:val="none" w:sz="0" w:space="0" w:color="auto"/>
            <w:bottom w:val="none" w:sz="0" w:space="0" w:color="auto"/>
            <w:right w:val="none" w:sz="0" w:space="0" w:color="auto"/>
          </w:divBdr>
        </w:div>
        <w:div w:id="857352160">
          <w:marLeft w:val="576"/>
          <w:marRight w:val="0"/>
          <w:marTop w:val="180"/>
          <w:marBottom w:val="0"/>
          <w:divBdr>
            <w:top w:val="none" w:sz="0" w:space="0" w:color="auto"/>
            <w:left w:val="none" w:sz="0" w:space="0" w:color="auto"/>
            <w:bottom w:val="none" w:sz="0" w:space="0" w:color="auto"/>
            <w:right w:val="none" w:sz="0" w:space="0" w:color="auto"/>
          </w:divBdr>
        </w:div>
        <w:div w:id="1758862015">
          <w:marLeft w:val="576"/>
          <w:marRight w:val="0"/>
          <w:marTop w:val="180"/>
          <w:marBottom w:val="0"/>
          <w:divBdr>
            <w:top w:val="none" w:sz="0" w:space="0" w:color="auto"/>
            <w:left w:val="none" w:sz="0" w:space="0" w:color="auto"/>
            <w:bottom w:val="none" w:sz="0" w:space="0" w:color="auto"/>
            <w:right w:val="none" w:sz="0" w:space="0" w:color="auto"/>
          </w:divBdr>
        </w:div>
        <w:div w:id="1993101732">
          <w:marLeft w:val="288"/>
          <w:marRight w:val="0"/>
          <w:marTop w:val="180"/>
          <w:marBottom w:val="0"/>
          <w:divBdr>
            <w:top w:val="none" w:sz="0" w:space="0" w:color="auto"/>
            <w:left w:val="none" w:sz="0" w:space="0" w:color="auto"/>
            <w:bottom w:val="none" w:sz="0" w:space="0" w:color="auto"/>
            <w:right w:val="none" w:sz="0" w:space="0" w:color="auto"/>
          </w:divBdr>
        </w:div>
        <w:div w:id="937911692">
          <w:marLeft w:val="288"/>
          <w:marRight w:val="0"/>
          <w:marTop w:val="180"/>
          <w:marBottom w:val="0"/>
          <w:divBdr>
            <w:top w:val="none" w:sz="0" w:space="0" w:color="auto"/>
            <w:left w:val="none" w:sz="0" w:space="0" w:color="auto"/>
            <w:bottom w:val="none" w:sz="0" w:space="0" w:color="auto"/>
            <w:right w:val="none" w:sz="0" w:space="0" w:color="auto"/>
          </w:divBdr>
        </w:div>
        <w:div w:id="1740057944">
          <w:marLeft w:val="576"/>
          <w:marRight w:val="0"/>
          <w:marTop w:val="180"/>
          <w:marBottom w:val="0"/>
          <w:divBdr>
            <w:top w:val="none" w:sz="0" w:space="0" w:color="auto"/>
            <w:left w:val="none" w:sz="0" w:space="0" w:color="auto"/>
            <w:bottom w:val="none" w:sz="0" w:space="0" w:color="auto"/>
            <w:right w:val="none" w:sz="0" w:space="0" w:color="auto"/>
          </w:divBdr>
        </w:div>
        <w:div w:id="1317807396">
          <w:marLeft w:val="576"/>
          <w:marRight w:val="0"/>
          <w:marTop w:val="180"/>
          <w:marBottom w:val="0"/>
          <w:divBdr>
            <w:top w:val="none" w:sz="0" w:space="0" w:color="auto"/>
            <w:left w:val="none" w:sz="0" w:space="0" w:color="auto"/>
            <w:bottom w:val="none" w:sz="0" w:space="0" w:color="auto"/>
            <w:right w:val="none" w:sz="0" w:space="0" w:color="auto"/>
          </w:divBdr>
        </w:div>
        <w:div w:id="1882284981">
          <w:marLeft w:val="576"/>
          <w:marRight w:val="0"/>
          <w:marTop w:val="180"/>
          <w:marBottom w:val="0"/>
          <w:divBdr>
            <w:top w:val="none" w:sz="0" w:space="0" w:color="auto"/>
            <w:left w:val="none" w:sz="0" w:space="0" w:color="auto"/>
            <w:bottom w:val="none" w:sz="0" w:space="0" w:color="auto"/>
            <w:right w:val="none" w:sz="0" w:space="0" w:color="auto"/>
          </w:divBdr>
        </w:div>
        <w:div w:id="361979183">
          <w:marLeft w:val="288"/>
          <w:marRight w:val="0"/>
          <w:marTop w:val="180"/>
          <w:marBottom w:val="0"/>
          <w:divBdr>
            <w:top w:val="none" w:sz="0" w:space="0" w:color="auto"/>
            <w:left w:val="none" w:sz="0" w:space="0" w:color="auto"/>
            <w:bottom w:val="none" w:sz="0" w:space="0" w:color="auto"/>
            <w:right w:val="none" w:sz="0" w:space="0" w:color="auto"/>
          </w:divBdr>
        </w:div>
        <w:div w:id="242646314">
          <w:marLeft w:val="576"/>
          <w:marRight w:val="0"/>
          <w:marTop w:val="180"/>
          <w:marBottom w:val="0"/>
          <w:divBdr>
            <w:top w:val="none" w:sz="0" w:space="0" w:color="auto"/>
            <w:left w:val="none" w:sz="0" w:space="0" w:color="auto"/>
            <w:bottom w:val="none" w:sz="0" w:space="0" w:color="auto"/>
            <w:right w:val="none" w:sz="0" w:space="0" w:color="auto"/>
          </w:divBdr>
        </w:div>
        <w:div w:id="1657954072">
          <w:marLeft w:val="576"/>
          <w:marRight w:val="0"/>
          <w:marTop w:val="180"/>
          <w:marBottom w:val="0"/>
          <w:divBdr>
            <w:top w:val="none" w:sz="0" w:space="0" w:color="auto"/>
            <w:left w:val="none" w:sz="0" w:space="0" w:color="auto"/>
            <w:bottom w:val="none" w:sz="0" w:space="0" w:color="auto"/>
            <w:right w:val="none" w:sz="0" w:space="0" w:color="auto"/>
          </w:divBdr>
        </w:div>
        <w:div w:id="939489538">
          <w:marLeft w:val="0"/>
          <w:marRight w:val="0"/>
          <w:marTop w:val="180"/>
          <w:marBottom w:val="0"/>
          <w:divBdr>
            <w:top w:val="none" w:sz="0" w:space="0" w:color="auto"/>
            <w:left w:val="none" w:sz="0" w:space="0" w:color="auto"/>
            <w:bottom w:val="none" w:sz="0" w:space="0" w:color="auto"/>
            <w:right w:val="none" w:sz="0" w:space="0" w:color="auto"/>
          </w:divBdr>
        </w:div>
      </w:divsChild>
    </w:div>
    <w:div w:id="1618180207">
      <w:bodyDiv w:val="1"/>
      <w:marLeft w:val="0"/>
      <w:marRight w:val="0"/>
      <w:marTop w:val="0"/>
      <w:marBottom w:val="0"/>
      <w:divBdr>
        <w:top w:val="none" w:sz="0" w:space="0" w:color="auto"/>
        <w:left w:val="none" w:sz="0" w:space="0" w:color="auto"/>
        <w:bottom w:val="none" w:sz="0" w:space="0" w:color="auto"/>
        <w:right w:val="none" w:sz="0" w:space="0" w:color="auto"/>
      </w:divBdr>
    </w:div>
    <w:div w:id="1907105713">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32103646">
      <w:bodyDiv w:val="1"/>
      <w:marLeft w:val="0"/>
      <w:marRight w:val="0"/>
      <w:marTop w:val="0"/>
      <w:marBottom w:val="0"/>
      <w:divBdr>
        <w:top w:val="none" w:sz="0" w:space="0" w:color="auto"/>
        <w:left w:val="none" w:sz="0" w:space="0" w:color="auto"/>
        <w:bottom w:val="none" w:sz="0" w:space="0" w:color="auto"/>
        <w:right w:val="none" w:sz="0" w:space="0" w:color="auto"/>
      </w:divBdr>
    </w:div>
    <w:div w:id="2032996185">
      <w:bodyDiv w:val="1"/>
      <w:marLeft w:val="0"/>
      <w:marRight w:val="0"/>
      <w:marTop w:val="0"/>
      <w:marBottom w:val="0"/>
      <w:divBdr>
        <w:top w:val="none" w:sz="0" w:space="0" w:color="auto"/>
        <w:left w:val="none" w:sz="0" w:space="0" w:color="auto"/>
        <w:bottom w:val="none" w:sz="0" w:space="0" w:color="auto"/>
        <w:right w:val="none" w:sz="0" w:space="0" w:color="auto"/>
      </w:divBdr>
      <w:divsChild>
        <w:div w:id="1248072958">
          <w:marLeft w:val="288"/>
          <w:marRight w:val="0"/>
          <w:marTop w:val="180"/>
          <w:marBottom w:val="0"/>
          <w:divBdr>
            <w:top w:val="none" w:sz="0" w:space="0" w:color="auto"/>
            <w:left w:val="none" w:sz="0" w:space="0" w:color="auto"/>
            <w:bottom w:val="none" w:sz="0" w:space="0" w:color="auto"/>
            <w:right w:val="none" w:sz="0" w:space="0" w:color="auto"/>
          </w:divBdr>
        </w:div>
        <w:div w:id="1140685412">
          <w:marLeft w:val="288"/>
          <w:marRight w:val="0"/>
          <w:marTop w:val="180"/>
          <w:marBottom w:val="0"/>
          <w:divBdr>
            <w:top w:val="none" w:sz="0" w:space="0" w:color="auto"/>
            <w:left w:val="none" w:sz="0" w:space="0" w:color="auto"/>
            <w:bottom w:val="none" w:sz="0" w:space="0" w:color="auto"/>
            <w:right w:val="none" w:sz="0" w:space="0" w:color="auto"/>
          </w:divBdr>
        </w:div>
        <w:div w:id="1624076270">
          <w:marLeft w:val="576"/>
          <w:marRight w:val="0"/>
          <w:marTop w:val="180"/>
          <w:marBottom w:val="0"/>
          <w:divBdr>
            <w:top w:val="none" w:sz="0" w:space="0" w:color="auto"/>
            <w:left w:val="none" w:sz="0" w:space="0" w:color="auto"/>
            <w:bottom w:val="none" w:sz="0" w:space="0" w:color="auto"/>
            <w:right w:val="none" w:sz="0" w:space="0" w:color="auto"/>
          </w:divBdr>
        </w:div>
        <w:div w:id="1586920680">
          <w:marLeft w:val="576"/>
          <w:marRight w:val="0"/>
          <w:marTop w:val="180"/>
          <w:marBottom w:val="0"/>
          <w:divBdr>
            <w:top w:val="none" w:sz="0" w:space="0" w:color="auto"/>
            <w:left w:val="none" w:sz="0" w:space="0" w:color="auto"/>
            <w:bottom w:val="none" w:sz="0" w:space="0" w:color="auto"/>
            <w:right w:val="none" w:sz="0" w:space="0" w:color="auto"/>
          </w:divBdr>
        </w:div>
        <w:div w:id="742676063">
          <w:marLeft w:val="288"/>
          <w:marRight w:val="0"/>
          <w:marTop w:val="180"/>
          <w:marBottom w:val="0"/>
          <w:divBdr>
            <w:top w:val="none" w:sz="0" w:space="0" w:color="auto"/>
            <w:left w:val="none" w:sz="0" w:space="0" w:color="auto"/>
            <w:bottom w:val="none" w:sz="0" w:space="0" w:color="auto"/>
            <w:right w:val="none" w:sz="0" w:space="0" w:color="auto"/>
          </w:divBdr>
        </w:div>
        <w:div w:id="743189816">
          <w:marLeft w:val="576"/>
          <w:marRight w:val="0"/>
          <w:marTop w:val="180"/>
          <w:marBottom w:val="0"/>
          <w:divBdr>
            <w:top w:val="none" w:sz="0" w:space="0" w:color="auto"/>
            <w:left w:val="none" w:sz="0" w:space="0" w:color="auto"/>
            <w:bottom w:val="none" w:sz="0" w:space="0" w:color="auto"/>
            <w:right w:val="none" w:sz="0" w:space="0" w:color="auto"/>
          </w:divBdr>
        </w:div>
        <w:div w:id="1949505989">
          <w:marLeft w:val="576"/>
          <w:marRight w:val="0"/>
          <w:marTop w:val="180"/>
          <w:marBottom w:val="0"/>
          <w:divBdr>
            <w:top w:val="none" w:sz="0" w:space="0" w:color="auto"/>
            <w:left w:val="none" w:sz="0" w:space="0" w:color="auto"/>
            <w:bottom w:val="none" w:sz="0" w:space="0" w:color="auto"/>
            <w:right w:val="none" w:sz="0" w:space="0" w:color="auto"/>
          </w:divBdr>
        </w:div>
        <w:div w:id="792864518">
          <w:marLeft w:val="576"/>
          <w:marRight w:val="0"/>
          <w:marTop w:val="180"/>
          <w:marBottom w:val="0"/>
          <w:divBdr>
            <w:top w:val="none" w:sz="0" w:space="0" w:color="auto"/>
            <w:left w:val="none" w:sz="0" w:space="0" w:color="auto"/>
            <w:bottom w:val="none" w:sz="0" w:space="0" w:color="auto"/>
            <w:right w:val="none" w:sz="0" w:space="0" w:color="auto"/>
          </w:divBdr>
        </w:div>
        <w:div w:id="166750892">
          <w:marLeft w:val="288"/>
          <w:marRight w:val="0"/>
          <w:marTop w:val="180"/>
          <w:marBottom w:val="0"/>
          <w:divBdr>
            <w:top w:val="none" w:sz="0" w:space="0" w:color="auto"/>
            <w:left w:val="none" w:sz="0" w:space="0" w:color="auto"/>
            <w:bottom w:val="none" w:sz="0" w:space="0" w:color="auto"/>
            <w:right w:val="none" w:sz="0" w:space="0" w:color="auto"/>
          </w:divBdr>
        </w:div>
        <w:div w:id="1162968334">
          <w:marLeft w:val="288"/>
          <w:marRight w:val="0"/>
          <w:marTop w:val="180"/>
          <w:marBottom w:val="0"/>
          <w:divBdr>
            <w:top w:val="none" w:sz="0" w:space="0" w:color="auto"/>
            <w:left w:val="none" w:sz="0" w:space="0" w:color="auto"/>
            <w:bottom w:val="none" w:sz="0" w:space="0" w:color="auto"/>
            <w:right w:val="none" w:sz="0" w:space="0" w:color="auto"/>
          </w:divBdr>
        </w:div>
        <w:div w:id="381103684">
          <w:marLeft w:val="576"/>
          <w:marRight w:val="0"/>
          <w:marTop w:val="180"/>
          <w:marBottom w:val="0"/>
          <w:divBdr>
            <w:top w:val="none" w:sz="0" w:space="0" w:color="auto"/>
            <w:left w:val="none" w:sz="0" w:space="0" w:color="auto"/>
            <w:bottom w:val="none" w:sz="0" w:space="0" w:color="auto"/>
            <w:right w:val="none" w:sz="0" w:space="0" w:color="auto"/>
          </w:divBdr>
        </w:div>
        <w:div w:id="1497459331">
          <w:marLeft w:val="576"/>
          <w:marRight w:val="0"/>
          <w:marTop w:val="180"/>
          <w:marBottom w:val="0"/>
          <w:divBdr>
            <w:top w:val="none" w:sz="0" w:space="0" w:color="auto"/>
            <w:left w:val="none" w:sz="0" w:space="0" w:color="auto"/>
            <w:bottom w:val="none" w:sz="0" w:space="0" w:color="auto"/>
            <w:right w:val="none" w:sz="0" w:space="0" w:color="auto"/>
          </w:divBdr>
        </w:div>
        <w:div w:id="136263723">
          <w:marLeft w:val="576"/>
          <w:marRight w:val="0"/>
          <w:marTop w:val="180"/>
          <w:marBottom w:val="0"/>
          <w:divBdr>
            <w:top w:val="none" w:sz="0" w:space="0" w:color="auto"/>
            <w:left w:val="none" w:sz="0" w:space="0" w:color="auto"/>
            <w:bottom w:val="none" w:sz="0" w:space="0" w:color="auto"/>
            <w:right w:val="none" w:sz="0" w:space="0" w:color="auto"/>
          </w:divBdr>
        </w:div>
        <w:div w:id="1889760440">
          <w:marLeft w:val="288"/>
          <w:marRight w:val="0"/>
          <w:marTop w:val="180"/>
          <w:marBottom w:val="0"/>
          <w:divBdr>
            <w:top w:val="none" w:sz="0" w:space="0" w:color="auto"/>
            <w:left w:val="none" w:sz="0" w:space="0" w:color="auto"/>
            <w:bottom w:val="none" w:sz="0" w:space="0" w:color="auto"/>
            <w:right w:val="none" w:sz="0" w:space="0" w:color="auto"/>
          </w:divBdr>
        </w:div>
        <w:div w:id="241838488">
          <w:marLeft w:val="576"/>
          <w:marRight w:val="0"/>
          <w:marTop w:val="180"/>
          <w:marBottom w:val="0"/>
          <w:divBdr>
            <w:top w:val="none" w:sz="0" w:space="0" w:color="auto"/>
            <w:left w:val="none" w:sz="0" w:space="0" w:color="auto"/>
            <w:bottom w:val="none" w:sz="0" w:space="0" w:color="auto"/>
            <w:right w:val="none" w:sz="0" w:space="0" w:color="auto"/>
          </w:divBdr>
        </w:div>
        <w:div w:id="1633048831">
          <w:marLeft w:val="576"/>
          <w:marRight w:val="0"/>
          <w:marTop w:val="180"/>
          <w:marBottom w:val="0"/>
          <w:divBdr>
            <w:top w:val="none" w:sz="0" w:space="0" w:color="auto"/>
            <w:left w:val="none" w:sz="0" w:space="0" w:color="auto"/>
            <w:bottom w:val="none" w:sz="0" w:space="0" w:color="auto"/>
            <w:right w:val="none" w:sz="0" w:space="0" w:color="auto"/>
          </w:divBdr>
        </w:div>
        <w:div w:id="1362168549">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emf"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oleObject" Target="embeddings/oleObject2.bin" Id="rId42" /><Relationship Type="http://schemas.openxmlformats.org/officeDocument/2006/relationships/image" Target="media/image33.emf" Id="rId47" /><Relationship Type="http://schemas.openxmlformats.org/officeDocument/2006/relationships/oleObject" Target="embeddings/oleObject6.bin" Id="rId50" /><Relationship Type="http://schemas.openxmlformats.org/officeDocument/2006/relationships/image" Target="media/image38.png"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header" Target="header2.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oleObject" Target="embeddings/oleObject1.bin" Id="rId40" /><Relationship Type="http://schemas.openxmlformats.org/officeDocument/2006/relationships/image" Target="media/image32.emf" Id="rId45" /><Relationship Type="http://schemas.openxmlformats.org/officeDocument/2006/relationships/image" Target="media/image36.png" Id="rId53" /><Relationship Type="http://schemas.openxmlformats.org/officeDocument/2006/relationships/fontTable" Target="fontTable.xml" Id="rId58" /><Relationship Type="http://schemas.openxmlformats.org/officeDocument/2006/relationships/webSettings" Target="webSettings.xml" Id="rId5" /><Relationship Type="http://schemas.openxmlformats.org/officeDocument/2006/relationships/customXml" Target="../customXml/item3.xm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1.emf" Id="rId43" /><Relationship Type="http://schemas.openxmlformats.org/officeDocument/2006/relationships/oleObject" Target="embeddings/oleObject5.bin" Id="rId48" /><Relationship Type="http://schemas.openxmlformats.org/officeDocument/2006/relationships/header" Target="header3.xml" Id="rId56" /><Relationship Type="http://schemas.openxmlformats.org/officeDocument/2006/relationships/image" Target="media/image1.jpeg" Id="rId8" /><Relationship Type="http://schemas.openxmlformats.org/officeDocument/2006/relationships/image" Target="media/image35.emf" Id="rId51" /><Relationship Type="http://schemas.openxmlformats.org/officeDocument/2006/relationships/styles" Target="styles.xml" Id="rId3" /><Relationship Type="http://schemas.openxmlformats.org/officeDocument/2006/relationships/footer" Target="footer2.xml"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oleObject" Target="embeddings/oleObject4.bin" Id="rId46" /><Relationship Type="http://schemas.openxmlformats.org/officeDocument/2006/relationships/theme" Target="theme/theme1.xml" Id="rId59" /><Relationship Type="http://schemas.openxmlformats.org/officeDocument/2006/relationships/image" Target="media/image10.png" Id="rId20" /><Relationship Type="http://schemas.openxmlformats.org/officeDocument/2006/relationships/image" Target="media/image30.emf" Id="rId41" /><Relationship Type="http://schemas.openxmlformats.org/officeDocument/2006/relationships/image" Target="media/image37.png" Id="rId54" /><Relationship Type="http://schemas.openxmlformats.org/officeDocument/2006/relationships/customXml" Target="../customXml/item4.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4.emf" Id="rId49" /><Relationship Type="http://schemas.openxmlformats.org/officeDocument/2006/relationships/footer" Target="footer3.xml" Id="rId57" /><Relationship Type="http://schemas.openxmlformats.org/officeDocument/2006/relationships/footer" Target="footer1.xml" Id="rId10" /><Relationship Type="http://schemas.openxmlformats.org/officeDocument/2006/relationships/image" Target="media/image21.png" Id="rId31" /><Relationship Type="http://schemas.openxmlformats.org/officeDocument/2006/relationships/oleObject" Target="embeddings/oleObject3.bin" Id="rId44" /><Relationship Type="http://schemas.openxmlformats.org/officeDocument/2006/relationships/oleObject" Target="embeddings/oleObject7.bin" Id="rId52" /><Relationship Type="http://schemas.openxmlformats.org/officeDocument/2006/relationships/customXml" Target="../customXml/item2.xml" Id="rId60" /><Relationship Type="http://schemas.openxmlformats.org/officeDocument/2006/relationships/settings" Target="settings.xml" Id="rId4" /><Relationship Type="http://schemas.openxmlformats.org/officeDocument/2006/relationships/header" Target="header1.xml" Id="rId9" /></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057423\Downloads\SAP_SE_WordTemplate_long_A4_THE_BEST_RU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64AE1D0FF62144ABA0469BB658522EB" ma:contentTypeVersion="13" ma:contentTypeDescription="Create a new document." ma:contentTypeScope="" ma:versionID="052ec17084e87d6c983708d69c84a72f">
  <xsd:schema xmlns:xsd="http://www.w3.org/2001/XMLSchema" xmlns:xs="http://www.w3.org/2001/XMLSchema" xmlns:p="http://schemas.microsoft.com/office/2006/metadata/properties" xmlns:ns2="8302b77d-adae-4047-b97f-5df412f4deca" xmlns:ns3="a83bf196-398c-47a5-8168-dd844f2a8479" targetNamespace="http://schemas.microsoft.com/office/2006/metadata/properties" ma:root="true" ma:fieldsID="4c8f2f0d51f9db652eb39ae8284434bd" ns2:_="" ns3:_="">
    <xsd:import namespace="8302b77d-adae-4047-b97f-5df412f4deca"/>
    <xsd:import namespace="a83bf196-398c-47a5-8168-dd844f2a84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02b77d-adae-4047-b97f-5df412f4de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83bf196-398c-47a5-8168-dd844f2a84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A52955D-054E-4486-AF27-2882DD8AE91D}">
  <ds:schemaRefs>
    <ds:schemaRef ds:uri="http://schemas.openxmlformats.org/officeDocument/2006/bibliography"/>
  </ds:schemaRefs>
</ds:datastoreItem>
</file>

<file path=customXml/itemProps2.xml><?xml version="1.0" encoding="utf-8"?>
<ds:datastoreItem xmlns:ds="http://schemas.openxmlformats.org/officeDocument/2006/customXml" ds:itemID="{CE263AA6-7FD0-4E32-BC19-DE7A24E5873C}"/>
</file>

<file path=customXml/itemProps3.xml><?xml version="1.0" encoding="utf-8"?>
<ds:datastoreItem xmlns:ds="http://schemas.openxmlformats.org/officeDocument/2006/customXml" ds:itemID="{CF62F476-1DE5-40F6-A6D6-480D96A774D3}"/>
</file>

<file path=customXml/itemProps4.xml><?xml version="1.0" encoding="utf-8"?>
<ds:datastoreItem xmlns:ds="http://schemas.openxmlformats.org/officeDocument/2006/customXml" ds:itemID="{B26CD9BB-C6C7-42B4-AB49-2BB9A5E5C1C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SAP_SE_WordTemplate_long_A4_THE_BEST_RUN.dotx</ap:Template>
  <ap:Application>Microsoft Word for the web</ap:Application>
  <ap:DocSecurity>0</ap:DocSecurity>
  <ap:ScaleCrop>false</ap:ScaleCrop>
  <ap:Company>SAP</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Kuchta, Florian</dc:creator>
  <cp:lastModifiedBy>Wolf, Marcel</cp:lastModifiedBy>
  <cp:revision>175</cp:revision>
  <cp:lastPrinted>2018-07-10T10:00:00Z</cp:lastPrinted>
  <dcterms:created xsi:type="dcterms:W3CDTF">2018-07-09T07:16:00Z</dcterms:created>
  <dcterms:modified xsi:type="dcterms:W3CDTF">2022-01-07T14:57:12Z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0x010100164AE1D0FF62144ABA0469BB658522EB</vt:lpwstr>
  </property>
</Properties>
</file>